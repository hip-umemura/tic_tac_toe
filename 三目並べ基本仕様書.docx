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5D1C0" w14:textId="77777777" w:rsidR="006B1026" w:rsidRDefault="006B1026" w:rsidP="006B1026">
      <w:pPr>
        <w:ind w:left="280" w:right="280"/>
        <w:rPr>
          <w:lang w:val="ja-JP" w:bidi="ja-JP"/>
        </w:rPr>
      </w:pPr>
      <w:bookmarkStart w:id="0" w:name="_Hlk175131847"/>
      <w:bookmarkEnd w:id="0"/>
    </w:p>
    <w:p w14:paraId="253C93C9" w14:textId="77777777" w:rsidR="006B1026" w:rsidRDefault="006B1026" w:rsidP="006B1026">
      <w:pPr>
        <w:ind w:left="280" w:right="280"/>
        <w:rPr>
          <w:lang w:val="ja-JP" w:bidi="ja-JP"/>
        </w:rPr>
      </w:pPr>
    </w:p>
    <w:p w14:paraId="1FFE421D" w14:textId="77777777" w:rsidR="006B1026" w:rsidRDefault="006B1026" w:rsidP="006B1026">
      <w:pPr>
        <w:ind w:left="280" w:right="280"/>
        <w:rPr>
          <w:lang w:val="ja-JP" w:bidi="ja-JP"/>
        </w:rPr>
      </w:pPr>
    </w:p>
    <w:p w14:paraId="783B1FEF" w14:textId="77777777" w:rsidR="006B1026" w:rsidRDefault="006B1026" w:rsidP="006B1026">
      <w:pPr>
        <w:ind w:left="280" w:right="280"/>
        <w:rPr>
          <w:lang w:val="ja-JP" w:bidi="ja-JP"/>
        </w:rPr>
      </w:pPr>
    </w:p>
    <w:p w14:paraId="0F450605" w14:textId="77777777" w:rsidR="006B1026" w:rsidRDefault="006B1026" w:rsidP="006B1026">
      <w:pPr>
        <w:ind w:left="280" w:right="280"/>
        <w:rPr>
          <w:lang w:val="ja-JP" w:bidi="ja-JP"/>
        </w:rPr>
      </w:pPr>
    </w:p>
    <w:p w14:paraId="66049A66" w14:textId="77777777" w:rsidR="006B1026" w:rsidRDefault="006B1026" w:rsidP="006B1026">
      <w:pPr>
        <w:ind w:left="280" w:right="280"/>
        <w:rPr>
          <w:lang w:val="ja-JP" w:bidi="ja-JP"/>
        </w:rPr>
      </w:pPr>
    </w:p>
    <w:p w14:paraId="59A417D1" w14:textId="77777777" w:rsidR="006B1026" w:rsidRDefault="006B1026" w:rsidP="006B1026">
      <w:pPr>
        <w:ind w:left="280" w:right="280"/>
        <w:rPr>
          <w:lang w:val="ja-JP" w:bidi="ja-JP"/>
        </w:rPr>
      </w:pPr>
    </w:p>
    <w:p w14:paraId="073281D3" w14:textId="77777777" w:rsidR="006B1026" w:rsidRDefault="006B1026" w:rsidP="006B1026">
      <w:pPr>
        <w:ind w:left="280" w:right="280"/>
        <w:rPr>
          <w:lang w:val="ja-JP" w:bidi="ja-JP"/>
        </w:rPr>
      </w:pPr>
    </w:p>
    <w:p w14:paraId="37AB2769" w14:textId="77777777" w:rsidR="006B1026" w:rsidRDefault="006B1026" w:rsidP="006B1026">
      <w:pPr>
        <w:ind w:left="280" w:right="280"/>
        <w:rPr>
          <w:lang w:val="ja-JP" w:bidi="ja-JP"/>
        </w:rPr>
      </w:pPr>
    </w:p>
    <w:p w14:paraId="3C13C3FB" w14:textId="77777777" w:rsidR="006B1026" w:rsidRPr="006B1026" w:rsidRDefault="006B1026" w:rsidP="006B1026">
      <w:pPr>
        <w:ind w:left="280" w:right="280"/>
        <w:jc w:val="center"/>
        <w:rPr>
          <w:rFonts w:ascii="BIZ UDP明朝 Medium" w:eastAsia="BIZ UDP明朝 Medium" w:hAnsi="BIZ UDP明朝 Medium"/>
          <w:b/>
          <w:bCs w:val="0"/>
          <w:sz w:val="80"/>
          <w:szCs w:val="80"/>
          <w:lang w:val="ja-JP" w:bidi="ja-JP"/>
        </w:rPr>
      </w:pPr>
      <w:r w:rsidRPr="006B1026">
        <w:rPr>
          <w:rFonts w:ascii="BIZ UDP明朝 Medium" w:eastAsia="BIZ UDP明朝 Medium" w:hAnsi="BIZ UDP明朝 Medium" w:hint="eastAsia"/>
          <w:b/>
          <w:sz w:val="80"/>
          <w:szCs w:val="80"/>
          <w:lang w:val="ja-JP" w:bidi="ja-JP"/>
        </w:rPr>
        <w:t>三目並べ　基本仕様書</w:t>
      </w:r>
    </w:p>
    <w:p w14:paraId="5D52500B" w14:textId="77777777" w:rsidR="006B1026" w:rsidRPr="00192799" w:rsidRDefault="006B1026" w:rsidP="006B1026">
      <w:pPr>
        <w:ind w:left="280" w:right="280"/>
        <w:jc w:val="center"/>
        <w:rPr>
          <w:rFonts w:ascii="BIZ UDP明朝 Medium" w:eastAsia="BIZ UDP明朝 Medium" w:hAnsi="BIZ UDP明朝 Medium"/>
          <w:b/>
          <w:bCs w:val="0"/>
          <w:sz w:val="48"/>
          <w:szCs w:val="48"/>
          <w:lang w:val="ja-JP" w:bidi="ja-JP"/>
        </w:rPr>
      </w:pPr>
      <w:r w:rsidRPr="00192799">
        <w:rPr>
          <w:rFonts w:ascii="BIZ UDP明朝 Medium" w:eastAsia="BIZ UDP明朝 Medium" w:hAnsi="BIZ UDP明朝 Medium" w:hint="eastAsia"/>
          <w:b/>
          <w:sz w:val="48"/>
          <w:szCs w:val="48"/>
          <w:lang w:val="ja-JP" w:bidi="ja-JP"/>
        </w:rPr>
        <w:t>作：沼尾　佳光</w:t>
      </w:r>
    </w:p>
    <w:p w14:paraId="39D5AA5C" w14:textId="77777777" w:rsidR="006B1026" w:rsidRPr="00713E63" w:rsidRDefault="006B1026" w:rsidP="006B1026">
      <w:pPr>
        <w:ind w:left="280" w:right="280"/>
        <w:rPr>
          <w:rFonts w:ascii="Meiryo UI" w:eastAsia="Meiryo UI" w:hAnsi="Meiryo UI"/>
          <w:lang w:val="ja-JP" w:bidi="ja-JP"/>
        </w:rPr>
      </w:pPr>
    </w:p>
    <w:p w14:paraId="54F568A2" w14:textId="77777777" w:rsidR="006B1026" w:rsidRPr="00713E63" w:rsidRDefault="006B1026" w:rsidP="006B1026">
      <w:pPr>
        <w:ind w:left="280" w:right="280"/>
        <w:rPr>
          <w:rFonts w:ascii="Meiryo UI" w:eastAsia="Meiryo UI" w:hAnsi="Meiryo UI"/>
          <w:lang w:val="ja-JP" w:bidi="ja-JP"/>
        </w:rPr>
      </w:pPr>
    </w:p>
    <w:p w14:paraId="65BBE731" w14:textId="77777777" w:rsidR="006B1026" w:rsidRPr="00713E63" w:rsidRDefault="006B1026" w:rsidP="006B1026">
      <w:pPr>
        <w:ind w:left="280" w:right="280"/>
        <w:rPr>
          <w:rFonts w:ascii="Meiryo UI" w:eastAsia="Meiryo UI" w:hAnsi="Meiryo UI"/>
          <w:lang w:val="ja-JP" w:bidi="ja-JP"/>
        </w:rPr>
      </w:pPr>
    </w:p>
    <w:p w14:paraId="74A1228E" w14:textId="77777777" w:rsidR="006B1026" w:rsidRPr="00713E63" w:rsidRDefault="006B1026" w:rsidP="006B1026">
      <w:pPr>
        <w:ind w:left="280" w:right="280"/>
        <w:rPr>
          <w:rFonts w:ascii="Meiryo UI" w:eastAsia="Meiryo UI" w:hAnsi="Meiryo UI"/>
          <w:lang w:val="ja-JP" w:bidi="ja-JP"/>
        </w:rPr>
      </w:pPr>
    </w:p>
    <w:p w14:paraId="64B7A708" w14:textId="77777777" w:rsidR="006B1026" w:rsidRDefault="006B1026" w:rsidP="006B1026">
      <w:pPr>
        <w:ind w:left="280" w:right="280"/>
        <w:rPr>
          <w:rFonts w:ascii="Meiryo UI" w:eastAsia="Meiryo UI" w:hAnsi="Meiryo UI"/>
          <w:lang w:val="ja-JP" w:bidi="ja-JP"/>
        </w:rPr>
      </w:pPr>
    </w:p>
    <w:p w14:paraId="748FCB13" w14:textId="77777777" w:rsidR="006B1026" w:rsidRDefault="006B1026" w:rsidP="006B1026">
      <w:pPr>
        <w:ind w:left="280" w:right="280"/>
        <w:rPr>
          <w:rFonts w:ascii="Meiryo UI" w:eastAsia="Meiryo UI" w:hAnsi="Meiryo UI"/>
          <w:lang w:val="ja-JP" w:bidi="ja-JP"/>
        </w:rPr>
      </w:pPr>
    </w:p>
    <w:p w14:paraId="4B6E8AB1" w14:textId="77777777" w:rsidR="006B1026" w:rsidRDefault="006B1026" w:rsidP="006B1026">
      <w:pPr>
        <w:ind w:left="280" w:right="280"/>
        <w:rPr>
          <w:rFonts w:ascii="Meiryo UI" w:eastAsia="Meiryo UI" w:hAnsi="Meiryo UI"/>
          <w:lang w:val="ja-JP" w:bidi="ja-JP"/>
        </w:rPr>
      </w:pPr>
    </w:p>
    <w:p w14:paraId="6ACB8CA1" w14:textId="77777777" w:rsidR="006B1026" w:rsidRDefault="006B1026" w:rsidP="006B1026">
      <w:pPr>
        <w:ind w:left="280" w:right="280"/>
        <w:rPr>
          <w:rFonts w:ascii="Meiryo UI" w:eastAsia="Meiryo UI" w:hAnsi="Meiryo UI"/>
          <w:lang w:val="ja-JP" w:bidi="ja-JP"/>
        </w:rPr>
      </w:pPr>
    </w:p>
    <w:p w14:paraId="1DDEDEA6" w14:textId="77777777" w:rsidR="006B1026" w:rsidRDefault="006B1026" w:rsidP="006B1026">
      <w:pPr>
        <w:ind w:left="280" w:right="280"/>
        <w:rPr>
          <w:rFonts w:ascii="Meiryo UI" w:eastAsia="Meiryo UI" w:hAnsi="Meiryo UI"/>
          <w:lang w:val="ja-JP" w:bidi="ja-JP"/>
        </w:rPr>
      </w:pPr>
    </w:p>
    <w:p w14:paraId="0A1037FC" w14:textId="77777777" w:rsidR="006B1026" w:rsidRDefault="006B1026" w:rsidP="006B1026">
      <w:pPr>
        <w:ind w:left="280" w:right="280"/>
        <w:rPr>
          <w:rFonts w:ascii="Meiryo UI" w:eastAsia="Meiryo UI" w:hAnsi="Meiryo UI"/>
          <w:lang w:val="ja-JP" w:bidi="ja-JP"/>
        </w:rPr>
      </w:pPr>
    </w:p>
    <w:p w14:paraId="2B40826F" w14:textId="77777777" w:rsidR="006B1026" w:rsidRDefault="006B1026" w:rsidP="006B1026">
      <w:pPr>
        <w:ind w:left="280" w:right="280"/>
        <w:rPr>
          <w:rFonts w:ascii="Meiryo UI" w:eastAsia="Meiryo UI" w:hAnsi="Meiryo UI"/>
          <w:lang w:val="ja-JP" w:bidi="ja-JP"/>
        </w:rPr>
      </w:pPr>
    </w:p>
    <w:p w14:paraId="64D8A587" w14:textId="77777777" w:rsidR="006B1026" w:rsidRDefault="006B1026" w:rsidP="006B1026">
      <w:pPr>
        <w:ind w:left="280" w:right="280"/>
        <w:rPr>
          <w:rFonts w:ascii="Meiryo UI" w:eastAsia="Meiryo UI" w:hAnsi="Meiryo UI"/>
          <w:lang w:val="ja-JP" w:bidi="ja-JP"/>
        </w:rPr>
      </w:pPr>
    </w:p>
    <w:p w14:paraId="665317A3" w14:textId="77777777" w:rsidR="006B1026" w:rsidRDefault="006B1026" w:rsidP="006B1026">
      <w:pPr>
        <w:ind w:left="280" w:right="280"/>
        <w:rPr>
          <w:rFonts w:ascii="Meiryo UI" w:eastAsia="Meiryo UI" w:hAnsi="Meiryo UI"/>
          <w:lang w:val="ja-JP" w:bidi="ja-JP"/>
        </w:rPr>
      </w:pPr>
    </w:p>
    <w:p w14:paraId="23756882" w14:textId="77777777" w:rsidR="006B1026" w:rsidRDefault="006B1026" w:rsidP="006B1026">
      <w:pPr>
        <w:ind w:left="280" w:right="280"/>
        <w:rPr>
          <w:lang w:val="ja-JP" w:bidi="ja-JP"/>
        </w:rPr>
      </w:pPr>
    </w:p>
    <w:p w14:paraId="60454D31" w14:textId="77777777" w:rsidR="003B2C33" w:rsidRDefault="003B2C33" w:rsidP="006B1026">
      <w:pPr>
        <w:ind w:left="280" w:right="280"/>
        <w:rPr>
          <w:lang w:val="ja-JP" w:bidi="ja-JP"/>
        </w:rPr>
      </w:pPr>
    </w:p>
    <w:p w14:paraId="03D6CCDD" w14:textId="62514BE7" w:rsidR="00123F66" w:rsidRDefault="00123F66" w:rsidP="006B1026">
      <w:pPr>
        <w:ind w:left="280" w:right="280"/>
        <w:rPr>
          <w:lang w:val="ja-JP" w:bidi="ja-JP"/>
        </w:rPr>
      </w:pPr>
      <w:r>
        <w:rPr>
          <w:lang w:val="ja-JP" w:bidi="ja-JP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/>
          <w:sz w:val="22"/>
          <w:szCs w:val="22"/>
          <w:lang w:val="en-US" w:bidi="ar-SA"/>
        </w:rPr>
        <w:id w:val="-487778739"/>
        <w:docPartObj>
          <w:docPartGallery w:val="Table of Contents"/>
          <w:docPartUnique/>
        </w:docPartObj>
      </w:sdtPr>
      <w:sdtEndPr>
        <w:rPr>
          <w:rFonts w:ascii="HGｺﾞｼｯｸM" w:eastAsia="HGｺﾞｼｯｸM" w:hAnsiTheme="majorHAnsi" w:cstheme="majorBidi"/>
          <w:sz w:val="28"/>
          <w:szCs w:val="28"/>
        </w:rPr>
      </w:sdtEndPr>
      <w:sdtContent>
        <w:p w14:paraId="1FE51F26" w14:textId="099633E3" w:rsidR="0084049B" w:rsidRPr="00195A00" w:rsidRDefault="000214FD" w:rsidP="00DC1253">
          <w:pPr>
            <w:pStyle w:val="af2"/>
            <w:ind w:left="280" w:right="280"/>
            <w:rPr>
              <w:rFonts w:ascii="HGｺﾞｼｯｸM"/>
            </w:rPr>
          </w:pPr>
          <w:r>
            <w:rPr>
              <w:rFonts w:ascii="HGｺﾞｼｯｸM" w:hint="eastAsia"/>
            </w:rPr>
            <w:t>目次</w:t>
          </w:r>
        </w:p>
        <w:p w14:paraId="0C9B57ED" w14:textId="315CB5E3" w:rsidR="0051175D" w:rsidRDefault="0084049B">
          <w:pPr>
            <w:pStyle w:val="11"/>
            <w:tabs>
              <w:tab w:val="right" w:leader="underscore" w:pos="1045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4"/>
              <w14:ligatures w14:val="standardContextual"/>
            </w:rPr>
          </w:pPr>
          <w:r w:rsidRPr="00195A00">
            <w:rPr>
              <w:rFonts w:hint="eastAsia"/>
              <w:bCs w:val="0"/>
            </w:rPr>
            <w:fldChar w:fldCharType="begin"/>
          </w:r>
          <w:r w:rsidRPr="00195A00">
            <w:rPr>
              <w:rFonts w:hint="eastAsia"/>
            </w:rPr>
            <w:instrText xml:space="preserve"> TOC \o "1-3" \h \z \u </w:instrText>
          </w:r>
          <w:r w:rsidRPr="00195A00">
            <w:rPr>
              <w:rFonts w:hint="eastAsia"/>
              <w:bCs w:val="0"/>
            </w:rPr>
            <w:fldChar w:fldCharType="separate"/>
          </w:r>
          <w:hyperlink w:anchor="_Toc175310787" w:history="1">
            <w:r w:rsidR="0051175D" w:rsidRPr="00A20953">
              <w:rPr>
                <w:rStyle w:val="af4"/>
                <w:noProof/>
                <w:lang w:bidi="ja-JP"/>
              </w:rPr>
              <w:t>1.目的</w:t>
            </w:r>
            <w:r w:rsidR="0051175D">
              <w:rPr>
                <w:noProof/>
                <w:webHidden/>
              </w:rPr>
              <w:tab/>
            </w:r>
            <w:r w:rsidR="0051175D">
              <w:rPr>
                <w:noProof/>
                <w:webHidden/>
              </w:rPr>
              <w:fldChar w:fldCharType="begin"/>
            </w:r>
            <w:r w:rsidR="0051175D">
              <w:rPr>
                <w:noProof/>
                <w:webHidden/>
              </w:rPr>
              <w:instrText xml:space="preserve"> PAGEREF _Toc175310787 \h </w:instrText>
            </w:r>
            <w:r w:rsidR="0051175D">
              <w:rPr>
                <w:noProof/>
                <w:webHidden/>
              </w:rPr>
            </w:r>
            <w:r w:rsidR="0051175D">
              <w:rPr>
                <w:noProof/>
                <w:webHidden/>
              </w:rPr>
              <w:fldChar w:fldCharType="separate"/>
            </w:r>
            <w:r w:rsidR="0051175D">
              <w:rPr>
                <w:noProof/>
                <w:webHidden/>
              </w:rPr>
              <w:t>3</w:t>
            </w:r>
            <w:r w:rsidR="0051175D">
              <w:rPr>
                <w:noProof/>
                <w:webHidden/>
              </w:rPr>
              <w:fldChar w:fldCharType="end"/>
            </w:r>
          </w:hyperlink>
        </w:p>
        <w:p w14:paraId="3E88D652" w14:textId="1997EDCB" w:rsidR="0051175D" w:rsidRDefault="00000000">
          <w:pPr>
            <w:pStyle w:val="11"/>
            <w:tabs>
              <w:tab w:val="right" w:leader="underscore" w:pos="1045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5310788" w:history="1">
            <w:r w:rsidR="0051175D" w:rsidRPr="00A20953">
              <w:rPr>
                <w:rStyle w:val="af4"/>
                <w:noProof/>
                <w:lang w:bidi="ja-JP"/>
              </w:rPr>
              <w:t>２.概要</w:t>
            </w:r>
            <w:r w:rsidR="0051175D">
              <w:rPr>
                <w:noProof/>
                <w:webHidden/>
              </w:rPr>
              <w:tab/>
            </w:r>
            <w:r w:rsidR="0051175D">
              <w:rPr>
                <w:noProof/>
                <w:webHidden/>
              </w:rPr>
              <w:fldChar w:fldCharType="begin"/>
            </w:r>
            <w:r w:rsidR="0051175D">
              <w:rPr>
                <w:noProof/>
                <w:webHidden/>
              </w:rPr>
              <w:instrText xml:space="preserve"> PAGEREF _Toc175310788 \h </w:instrText>
            </w:r>
            <w:r w:rsidR="0051175D">
              <w:rPr>
                <w:noProof/>
                <w:webHidden/>
              </w:rPr>
            </w:r>
            <w:r w:rsidR="0051175D">
              <w:rPr>
                <w:noProof/>
                <w:webHidden/>
              </w:rPr>
              <w:fldChar w:fldCharType="separate"/>
            </w:r>
            <w:r w:rsidR="0051175D">
              <w:rPr>
                <w:noProof/>
                <w:webHidden/>
              </w:rPr>
              <w:t>4</w:t>
            </w:r>
            <w:r w:rsidR="0051175D">
              <w:rPr>
                <w:noProof/>
                <w:webHidden/>
              </w:rPr>
              <w:fldChar w:fldCharType="end"/>
            </w:r>
          </w:hyperlink>
        </w:p>
        <w:p w14:paraId="2292DC9C" w14:textId="7AE63B18" w:rsidR="0051175D" w:rsidRDefault="00000000">
          <w:pPr>
            <w:pStyle w:val="25"/>
            <w:tabs>
              <w:tab w:val="right" w:leader="underscore" w:pos="10456"/>
            </w:tabs>
            <w:ind w:left="280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5310789" w:history="1">
            <w:r w:rsidR="0051175D" w:rsidRPr="00A20953">
              <w:rPr>
                <w:rStyle w:val="af4"/>
                <w:noProof/>
                <w:lang w:bidi="ja-JP"/>
              </w:rPr>
              <w:t>2.1用語</w:t>
            </w:r>
            <w:r w:rsidR="0051175D">
              <w:rPr>
                <w:noProof/>
                <w:webHidden/>
              </w:rPr>
              <w:tab/>
            </w:r>
            <w:r w:rsidR="0051175D">
              <w:rPr>
                <w:noProof/>
                <w:webHidden/>
              </w:rPr>
              <w:fldChar w:fldCharType="begin"/>
            </w:r>
            <w:r w:rsidR="0051175D">
              <w:rPr>
                <w:noProof/>
                <w:webHidden/>
              </w:rPr>
              <w:instrText xml:space="preserve"> PAGEREF _Toc175310789 \h </w:instrText>
            </w:r>
            <w:r w:rsidR="0051175D">
              <w:rPr>
                <w:noProof/>
                <w:webHidden/>
              </w:rPr>
            </w:r>
            <w:r w:rsidR="0051175D">
              <w:rPr>
                <w:noProof/>
                <w:webHidden/>
              </w:rPr>
              <w:fldChar w:fldCharType="separate"/>
            </w:r>
            <w:r w:rsidR="0051175D">
              <w:rPr>
                <w:noProof/>
                <w:webHidden/>
              </w:rPr>
              <w:t>4</w:t>
            </w:r>
            <w:r w:rsidR="0051175D">
              <w:rPr>
                <w:noProof/>
                <w:webHidden/>
              </w:rPr>
              <w:fldChar w:fldCharType="end"/>
            </w:r>
          </w:hyperlink>
        </w:p>
        <w:p w14:paraId="772617D2" w14:textId="4F22D32D" w:rsidR="0051175D" w:rsidRDefault="00000000">
          <w:pPr>
            <w:pStyle w:val="25"/>
            <w:tabs>
              <w:tab w:val="right" w:leader="underscore" w:pos="10456"/>
            </w:tabs>
            <w:ind w:left="280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5310790" w:history="1">
            <w:r w:rsidR="0051175D" w:rsidRPr="00A20953">
              <w:rPr>
                <w:rStyle w:val="af4"/>
                <w:noProof/>
                <w:lang w:bidi="ja-JP"/>
              </w:rPr>
              <w:t>2.2三目並べのルールについて</w:t>
            </w:r>
            <w:r w:rsidR="0051175D">
              <w:rPr>
                <w:noProof/>
                <w:webHidden/>
              </w:rPr>
              <w:tab/>
            </w:r>
            <w:r w:rsidR="0051175D">
              <w:rPr>
                <w:noProof/>
                <w:webHidden/>
              </w:rPr>
              <w:fldChar w:fldCharType="begin"/>
            </w:r>
            <w:r w:rsidR="0051175D">
              <w:rPr>
                <w:noProof/>
                <w:webHidden/>
              </w:rPr>
              <w:instrText xml:space="preserve"> PAGEREF _Toc175310790 \h </w:instrText>
            </w:r>
            <w:r w:rsidR="0051175D">
              <w:rPr>
                <w:noProof/>
                <w:webHidden/>
              </w:rPr>
            </w:r>
            <w:r w:rsidR="0051175D">
              <w:rPr>
                <w:noProof/>
                <w:webHidden/>
              </w:rPr>
              <w:fldChar w:fldCharType="separate"/>
            </w:r>
            <w:r w:rsidR="0051175D">
              <w:rPr>
                <w:noProof/>
                <w:webHidden/>
              </w:rPr>
              <w:t>4</w:t>
            </w:r>
            <w:r w:rsidR="0051175D">
              <w:rPr>
                <w:noProof/>
                <w:webHidden/>
              </w:rPr>
              <w:fldChar w:fldCharType="end"/>
            </w:r>
          </w:hyperlink>
        </w:p>
        <w:p w14:paraId="0B6CDA9D" w14:textId="3507B6AB" w:rsidR="0051175D" w:rsidRDefault="00000000">
          <w:pPr>
            <w:pStyle w:val="25"/>
            <w:tabs>
              <w:tab w:val="right" w:leader="underscore" w:pos="10456"/>
            </w:tabs>
            <w:ind w:left="280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5310791" w:history="1">
            <w:r w:rsidR="0051175D" w:rsidRPr="00A20953">
              <w:rPr>
                <w:rStyle w:val="af4"/>
                <w:noProof/>
                <w:lang w:bidi="ja-JP"/>
              </w:rPr>
              <w:t>2.3 本仕様書のルール設定</w:t>
            </w:r>
            <w:r w:rsidR="0051175D">
              <w:rPr>
                <w:noProof/>
                <w:webHidden/>
              </w:rPr>
              <w:tab/>
            </w:r>
            <w:r w:rsidR="0051175D">
              <w:rPr>
                <w:noProof/>
                <w:webHidden/>
              </w:rPr>
              <w:fldChar w:fldCharType="begin"/>
            </w:r>
            <w:r w:rsidR="0051175D">
              <w:rPr>
                <w:noProof/>
                <w:webHidden/>
              </w:rPr>
              <w:instrText xml:space="preserve"> PAGEREF _Toc175310791 \h </w:instrText>
            </w:r>
            <w:r w:rsidR="0051175D">
              <w:rPr>
                <w:noProof/>
                <w:webHidden/>
              </w:rPr>
            </w:r>
            <w:r w:rsidR="0051175D">
              <w:rPr>
                <w:noProof/>
                <w:webHidden/>
              </w:rPr>
              <w:fldChar w:fldCharType="separate"/>
            </w:r>
            <w:r w:rsidR="0051175D">
              <w:rPr>
                <w:noProof/>
                <w:webHidden/>
              </w:rPr>
              <w:t>4</w:t>
            </w:r>
            <w:r w:rsidR="0051175D">
              <w:rPr>
                <w:noProof/>
                <w:webHidden/>
              </w:rPr>
              <w:fldChar w:fldCharType="end"/>
            </w:r>
          </w:hyperlink>
        </w:p>
        <w:p w14:paraId="6A0B6E4F" w14:textId="35C2B786" w:rsidR="0051175D" w:rsidRDefault="00000000">
          <w:pPr>
            <w:pStyle w:val="11"/>
            <w:tabs>
              <w:tab w:val="right" w:leader="underscore" w:pos="1045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5310792" w:history="1">
            <w:r w:rsidR="0051175D" w:rsidRPr="00A20953">
              <w:rPr>
                <w:rStyle w:val="af4"/>
                <w:noProof/>
                <w:lang w:bidi="ja-JP"/>
              </w:rPr>
              <w:t>3.構成</w:t>
            </w:r>
            <w:r w:rsidR="0051175D">
              <w:rPr>
                <w:noProof/>
                <w:webHidden/>
              </w:rPr>
              <w:tab/>
            </w:r>
            <w:r w:rsidR="0051175D">
              <w:rPr>
                <w:noProof/>
                <w:webHidden/>
              </w:rPr>
              <w:fldChar w:fldCharType="begin"/>
            </w:r>
            <w:r w:rsidR="0051175D">
              <w:rPr>
                <w:noProof/>
                <w:webHidden/>
              </w:rPr>
              <w:instrText xml:space="preserve"> PAGEREF _Toc175310792 \h </w:instrText>
            </w:r>
            <w:r w:rsidR="0051175D">
              <w:rPr>
                <w:noProof/>
                <w:webHidden/>
              </w:rPr>
            </w:r>
            <w:r w:rsidR="0051175D">
              <w:rPr>
                <w:noProof/>
                <w:webHidden/>
              </w:rPr>
              <w:fldChar w:fldCharType="separate"/>
            </w:r>
            <w:r w:rsidR="0051175D">
              <w:rPr>
                <w:noProof/>
                <w:webHidden/>
              </w:rPr>
              <w:t>5</w:t>
            </w:r>
            <w:r w:rsidR="0051175D">
              <w:rPr>
                <w:noProof/>
                <w:webHidden/>
              </w:rPr>
              <w:fldChar w:fldCharType="end"/>
            </w:r>
          </w:hyperlink>
        </w:p>
        <w:p w14:paraId="5393AC28" w14:textId="2928A8C1" w:rsidR="0051175D" w:rsidRDefault="00000000">
          <w:pPr>
            <w:pStyle w:val="25"/>
            <w:tabs>
              <w:tab w:val="right" w:leader="underscore" w:pos="10456"/>
            </w:tabs>
            <w:ind w:left="280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5310793" w:history="1">
            <w:r w:rsidR="0051175D" w:rsidRPr="00A20953">
              <w:rPr>
                <w:rStyle w:val="af4"/>
                <w:noProof/>
                <w:lang w:bidi="ja-JP"/>
              </w:rPr>
              <w:t>3.1　アプリケーションの流れ</w:t>
            </w:r>
            <w:r w:rsidR="0051175D">
              <w:rPr>
                <w:noProof/>
                <w:webHidden/>
              </w:rPr>
              <w:tab/>
            </w:r>
            <w:r w:rsidR="0051175D">
              <w:rPr>
                <w:noProof/>
                <w:webHidden/>
              </w:rPr>
              <w:fldChar w:fldCharType="begin"/>
            </w:r>
            <w:r w:rsidR="0051175D">
              <w:rPr>
                <w:noProof/>
                <w:webHidden/>
              </w:rPr>
              <w:instrText xml:space="preserve"> PAGEREF _Toc175310793 \h </w:instrText>
            </w:r>
            <w:r w:rsidR="0051175D">
              <w:rPr>
                <w:noProof/>
                <w:webHidden/>
              </w:rPr>
            </w:r>
            <w:r w:rsidR="0051175D">
              <w:rPr>
                <w:noProof/>
                <w:webHidden/>
              </w:rPr>
              <w:fldChar w:fldCharType="separate"/>
            </w:r>
            <w:r w:rsidR="0051175D">
              <w:rPr>
                <w:noProof/>
                <w:webHidden/>
              </w:rPr>
              <w:t>5</w:t>
            </w:r>
            <w:r w:rsidR="0051175D">
              <w:rPr>
                <w:noProof/>
                <w:webHidden/>
              </w:rPr>
              <w:fldChar w:fldCharType="end"/>
            </w:r>
          </w:hyperlink>
        </w:p>
        <w:p w14:paraId="6340641A" w14:textId="7F1B9FAA" w:rsidR="0051175D" w:rsidRDefault="00000000">
          <w:pPr>
            <w:pStyle w:val="11"/>
            <w:tabs>
              <w:tab w:val="right" w:leader="underscore" w:pos="1045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5310794" w:history="1">
            <w:r w:rsidR="0051175D" w:rsidRPr="00A20953">
              <w:rPr>
                <w:rStyle w:val="af4"/>
                <w:noProof/>
                <w:lang w:bidi="ja-JP"/>
              </w:rPr>
              <w:t>４.機能</w:t>
            </w:r>
            <w:r w:rsidR="0051175D">
              <w:rPr>
                <w:noProof/>
                <w:webHidden/>
              </w:rPr>
              <w:tab/>
            </w:r>
            <w:r w:rsidR="0051175D">
              <w:rPr>
                <w:noProof/>
                <w:webHidden/>
              </w:rPr>
              <w:fldChar w:fldCharType="begin"/>
            </w:r>
            <w:r w:rsidR="0051175D">
              <w:rPr>
                <w:noProof/>
                <w:webHidden/>
              </w:rPr>
              <w:instrText xml:space="preserve"> PAGEREF _Toc175310794 \h </w:instrText>
            </w:r>
            <w:r w:rsidR="0051175D">
              <w:rPr>
                <w:noProof/>
                <w:webHidden/>
              </w:rPr>
            </w:r>
            <w:r w:rsidR="0051175D">
              <w:rPr>
                <w:noProof/>
                <w:webHidden/>
              </w:rPr>
              <w:fldChar w:fldCharType="separate"/>
            </w:r>
            <w:r w:rsidR="0051175D">
              <w:rPr>
                <w:noProof/>
                <w:webHidden/>
              </w:rPr>
              <w:t>6</w:t>
            </w:r>
            <w:r w:rsidR="0051175D">
              <w:rPr>
                <w:noProof/>
                <w:webHidden/>
              </w:rPr>
              <w:fldChar w:fldCharType="end"/>
            </w:r>
          </w:hyperlink>
        </w:p>
        <w:p w14:paraId="384D3707" w14:textId="41CF95CD" w:rsidR="0051175D" w:rsidRDefault="00000000">
          <w:pPr>
            <w:pStyle w:val="25"/>
            <w:tabs>
              <w:tab w:val="right" w:leader="underscore" w:pos="10456"/>
            </w:tabs>
            <w:ind w:left="280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5310795" w:history="1">
            <w:r w:rsidR="0051175D" w:rsidRPr="00A20953">
              <w:rPr>
                <w:rStyle w:val="af4"/>
                <w:noProof/>
                <w:lang w:bidi="ja-JP"/>
              </w:rPr>
              <w:t>4.1 先攻、後攻を決める</w:t>
            </w:r>
            <w:r w:rsidR="0051175D">
              <w:rPr>
                <w:noProof/>
                <w:webHidden/>
              </w:rPr>
              <w:tab/>
            </w:r>
            <w:r w:rsidR="0051175D">
              <w:rPr>
                <w:noProof/>
                <w:webHidden/>
              </w:rPr>
              <w:fldChar w:fldCharType="begin"/>
            </w:r>
            <w:r w:rsidR="0051175D">
              <w:rPr>
                <w:noProof/>
                <w:webHidden/>
              </w:rPr>
              <w:instrText xml:space="preserve"> PAGEREF _Toc175310795 \h </w:instrText>
            </w:r>
            <w:r w:rsidR="0051175D">
              <w:rPr>
                <w:noProof/>
                <w:webHidden/>
              </w:rPr>
            </w:r>
            <w:r w:rsidR="0051175D">
              <w:rPr>
                <w:noProof/>
                <w:webHidden/>
              </w:rPr>
              <w:fldChar w:fldCharType="separate"/>
            </w:r>
            <w:r w:rsidR="0051175D">
              <w:rPr>
                <w:noProof/>
                <w:webHidden/>
              </w:rPr>
              <w:t>6</w:t>
            </w:r>
            <w:r w:rsidR="0051175D">
              <w:rPr>
                <w:noProof/>
                <w:webHidden/>
              </w:rPr>
              <w:fldChar w:fldCharType="end"/>
            </w:r>
          </w:hyperlink>
        </w:p>
        <w:p w14:paraId="0544CB82" w14:textId="1F65FBAE" w:rsidR="0051175D" w:rsidRDefault="00000000">
          <w:pPr>
            <w:pStyle w:val="31"/>
            <w:tabs>
              <w:tab w:val="right" w:leader="underscore" w:pos="10456"/>
            </w:tabs>
            <w:ind w:left="560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5310796" w:history="1">
            <w:r w:rsidR="0051175D" w:rsidRPr="00A20953">
              <w:rPr>
                <w:rStyle w:val="af4"/>
                <w:noProof/>
                <w:lang w:bidi="ja-JP"/>
              </w:rPr>
              <w:t>4.1.1 先攻と後攻をランダムで割り当てる</w:t>
            </w:r>
            <w:r w:rsidR="0051175D">
              <w:rPr>
                <w:noProof/>
                <w:webHidden/>
              </w:rPr>
              <w:tab/>
            </w:r>
            <w:r w:rsidR="0051175D">
              <w:rPr>
                <w:noProof/>
                <w:webHidden/>
              </w:rPr>
              <w:fldChar w:fldCharType="begin"/>
            </w:r>
            <w:r w:rsidR="0051175D">
              <w:rPr>
                <w:noProof/>
                <w:webHidden/>
              </w:rPr>
              <w:instrText xml:space="preserve"> PAGEREF _Toc175310796 \h </w:instrText>
            </w:r>
            <w:r w:rsidR="0051175D">
              <w:rPr>
                <w:noProof/>
                <w:webHidden/>
              </w:rPr>
            </w:r>
            <w:r w:rsidR="0051175D">
              <w:rPr>
                <w:noProof/>
                <w:webHidden/>
              </w:rPr>
              <w:fldChar w:fldCharType="separate"/>
            </w:r>
            <w:r w:rsidR="0051175D">
              <w:rPr>
                <w:noProof/>
                <w:webHidden/>
              </w:rPr>
              <w:t>6</w:t>
            </w:r>
            <w:r w:rsidR="0051175D">
              <w:rPr>
                <w:noProof/>
                <w:webHidden/>
              </w:rPr>
              <w:fldChar w:fldCharType="end"/>
            </w:r>
          </w:hyperlink>
        </w:p>
        <w:p w14:paraId="3B3FE40A" w14:textId="79288807" w:rsidR="0051175D" w:rsidRDefault="00000000">
          <w:pPr>
            <w:pStyle w:val="25"/>
            <w:tabs>
              <w:tab w:val="right" w:leader="underscore" w:pos="10456"/>
            </w:tabs>
            <w:ind w:left="280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5310797" w:history="1">
            <w:r w:rsidR="0051175D" w:rsidRPr="00A20953">
              <w:rPr>
                <w:rStyle w:val="af4"/>
                <w:noProof/>
                <w:lang w:bidi="ja-JP"/>
              </w:rPr>
              <w:t>4.2 後攻側が横と縦の列の大きさを決める</w:t>
            </w:r>
            <w:r w:rsidR="0051175D">
              <w:rPr>
                <w:noProof/>
                <w:webHidden/>
              </w:rPr>
              <w:tab/>
            </w:r>
            <w:r w:rsidR="0051175D">
              <w:rPr>
                <w:noProof/>
                <w:webHidden/>
              </w:rPr>
              <w:fldChar w:fldCharType="begin"/>
            </w:r>
            <w:r w:rsidR="0051175D">
              <w:rPr>
                <w:noProof/>
                <w:webHidden/>
              </w:rPr>
              <w:instrText xml:space="preserve"> PAGEREF _Toc175310797 \h </w:instrText>
            </w:r>
            <w:r w:rsidR="0051175D">
              <w:rPr>
                <w:noProof/>
                <w:webHidden/>
              </w:rPr>
            </w:r>
            <w:r w:rsidR="0051175D">
              <w:rPr>
                <w:noProof/>
                <w:webHidden/>
              </w:rPr>
              <w:fldChar w:fldCharType="separate"/>
            </w:r>
            <w:r w:rsidR="0051175D">
              <w:rPr>
                <w:noProof/>
                <w:webHidden/>
              </w:rPr>
              <w:t>6</w:t>
            </w:r>
            <w:r w:rsidR="0051175D">
              <w:rPr>
                <w:noProof/>
                <w:webHidden/>
              </w:rPr>
              <w:fldChar w:fldCharType="end"/>
            </w:r>
          </w:hyperlink>
        </w:p>
        <w:p w14:paraId="1D1C14BF" w14:textId="766C6434" w:rsidR="0051175D" w:rsidRDefault="00000000">
          <w:pPr>
            <w:pStyle w:val="31"/>
            <w:tabs>
              <w:tab w:val="right" w:leader="underscore" w:pos="10456"/>
            </w:tabs>
            <w:ind w:left="560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5310798" w:history="1">
            <w:r w:rsidR="0051175D" w:rsidRPr="00A20953">
              <w:rPr>
                <w:rStyle w:val="af4"/>
                <w:noProof/>
                <w:lang w:bidi="ja-JP"/>
              </w:rPr>
              <w:t>4.2.1 縦横の列の長さを入力させる</w:t>
            </w:r>
            <w:r w:rsidR="0051175D">
              <w:rPr>
                <w:noProof/>
                <w:webHidden/>
              </w:rPr>
              <w:tab/>
            </w:r>
            <w:r w:rsidR="0051175D">
              <w:rPr>
                <w:noProof/>
                <w:webHidden/>
              </w:rPr>
              <w:fldChar w:fldCharType="begin"/>
            </w:r>
            <w:r w:rsidR="0051175D">
              <w:rPr>
                <w:noProof/>
                <w:webHidden/>
              </w:rPr>
              <w:instrText xml:space="preserve"> PAGEREF _Toc175310798 \h </w:instrText>
            </w:r>
            <w:r w:rsidR="0051175D">
              <w:rPr>
                <w:noProof/>
                <w:webHidden/>
              </w:rPr>
            </w:r>
            <w:r w:rsidR="0051175D">
              <w:rPr>
                <w:noProof/>
                <w:webHidden/>
              </w:rPr>
              <w:fldChar w:fldCharType="separate"/>
            </w:r>
            <w:r w:rsidR="0051175D">
              <w:rPr>
                <w:noProof/>
                <w:webHidden/>
              </w:rPr>
              <w:t>6</w:t>
            </w:r>
            <w:r w:rsidR="0051175D">
              <w:rPr>
                <w:noProof/>
                <w:webHidden/>
              </w:rPr>
              <w:fldChar w:fldCharType="end"/>
            </w:r>
          </w:hyperlink>
        </w:p>
        <w:p w14:paraId="5954B74E" w14:textId="2F4BEE0D" w:rsidR="0051175D" w:rsidRDefault="00000000">
          <w:pPr>
            <w:pStyle w:val="31"/>
            <w:tabs>
              <w:tab w:val="right" w:leader="underscore" w:pos="10456"/>
            </w:tabs>
            <w:ind w:left="560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5310799" w:history="1">
            <w:r w:rsidR="0051175D" w:rsidRPr="00A20953">
              <w:rPr>
                <w:rStyle w:val="af4"/>
                <w:noProof/>
                <w:lang w:bidi="ja-JP"/>
              </w:rPr>
              <w:t>4.2.2 範囲外の数値が入力された際、再入力を要求する</w:t>
            </w:r>
            <w:r w:rsidR="0051175D">
              <w:rPr>
                <w:noProof/>
                <w:webHidden/>
              </w:rPr>
              <w:tab/>
            </w:r>
            <w:r w:rsidR="0051175D">
              <w:rPr>
                <w:noProof/>
                <w:webHidden/>
              </w:rPr>
              <w:fldChar w:fldCharType="begin"/>
            </w:r>
            <w:r w:rsidR="0051175D">
              <w:rPr>
                <w:noProof/>
                <w:webHidden/>
              </w:rPr>
              <w:instrText xml:space="preserve"> PAGEREF _Toc175310799 \h </w:instrText>
            </w:r>
            <w:r w:rsidR="0051175D">
              <w:rPr>
                <w:noProof/>
                <w:webHidden/>
              </w:rPr>
            </w:r>
            <w:r w:rsidR="0051175D">
              <w:rPr>
                <w:noProof/>
                <w:webHidden/>
              </w:rPr>
              <w:fldChar w:fldCharType="separate"/>
            </w:r>
            <w:r w:rsidR="0051175D">
              <w:rPr>
                <w:noProof/>
                <w:webHidden/>
              </w:rPr>
              <w:t>6</w:t>
            </w:r>
            <w:r w:rsidR="0051175D">
              <w:rPr>
                <w:noProof/>
                <w:webHidden/>
              </w:rPr>
              <w:fldChar w:fldCharType="end"/>
            </w:r>
          </w:hyperlink>
        </w:p>
        <w:p w14:paraId="220915F6" w14:textId="1C6DB040" w:rsidR="0051175D" w:rsidRDefault="00000000">
          <w:pPr>
            <w:pStyle w:val="31"/>
            <w:tabs>
              <w:tab w:val="right" w:leader="underscore" w:pos="10456"/>
            </w:tabs>
            <w:ind w:left="560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5310800" w:history="1">
            <w:r w:rsidR="0051175D" w:rsidRPr="00A20953">
              <w:rPr>
                <w:rStyle w:val="af4"/>
                <w:noProof/>
                <w:lang w:bidi="ja-JP"/>
              </w:rPr>
              <w:t>4.2.3 盤面を生成</w:t>
            </w:r>
            <w:r w:rsidR="0051175D">
              <w:rPr>
                <w:noProof/>
                <w:webHidden/>
              </w:rPr>
              <w:tab/>
            </w:r>
            <w:r w:rsidR="0051175D">
              <w:rPr>
                <w:noProof/>
                <w:webHidden/>
              </w:rPr>
              <w:fldChar w:fldCharType="begin"/>
            </w:r>
            <w:r w:rsidR="0051175D">
              <w:rPr>
                <w:noProof/>
                <w:webHidden/>
              </w:rPr>
              <w:instrText xml:space="preserve"> PAGEREF _Toc175310800 \h </w:instrText>
            </w:r>
            <w:r w:rsidR="0051175D">
              <w:rPr>
                <w:noProof/>
                <w:webHidden/>
              </w:rPr>
            </w:r>
            <w:r w:rsidR="0051175D">
              <w:rPr>
                <w:noProof/>
                <w:webHidden/>
              </w:rPr>
              <w:fldChar w:fldCharType="separate"/>
            </w:r>
            <w:r w:rsidR="0051175D">
              <w:rPr>
                <w:noProof/>
                <w:webHidden/>
              </w:rPr>
              <w:t>6</w:t>
            </w:r>
            <w:r w:rsidR="0051175D">
              <w:rPr>
                <w:noProof/>
                <w:webHidden/>
              </w:rPr>
              <w:fldChar w:fldCharType="end"/>
            </w:r>
          </w:hyperlink>
        </w:p>
        <w:p w14:paraId="519C440D" w14:textId="5997776D" w:rsidR="0051175D" w:rsidRDefault="00000000">
          <w:pPr>
            <w:pStyle w:val="25"/>
            <w:tabs>
              <w:tab w:val="right" w:leader="underscore" w:pos="10456"/>
            </w:tabs>
            <w:ind w:left="280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5310801" w:history="1">
            <w:r w:rsidR="0051175D" w:rsidRPr="00A20953">
              <w:rPr>
                <w:rStyle w:val="af4"/>
                <w:noProof/>
                <w:lang w:bidi="ja-JP"/>
              </w:rPr>
              <w:t>4.3 先攻、後攻の順にマークを入力</w:t>
            </w:r>
            <w:r w:rsidR="0051175D">
              <w:rPr>
                <w:noProof/>
                <w:webHidden/>
              </w:rPr>
              <w:tab/>
            </w:r>
            <w:r w:rsidR="0051175D">
              <w:rPr>
                <w:noProof/>
                <w:webHidden/>
              </w:rPr>
              <w:fldChar w:fldCharType="begin"/>
            </w:r>
            <w:r w:rsidR="0051175D">
              <w:rPr>
                <w:noProof/>
                <w:webHidden/>
              </w:rPr>
              <w:instrText xml:space="preserve"> PAGEREF _Toc175310801 \h </w:instrText>
            </w:r>
            <w:r w:rsidR="0051175D">
              <w:rPr>
                <w:noProof/>
                <w:webHidden/>
              </w:rPr>
            </w:r>
            <w:r w:rsidR="0051175D">
              <w:rPr>
                <w:noProof/>
                <w:webHidden/>
              </w:rPr>
              <w:fldChar w:fldCharType="separate"/>
            </w:r>
            <w:r w:rsidR="0051175D">
              <w:rPr>
                <w:noProof/>
                <w:webHidden/>
              </w:rPr>
              <w:t>6</w:t>
            </w:r>
            <w:r w:rsidR="0051175D">
              <w:rPr>
                <w:noProof/>
                <w:webHidden/>
              </w:rPr>
              <w:fldChar w:fldCharType="end"/>
            </w:r>
          </w:hyperlink>
        </w:p>
        <w:p w14:paraId="72EB7DB6" w14:textId="28D1E85B" w:rsidR="0051175D" w:rsidRDefault="00000000">
          <w:pPr>
            <w:pStyle w:val="31"/>
            <w:tabs>
              <w:tab w:val="right" w:leader="underscore" w:pos="10456"/>
            </w:tabs>
            <w:ind w:left="560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5310802" w:history="1">
            <w:r w:rsidR="0051175D" w:rsidRPr="00A20953">
              <w:rPr>
                <w:rStyle w:val="af4"/>
                <w:noProof/>
                <w:lang w:bidi="ja-JP"/>
              </w:rPr>
              <w:t>4.3.1 現在の盤面を表示する</w:t>
            </w:r>
            <w:r w:rsidR="0051175D">
              <w:rPr>
                <w:noProof/>
                <w:webHidden/>
              </w:rPr>
              <w:tab/>
            </w:r>
            <w:r w:rsidR="0051175D">
              <w:rPr>
                <w:noProof/>
                <w:webHidden/>
              </w:rPr>
              <w:fldChar w:fldCharType="begin"/>
            </w:r>
            <w:r w:rsidR="0051175D">
              <w:rPr>
                <w:noProof/>
                <w:webHidden/>
              </w:rPr>
              <w:instrText xml:space="preserve"> PAGEREF _Toc175310802 \h </w:instrText>
            </w:r>
            <w:r w:rsidR="0051175D">
              <w:rPr>
                <w:noProof/>
                <w:webHidden/>
              </w:rPr>
            </w:r>
            <w:r w:rsidR="0051175D">
              <w:rPr>
                <w:noProof/>
                <w:webHidden/>
              </w:rPr>
              <w:fldChar w:fldCharType="separate"/>
            </w:r>
            <w:r w:rsidR="0051175D">
              <w:rPr>
                <w:noProof/>
                <w:webHidden/>
              </w:rPr>
              <w:t>6</w:t>
            </w:r>
            <w:r w:rsidR="0051175D">
              <w:rPr>
                <w:noProof/>
                <w:webHidden/>
              </w:rPr>
              <w:fldChar w:fldCharType="end"/>
            </w:r>
          </w:hyperlink>
        </w:p>
        <w:p w14:paraId="4F42AAE6" w14:textId="287CFE0D" w:rsidR="0051175D" w:rsidRDefault="00000000">
          <w:pPr>
            <w:pStyle w:val="31"/>
            <w:tabs>
              <w:tab w:val="right" w:leader="underscore" w:pos="10456"/>
            </w:tabs>
            <w:ind w:left="560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5310803" w:history="1">
            <w:r w:rsidR="0051175D" w:rsidRPr="00A20953">
              <w:rPr>
                <w:rStyle w:val="af4"/>
                <w:noProof/>
                <w:lang w:bidi="ja-JP"/>
              </w:rPr>
              <w:t>4.3.2 プレイヤーの手番の表示</w:t>
            </w:r>
            <w:r w:rsidR="0051175D">
              <w:rPr>
                <w:noProof/>
                <w:webHidden/>
              </w:rPr>
              <w:tab/>
            </w:r>
            <w:r w:rsidR="0051175D">
              <w:rPr>
                <w:noProof/>
                <w:webHidden/>
              </w:rPr>
              <w:fldChar w:fldCharType="begin"/>
            </w:r>
            <w:r w:rsidR="0051175D">
              <w:rPr>
                <w:noProof/>
                <w:webHidden/>
              </w:rPr>
              <w:instrText xml:space="preserve"> PAGEREF _Toc175310803 \h </w:instrText>
            </w:r>
            <w:r w:rsidR="0051175D">
              <w:rPr>
                <w:noProof/>
                <w:webHidden/>
              </w:rPr>
            </w:r>
            <w:r w:rsidR="0051175D">
              <w:rPr>
                <w:noProof/>
                <w:webHidden/>
              </w:rPr>
              <w:fldChar w:fldCharType="separate"/>
            </w:r>
            <w:r w:rsidR="0051175D">
              <w:rPr>
                <w:noProof/>
                <w:webHidden/>
              </w:rPr>
              <w:t>7</w:t>
            </w:r>
            <w:r w:rsidR="0051175D">
              <w:rPr>
                <w:noProof/>
                <w:webHidden/>
              </w:rPr>
              <w:fldChar w:fldCharType="end"/>
            </w:r>
          </w:hyperlink>
        </w:p>
        <w:p w14:paraId="4BA31617" w14:textId="3BCA6FF0" w:rsidR="0051175D" w:rsidRDefault="00000000">
          <w:pPr>
            <w:pStyle w:val="31"/>
            <w:tabs>
              <w:tab w:val="right" w:leader="underscore" w:pos="10456"/>
            </w:tabs>
            <w:ind w:left="560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5310804" w:history="1">
            <w:r w:rsidR="0051175D" w:rsidRPr="00A20953">
              <w:rPr>
                <w:rStyle w:val="af4"/>
                <w:noProof/>
                <w:lang w:bidi="ja-JP"/>
              </w:rPr>
              <w:t>4.3.3 マークを入力するマスを指定</w:t>
            </w:r>
            <w:r w:rsidR="0051175D">
              <w:rPr>
                <w:noProof/>
                <w:webHidden/>
              </w:rPr>
              <w:tab/>
            </w:r>
            <w:r w:rsidR="0051175D">
              <w:rPr>
                <w:noProof/>
                <w:webHidden/>
              </w:rPr>
              <w:fldChar w:fldCharType="begin"/>
            </w:r>
            <w:r w:rsidR="0051175D">
              <w:rPr>
                <w:noProof/>
                <w:webHidden/>
              </w:rPr>
              <w:instrText xml:space="preserve"> PAGEREF _Toc175310804 \h </w:instrText>
            </w:r>
            <w:r w:rsidR="0051175D">
              <w:rPr>
                <w:noProof/>
                <w:webHidden/>
              </w:rPr>
            </w:r>
            <w:r w:rsidR="0051175D">
              <w:rPr>
                <w:noProof/>
                <w:webHidden/>
              </w:rPr>
              <w:fldChar w:fldCharType="separate"/>
            </w:r>
            <w:r w:rsidR="0051175D">
              <w:rPr>
                <w:noProof/>
                <w:webHidden/>
              </w:rPr>
              <w:t>7</w:t>
            </w:r>
            <w:r w:rsidR="0051175D">
              <w:rPr>
                <w:noProof/>
                <w:webHidden/>
              </w:rPr>
              <w:fldChar w:fldCharType="end"/>
            </w:r>
          </w:hyperlink>
        </w:p>
        <w:p w14:paraId="4A9356B5" w14:textId="5ABDE451" w:rsidR="0051175D" w:rsidRDefault="00000000">
          <w:pPr>
            <w:pStyle w:val="31"/>
            <w:tabs>
              <w:tab w:val="right" w:leader="underscore" w:pos="10456"/>
            </w:tabs>
            <w:ind w:left="560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5310805" w:history="1">
            <w:r w:rsidR="0051175D" w:rsidRPr="00A20953">
              <w:rPr>
                <w:rStyle w:val="af4"/>
                <w:noProof/>
                <w:lang w:bidi="ja-JP"/>
              </w:rPr>
              <w:t>4.3.4 不正な入力等があった場合再入力を要求する</w:t>
            </w:r>
            <w:r w:rsidR="0051175D">
              <w:rPr>
                <w:noProof/>
                <w:webHidden/>
              </w:rPr>
              <w:tab/>
            </w:r>
            <w:r w:rsidR="0051175D">
              <w:rPr>
                <w:noProof/>
                <w:webHidden/>
              </w:rPr>
              <w:fldChar w:fldCharType="begin"/>
            </w:r>
            <w:r w:rsidR="0051175D">
              <w:rPr>
                <w:noProof/>
                <w:webHidden/>
              </w:rPr>
              <w:instrText xml:space="preserve"> PAGEREF _Toc175310805 \h </w:instrText>
            </w:r>
            <w:r w:rsidR="0051175D">
              <w:rPr>
                <w:noProof/>
                <w:webHidden/>
              </w:rPr>
            </w:r>
            <w:r w:rsidR="0051175D">
              <w:rPr>
                <w:noProof/>
                <w:webHidden/>
              </w:rPr>
              <w:fldChar w:fldCharType="separate"/>
            </w:r>
            <w:r w:rsidR="0051175D">
              <w:rPr>
                <w:noProof/>
                <w:webHidden/>
              </w:rPr>
              <w:t>7</w:t>
            </w:r>
            <w:r w:rsidR="0051175D">
              <w:rPr>
                <w:noProof/>
                <w:webHidden/>
              </w:rPr>
              <w:fldChar w:fldCharType="end"/>
            </w:r>
          </w:hyperlink>
        </w:p>
        <w:p w14:paraId="11723C3E" w14:textId="3F67C4C5" w:rsidR="0051175D" w:rsidRDefault="00000000">
          <w:pPr>
            <w:pStyle w:val="31"/>
            <w:tabs>
              <w:tab w:val="right" w:leader="underscore" w:pos="10456"/>
            </w:tabs>
            <w:ind w:left="560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5310806" w:history="1">
            <w:r w:rsidR="0051175D" w:rsidRPr="00A20953">
              <w:rPr>
                <w:rStyle w:val="af4"/>
                <w:noProof/>
                <w:lang w:bidi="ja-JP"/>
              </w:rPr>
              <w:t>4.3.5 盤面に入力結果を反映</w:t>
            </w:r>
            <w:r w:rsidR="0051175D">
              <w:rPr>
                <w:noProof/>
                <w:webHidden/>
              </w:rPr>
              <w:tab/>
            </w:r>
            <w:r w:rsidR="0051175D">
              <w:rPr>
                <w:noProof/>
                <w:webHidden/>
              </w:rPr>
              <w:fldChar w:fldCharType="begin"/>
            </w:r>
            <w:r w:rsidR="0051175D">
              <w:rPr>
                <w:noProof/>
                <w:webHidden/>
              </w:rPr>
              <w:instrText xml:space="preserve"> PAGEREF _Toc175310806 \h </w:instrText>
            </w:r>
            <w:r w:rsidR="0051175D">
              <w:rPr>
                <w:noProof/>
                <w:webHidden/>
              </w:rPr>
            </w:r>
            <w:r w:rsidR="0051175D">
              <w:rPr>
                <w:noProof/>
                <w:webHidden/>
              </w:rPr>
              <w:fldChar w:fldCharType="separate"/>
            </w:r>
            <w:r w:rsidR="0051175D">
              <w:rPr>
                <w:noProof/>
                <w:webHidden/>
              </w:rPr>
              <w:t>7</w:t>
            </w:r>
            <w:r w:rsidR="0051175D">
              <w:rPr>
                <w:noProof/>
                <w:webHidden/>
              </w:rPr>
              <w:fldChar w:fldCharType="end"/>
            </w:r>
          </w:hyperlink>
        </w:p>
        <w:p w14:paraId="667DCBDF" w14:textId="75D8B7F9" w:rsidR="0051175D" w:rsidRDefault="00000000">
          <w:pPr>
            <w:pStyle w:val="25"/>
            <w:tabs>
              <w:tab w:val="right" w:leader="underscore" w:pos="10456"/>
            </w:tabs>
            <w:ind w:left="280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5310807" w:history="1">
            <w:r w:rsidR="0051175D" w:rsidRPr="00A20953">
              <w:rPr>
                <w:rStyle w:val="af4"/>
                <w:noProof/>
                <w:lang w:bidi="ja-JP"/>
              </w:rPr>
              <w:t>4.4  マークが揃っているか判定</w:t>
            </w:r>
            <w:r w:rsidR="0051175D">
              <w:rPr>
                <w:noProof/>
                <w:webHidden/>
              </w:rPr>
              <w:tab/>
            </w:r>
            <w:r w:rsidR="0051175D">
              <w:rPr>
                <w:noProof/>
                <w:webHidden/>
              </w:rPr>
              <w:fldChar w:fldCharType="begin"/>
            </w:r>
            <w:r w:rsidR="0051175D">
              <w:rPr>
                <w:noProof/>
                <w:webHidden/>
              </w:rPr>
              <w:instrText xml:space="preserve"> PAGEREF _Toc175310807 \h </w:instrText>
            </w:r>
            <w:r w:rsidR="0051175D">
              <w:rPr>
                <w:noProof/>
                <w:webHidden/>
              </w:rPr>
            </w:r>
            <w:r w:rsidR="0051175D">
              <w:rPr>
                <w:noProof/>
                <w:webHidden/>
              </w:rPr>
              <w:fldChar w:fldCharType="separate"/>
            </w:r>
            <w:r w:rsidR="0051175D">
              <w:rPr>
                <w:noProof/>
                <w:webHidden/>
              </w:rPr>
              <w:t>7</w:t>
            </w:r>
            <w:r w:rsidR="0051175D">
              <w:rPr>
                <w:noProof/>
                <w:webHidden/>
              </w:rPr>
              <w:fldChar w:fldCharType="end"/>
            </w:r>
          </w:hyperlink>
        </w:p>
        <w:p w14:paraId="03031071" w14:textId="5408CCA7" w:rsidR="0051175D" w:rsidRDefault="00000000">
          <w:pPr>
            <w:pStyle w:val="31"/>
            <w:tabs>
              <w:tab w:val="right" w:leader="underscore" w:pos="10456"/>
            </w:tabs>
            <w:ind w:left="560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5310808" w:history="1">
            <w:r w:rsidR="0051175D" w:rsidRPr="00A20953">
              <w:rPr>
                <w:rStyle w:val="af4"/>
                <w:noProof/>
                <w:lang w:val="ja-JP" w:bidi="ja-JP"/>
              </w:rPr>
              <w:t>4.4.1列にマークが揃っているか調査</w:t>
            </w:r>
            <w:r w:rsidR="0051175D">
              <w:rPr>
                <w:noProof/>
                <w:webHidden/>
              </w:rPr>
              <w:tab/>
            </w:r>
            <w:r w:rsidR="0051175D">
              <w:rPr>
                <w:noProof/>
                <w:webHidden/>
              </w:rPr>
              <w:fldChar w:fldCharType="begin"/>
            </w:r>
            <w:r w:rsidR="0051175D">
              <w:rPr>
                <w:noProof/>
                <w:webHidden/>
              </w:rPr>
              <w:instrText xml:space="preserve"> PAGEREF _Toc175310808 \h </w:instrText>
            </w:r>
            <w:r w:rsidR="0051175D">
              <w:rPr>
                <w:noProof/>
                <w:webHidden/>
              </w:rPr>
            </w:r>
            <w:r w:rsidR="0051175D">
              <w:rPr>
                <w:noProof/>
                <w:webHidden/>
              </w:rPr>
              <w:fldChar w:fldCharType="separate"/>
            </w:r>
            <w:r w:rsidR="0051175D">
              <w:rPr>
                <w:noProof/>
                <w:webHidden/>
              </w:rPr>
              <w:t>7</w:t>
            </w:r>
            <w:r w:rsidR="0051175D">
              <w:rPr>
                <w:noProof/>
                <w:webHidden/>
              </w:rPr>
              <w:fldChar w:fldCharType="end"/>
            </w:r>
          </w:hyperlink>
        </w:p>
        <w:p w14:paraId="279A7E24" w14:textId="439AAC61" w:rsidR="0051175D" w:rsidRDefault="00000000">
          <w:pPr>
            <w:pStyle w:val="25"/>
            <w:tabs>
              <w:tab w:val="right" w:leader="underscore" w:pos="10456"/>
            </w:tabs>
            <w:ind w:left="280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5310809" w:history="1">
            <w:r w:rsidR="0051175D" w:rsidRPr="00A20953">
              <w:rPr>
                <w:rStyle w:val="af4"/>
                <w:noProof/>
                <w:lang w:bidi="ja-JP"/>
              </w:rPr>
              <w:t>4.5 全てのマスが入力済みか判定</w:t>
            </w:r>
            <w:r w:rsidR="0051175D">
              <w:rPr>
                <w:noProof/>
                <w:webHidden/>
              </w:rPr>
              <w:tab/>
            </w:r>
            <w:r w:rsidR="0051175D">
              <w:rPr>
                <w:noProof/>
                <w:webHidden/>
              </w:rPr>
              <w:fldChar w:fldCharType="begin"/>
            </w:r>
            <w:r w:rsidR="0051175D">
              <w:rPr>
                <w:noProof/>
                <w:webHidden/>
              </w:rPr>
              <w:instrText xml:space="preserve"> PAGEREF _Toc175310809 \h </w:instrText>
            </w:r>
            <w:r w:rsidR="0051175D">
              <w:rPr>
                <w:noProof/>
                <w:webHidden/>
              </w:rPr>
            </w:r>
            <w:r w:rsidR="0051175D">
              <w:rPr>
                <w:noProof/>
                <w:webHidden/>
              </w:rPr>
              <w:fldChar w:fldCharType="separate"/>
            </w:r>
            <w:r w:rsidR="0051175D">
              <w:rPr>
                <w:noProof/>
                <w:webHidden/>
              </w:rPr>
              <w:t>7</w:t>
            </w:r>
            <w:r w:rsidR="0051175D">
              <w:rPr>
                <w:noProof/>
                <w:webHidden/>
              </w:rPr>
              <w:fldChar w:fldCharType="end"/>
            </w:r>
          </w:hyperlink>
        </w:p>
        <w:p w14:paraId="6CE602AB" w14:textId="4C437676" w:rsidR="0051175D" w:rsidRDefault="00000000">
          <w:pPr>
            <w:pStyle w:val="31"/>
            <w:tabs>
              <w:tab w:val="right" w:leader="underscore" w:pos="10456"/>
            </w:tabs>
            <w:ind w:left="560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5310810" w:history="1">
            <w:r w:rsidR="0051175D" w:rsidRPr="00A20953">
              <w:rPr>
                <w:rStyle w:val="af4"/>
                <w:noProof/>
                <w:lang w:val="ja-JP" w:bidi="ja-JP"/>
              </w:rPr>
              <w:t>4.5.1全てのマスが入力済みか調査</w:t>
            </w:r>
            <w:r w:rsidR="0051175D">
              <w:rPr>
                <w:noProof/>
                <w:webHidden/>
              </w:rPr>
              <w:tab/>
            </w:r>
            <w:r w:rsidR="0051175D">
              <w:rPr>
                <w:noProof/>
                <w:webHidden/>
              </w:rPr>
              <w:fldChar w:fldCharType="begin"/>
            </w:r>
            <w:r w:rsidR="0051175D">
              <w:rPr>
                <w:noProof/>
                <w:webHidden/>
              </w:rPr>
              <w:instrText xml:space="preserve"> PAGEREF _Toc175310810 \h </w:instrText>
            </w:r>
            <w:r w:rsidR="0051175D">
              <w:rPr>
                <w:noProof/>
                <w:webHidden/>
              </w:rPr>
            </w:r>
            <w:r w:rsidR="0051175D">
              <w:rPr>
                <w:noProof/>
                <w:webHidden/>
              </w:rPr>
              <w:fldChar w:fldCharType="separate"/>
            </w:r>
            <w:r w:rsidR="0051175D">
              <w:rPr>
                <w:noProof/>
                <w:webHidden/>
              </w:rPr>
              <w:t>7</w:t>
            </w:r>
            <w:r w:rsidR="0051175D">
              <w:rPr>
                <w:noProof/>
                <w:webHidden/>
              </w:rPr>
              <w:fldChar w:fldCharType="end"/>
            </w:r>
          </w:hyperlink>
        </w:p>
        <w:p w14:paraId="4F0157ED" w14:textId="1BA03F65" w:rsidR="0051175D" w:rsidRDefault="00000000">
          <w:pPr>
            <w:pStyle w:val="25"/>
            <w:tabs>
              <w:tab w:val="right" w:leader="underscore" w:pos="10456"/>
            </w:tabs>
            <w:ind w:left="280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5310811" w:history="1">
            <w:r w:rsidR="0051175D" w:rsidRPr="00A20953">
              <w:rPr>
                <w:rStyle w:val="af4"/>
                <w:noProof/>
                <w:lang w:bidi="ja-JP"/>
              </w:rPr>
              <w:t>4.6勝敗の判定</w:t>
            </w:r>
            <w:r w:rsidR="0051175D">
              <w:rPr>
                <w:noProof/>
                <w:webHidden/>
              </w:rPr>
              <w:tab/>
            </w:r>
            <w:r w:rsidR="0051175D">
              <w:rPr>
                <w:noProof/>
                <w:webHidden/>
              </w:rPr>
              <w:fldChar w:fldCharType="begin"/>
            </w:r>
            <w:r w:rsidR="0051175D">
              <w:rPr>
                <w:noProof/>
                <w:webHidden/>
              </w:rPr>
              <w:instrText xml:space="preserve"> PAGEREF _Toc175310811 \h </w:instrText>
            </w:r>
            <w:r w:rsidR="0051175D">
              <w:rPr>
                <w:noProof/>
                <w:webHidden/>
              </w:rPr>
            </w:r>
            <w:r w:rsidR="0051175D">
              <w:rPr>
                <w:noProof/>
                <w:webHidden/>
              </w:rPr>
              <w:fldChar w:fldCharType="separate"/>
            </w:r>
            <w:r w:rsidR="0051175D">
              <w:rPr>
                <w:noProof/>
                <w:webHidden/>
              </w:rPr>
              <w:t>8</w:t>
            </w:r>
            <w:r w:rsidR="0051175D">
              <w:rPr>
                <w:noProof/>
                <w:webHidden/>
              </w:rPr>
              <w:fldChar w:fldCharType="end"/>
            </w:r>
          </w:hyperlink>
        </w:p>
        <w:p w14:paraId="0196F80B" w14:textId="03277CB2" w:rsidR="0051175D" w:rsidRDefault="00000000">
          <w:pPr>
            <w:pStyle w:val="31"/>
            <w:tabs>
              <w:tab w:val="right" w:leader="underscore" w:pos="10456"/>
            </w:tabs>
            <w:ind w:left="560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5310812" w:history="1">
            <w:r w:rsidR="0051175D" w:rsidRPr="00A20953">
              <w:rPr>
                <w:rStyle w:val="af4"/>
                <w:noProof/>
                <w:lang w:bidi="ja-JP"/>
              </w:rPr>
              <w:t>4.6.1盤面を表示</w:t>
            </w:r>
            <w:r w:rsidR="0051175D">
              <w:rPr>
                <w:noProof/>
                <w:webHidden/>
              </w:rPr>
              <w:tab/>
            </w:r>
            <w:r w:rsidR="0051175D">
              <w:rPr>
                <w:noProof/>
                <w:webHidden/>
              </w:rPr>
              <w:fldChar w:fldCharType="begin"/>
            </w:r>
            <w:r w:rsidR="0051175D">
              <w:rPr>
                <w:noProof/>
                <w:webHidden/>
              </w:rPr>
              <w:instrText xml:space="preserve"> PAGEREF _Toc175310812 \h </w:instrText>
            </w:r>
            <w:r w:rsidR="0051175D">
              <w:rPr>
                <w:noProof/>
                <w:webHidden/>
              </w:rPr>
            </w:r>
            <w:r w:rsidR="0051175D">
              <w:rPr>
                <w:noProof/>
                <w:webHidden/>
              </w:rPr>
              <w:fldChar w:fldCharType="separate"/>
            </w:r>
            <w:r w:rsidR="0051175D">
              <w:rPr>
                <w:noProof/>
                <w:webHidden/>
              </w:rPr>
              <w:t>8</w:t>
            </w:r>
            <w:r w:rsidR="0051175D">
              <w:rPr>
                <w:noProof/>
                <w:webHidden/>
              </w:rPr>
              <w:fldChar w:fldCharType="end"/>
            </w:r>
          </w:hyperlink>
        </w:p>
        <w:p w14:paraId="17B6626A" w14:textId="629C48D9" w:rsidR="0051175D" w:rsidRDefault="00000000">
          <w:pPr>
            <w:pStyle w:val="31"/>
            <w:tabs>
              <w:tab w:val="right" w:leader="underscore" w:pos="10456"/>
            </w:tabs>
            <w:ind w:left="560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5310813" w:history="1">
            <w:r w:rsidR="0051175D" w:rsidRPr="00A20953">
              <w:rPr>
                <w:rStyle w:val="af4"/>
                <w:noProof/>
                <w:lang w:bidi="ja-JP"/>
              </w:rPr>
              <w:t>4.6.2勝敗の表示</w:t>
            </w:r>
            <w:r w:rsidR="0051175D">
              <w:rPr>
                <w:noProof/>
                <w:webHidden/>
              </w:rPr>
              <w:tab/>
            </w:r>
            <w:r w:rsidR="0051175D">
              <w:rPr>
                <w:noProof/>
                <w:webHidden/>
              </w:rPr>
              <w:fldChar w:fldCharType="begin"/>
            </w:r>
            <w:r w:rsidR="0051175D">
              <w:rPr>
                <w:noProof/>
                <w:webHidden/>
              </w:rPr>
              <w:instrText xml:space="preserve"> PAGEREF _Toc175310813 \h </w:instrText>
            </w:r>
            <w:r w:rsidR="0051175D">
              <w:rPr>
                <w:noProof/>
                <w:webHidden/>
              </w:rPr>
            </w:r>
            <w:r w:rsidR="0051175D">
              <w:rPr>
                <w:noProof/>
                <w:webHidden/>
              </w:rPr>
              <w:fldChar w:fldCharType="separate"/>
            </w:r>
            <w:r w:rsidR="0051175D">
              <w:rPr>
                <w:noProof/>
                <w:webHidden/>
              </w:rPr>
              <w:t>8</w:t>
            </w:r>
            <w:r w:rsidR="0051175D">
              <w:rPr>
                <w:noProof/>
                <w:webHidden/>
              </w:rPr>
              <w:fldChar w:fldCharType="end"/>
            </w:r>
          </w:hyperlink>
        </w:p>
        <w:p w14:paraId="4AEA3AA0" w14:textId="243C5186" w:rsidR="0051175D" w:rsidRDefault="00000000">
          <w:pPr>
            <w:pStyle w:val="31"/>
            <w:tabs>
              <w:tab w:val="right" w:leader="underscore" w:pos="10456"/>
            </w:tabs>
            <w:ind w:left="560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5310814" w:history="1">
            <w:r w:rsidR="0051175D" w:rsidRPr="00A20953">
              <w:rPr>
                <w:rStyle w:val="af4"/>
                <w:noProof/>
                <w:lang w:bidi="ja-JP"/>
              </w:rPr>
              <w:t>4.6.3アプリケーションの終了</w:t>
            </w:r>
            <w:r w:rsidR="0051175D">
              <w:rPr>
                <w:noProof/>
                <w:webHidden/>
              </w:rPr>
              <w:tab/>
            </w:r>
            <w:r w:rsidR="0051175D">
              <w:rPr>
                <w:noProof/>
                <w:webHidden/>
              </w:rPr>
              <w:fldChar w:fldCharType="begin"/>
            </w:r>
            <w:r w:rsidR="0051175D">
              <w:rPr>
                <w:noProof/>
                <w:webHidden/>
              </w:rPr>
              <w:instrText xml:space="preserve"> PAGEREF _Toc175310814 \h </w:instrText>
            </w:r>
            <w:r w:rsidR="0051175D">
              <w:rPr>
                <w:noProof/>
                <w:webHidden/>
              </w:rPr>
            </w:r>
            <w:r w:rsidR="0051175D">
              <w:rPr>
                <w:noProof/>
                <w:webHidden/>
              </w:rPr>
              <w:fldChar w:fldCharType="separate"/>
            </w:r>
            <w:r w:rsidR="0051175D">
              <w:rPr>
                <w:noProof/>
                <w:webHidden/>
              </w:rPr>
              <w:t>8</w:t>
            </w:r>
            <w:r w:rsidR="0051175D">
              <w:rPr>
                <w:noProof/>
                <w:webHidden/>
              </w:rPr>
              <w:fldChar w:fldCharType="end"/>
            </w:r>
          </w:hyperlink>
        </w:p>
        <w:p w14:paraId="16D7E15C" w14:textId="4C792634" w:rsidR="0051175D" w:rsidRDefault="00000000">
          <w:pPr>
            <w:pStyle w:val="11"/>
            <w:tabs>
              <w:tab w:val="right" w:leader="underscore" w:pos="1045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5310815" w:history="1">
            <w:r w:rsidR="0051175D" w:rsidRPr="00A20953">
              <w:rPr>
                <w:rStyle w:val="af4"/>
                <w:noProof/>
                <w:lang w:bidi="ja-JP"/>
              </w:rPr>
              <w:t>5.アプリケーションの画面イメージ</w:t>
            </w:r>
            <w:r w:rsidR="0051175D">
              <w:rPr>
                <w:noProof/>
                <w:webHidden/>
              </w:rPr>
              <w:tab/>
            </w:r>
            <w:r w:rsidR="0051175D">
              <w:rPr>
                <w:noProof/>
                <w:webHidden/>
              </w:rPr>
              <w:fldChar w:fldCharType="begin"/>
            </w:r>
            <w:r w:rsidR="0051175D">
              <w:rPr>
                <w:noProof/>
                <w:webHidden/>
              </w:rPr>
              <w:instrText xml:space="preserve"> PAGEREF _Toc175310815 \h </w:instrText>
            </w:r>
            <w:r w:rsidR="0051175D">
              <w:rPr>
                <w:noProof/>
                <w:webHidden/>
              </w:rPr>
            </w:r>
            <w:r w:rsidR="0051175D">
              <w:rPr>
                <w:noProof/>
                <w:webHidden/>
              </w:rPr>
              <w:fldChar w:fldCharType="separate"/>
            </w:r>
            <w:r w:rsidR="0051175D">
              <w:rPr>
                <w:noProof/>
                <w:webHidden/>
              </w:rPr>
              <w:t>9</w:t>
            </w:r>
            <w:r w:rsidR="0051175D">
              <w:rPr>
                <w:noProof/>
                <w:webHidden/>
              </w:rPr>
              <w:fldChar w:fldCharType="end"/>
            </w:r>
          </w:hyperlink>
        </w:p>
        <w:p w14:paraId="72ED3E51" w14:textId="5ABE3C45" w:rsidR="0051175D" w:rsidRDefault="00000000">
          <w:pPr>
            <w:pStyle w:val="11"/>
            <w:tabs>
              <w:tab w:val="right" w:leader="underscore" w:pos="1045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5310816" w:history="1">
            <w:r w:rsidR="0051175D" w:rsidRPr="00A20953">
              <w:rPr>
                <w:rStyle w:val="af4"/>
                <w:noProof/>
                <w:lang w:bidi="ja-JP"/>
              </w:rPr>
              <w:t>6.仕様</w:t>
            </w:r>
            <w:r w:rsidR="0051175D">
              <w:rPr>
                <w:noProof/>
                <w:webHidden/>
              </w:rPr>
              <w:tab/>
            </w:r>
            <w:r w:rsidR="0051175D">
              <w:rPr>
                <w:noProof/>
                <w:webHidden/>
              </w:rPr>
              <w:fldChar w:fldCharType="begin"/>
            </w:r>
            <w:r w:rsidR="0051175D">
              <w:rPr>
                <w:noProof/>
                <w:webHidden/>
              </w:rPr>
              <w:instrText xml:space="preserve"> PAGEREF _Toc175310816 \h </w:instrText>
            </w:r>
            <w:r w:rsidR="0051175D">
              <w:rPr>
                <w:noProof/>
                <w:webHidden/>
              </w:rPr>
            </w:r>
            <w:r w:rsidR="0051175D">
              <w:rPr>
                <w:noProof/>
                <w:webHidden/>
              </w:rPr>
              <w:fldChar w:fldCharType="separate"/>
            </w:r>
            <w:r w:rsidR="0051175D">
              <w:rPr>
                <w:noProof/>
                <w:webHidden/>
              </w:rPr>
              <w:t>10</w:t>
            </w:r>
            <w:r w:rsidR="0051175D">
              <w:rPr>
                <w:noProof/>
                <w:webHidden/>
              </w:rPr>
              <w:fldChar w:fldCharType="end"/>
            </w:r>
          </w:hyperlink>
        </w:p>
        <w:p w14:paraId="33E8A4FC" w14:textId="127C9699" w:rsidR="0084049B" w:rsidRDefault="0084049B">
          <w:pPr>
            <w:ind w:left="280" w:right="280"/>
          </w:pPr>
          <w:r w:rsidRPr="00195A00">
            <w:rPr>
              <w:rFonts w:hint="eastAsia"/>
              <w:b/>
              <w:bCs w:val="0"/>
              <w:lang w:val="ja-JP"/>
            </w:rPr>
            <w:fldChar w:fldCharType="end"/>
          </w:r>
        </w:p>
      </w:sdtContent>
    </w:sdt>
    <w:p w14:paraId="6C88A0B1" w14:textId="20F6F944" w:rsidR="00123F66" w:rsidRDefault="00123F66">
      <w:pPr>
        <w:ind w:left="280" w:right="280"/>
        <w:rPr>
          <w:lang w:val="ja-JP" w:bidi="ja-JP"/>
        </w:rPr>
      </w:pPr>
      <w:r>
        <w:rPr>
          <w:lang w:val="ja-JP" w:bidi="ja-JP"/>
        </w:rPr>
        <w:br w:type="page"/>
      </w:r>
    </w:p>
    <w:p w14:paraId="3DC56A90" w14:textId="77777777" w:rsidR="003B2C33" w:rsidRDefault="003B2C33" w:rsidP="006B1026">
      <w:pPr>
        <w:ind w:left="280" w:right="280"/>
        <w:rPr>
          <w:lang w:val="ja-JP" w:bidi="ja-JP"/>
        </w:rPr>
      </w:pPr>
    </w:p>
    <w:p w14:paraId="3E4D1D26" w14:textId="4670CE94" w:rsidR="003321AF" w:rsidRDefault="0084049B" w:rsidP="00DC1253">
      <w:pPr>
        <w:pStyle w:val="1"/>
        <w:ind w:left="280" w:right="280"/>
      </w:pPr>
      <w:bookmarkStart w:id="1" w:name="_Toc175310787"/>
      <w:r>
        <w:rPr>
          <w:rFonts w:hint="eastAsia"/>
        </w:rPr>
        <w:t>1.目的</w:t>
      </w:r>
      <w:bookmarkEnd w:id="1"/>
    </w:p>
    <w:p w14:paraId="6552EEC4" w14:textId="7D67739B" w:rsidR="00DB69CB" w:rsidRPr="00DC4674" w:rsidRDefault="0036764D" w:rsidP="00DC4674">
      <w:pPr>
        <w:ind w:leftChars="200" w:left="560"/>
        <w:rPr>
          <w:szCs w:val="22"/>
          <w:lang w:val="ja-JP" w:bidi="ja-JP"/>
        </w:rPr>
      </w:pPr>
      <w:r>
        <w:rPr>
          <w:rFonts w:hint="eastAsia"/>
          <w:lang w:val="ja-JP" w:bidi="ja-JP"/>
        </w:rPr>
        <w:t>仕様書</w:t>
      </w:r>
      <w:r w:rsidR="003C2407">
        <w:rPr>
          <w:rFonts w:hint="eastAsia"/>
          <w:lang w:val="ja-JP" w:bidi="ja-JP"/>
        </w:rPr>
        <w:t>の目的は、３目並べゲームの</w:t>
      </w:r>
      <w:r w:rsidR="00A122C6">
        <w:rPr>
          <w:rFonts w:hint="eastAsia"/>
          <w:lang w:val="ja-JP" w:bidi="ja-JP"/>
        </w:rPr>
        <w:t>コンソール</w:t>
      </w:r>
      <w:r w:rsidR="007B0886">
        <w:rPr>
          <w:rFonts w:hint="eastAsia"/>
          <w:lang w:val="ja-JP" w:bidi="ja-JP"/>
        </w:rPr>
        <w:t>アプリケーション</w:t>
      </w:r>
      <w:r w:rsidR="003C2407">
        <w:rPr>
          <w:rFonts w:hint="eastAsia"/>
          <w:lang w:val="ja-JP" w:bidi="ja-JP"/>
        </w:rPr>
        <w:t>を</w:t>
      </w:r>
      <w:r w:rsidR="00DC4674">
        <w:rPr>
          <w:lang w:val="ja-JP" w:bidi="ja-JP"/>
        </w:rPr>
        <w:br/>
      </w:r>
      <w:r w:rsidR="003C2407">
        <w:rPr>
          <w:rFonts w:hint="eastAsia"/>
          <w:lang w:val="ja-JP" w:bidi="ja-JP"/>
        </w:rPr>
        <w:t>作成するための仕様を提示することである</w:t>
      </w:r>
      <w:r w:rsidR="00DC4674">
        <w:rPr>
          <w:lang w:val="ja-JP" w:bidi="ja-JP"/>
        </w:rPr>
        <w:br/>
      </w:r>
      <w:r w:rsidR="00127029" w:rsidRPr="00127029">
        <w:rPr>
          <w:rFonts w:hint="eastAsia"/>
          <w:lang w:val="ja-JP" w:bidi="ja-JP"/>
        </w:rPr>
        <w:t>本書</w:t>
      </w:r>
      <w:r w:rsidR="000F54A6">
        <w:rPr>
          <w:rFonts w:hint="eastAsia"/>
          <w:lang w:val="ja-JP" w:bidi="ja-JP"/>
        </w:rPr>
        <w:t>では、</w:t>
      </w:r>
      <w:r w:rsidR="00DC1253">
        <w:rPr>
          <w:rFonts w:hint="eastAsia"/>
          <w:lang w:val="ja-JP" w:bidi="ja-JP"/>
        </w:rPr>
        <w:t>三</w:t>
      </w:r>
      <w:r w:rsidR="000F54A6">
        <w:rPr>
          <w:rFonts w:hint="eastAsia"/>
          <w:lang w:val="ja-JP" w:bidi="ja-JP"/>
        </w:rPr>
        <w:t>目並べというゲームのルール説明</w:t>
      </w:r>
      <w:r w:rsidR="00DC4674">
        <w:rPr>
          <w:lang w:val="ja-JP" w:bidi="ja-JP"/>
        </w:rPr>
        <w:br/>
      </w:r>
      <w:r w:rsidR="000F54A6">
        <w:rPr>
          <w:rFonts w:hint="eastAsia"/>
          <w:lang w:val="ja-JP" w:bidi="ja-JP"/>
        </w:rPr>
        <w:t>及び</w:t>
      </w:r>
      <w:r w:rsidR="003C2407">
        <w:rPr>
          <w:rFonts w:hint="eastAsia"/>
          <w:lang w:val="ja-JP" w:bidi="ja-JP"/>
        </w:rPr>
        <w:t>製作する</w:t>
      </w:r>
      <w:r w:rsidR="006268FF">
        <w:rPr>
          <w:rFonts w:hint="eastAsia"/>
          <w:lang w:val="ja-JP" w:bidi="ja-JP"/>
        </w:rPr>
        <w:t>三目並べ</w:t>
      </w:r>
      <w:r w:rsidR="008A76A1">
        <w:rPr>
          <w:rFonts w:hint="eastAsia"/>
          <w:lang w:val="ja-JP" w:bidi="ja-JP"/>
        </w:rPr>
        <w:t>の</w:t>
      </w:r>
      <w:r w:rsidR="006268FF">
        <w:rPr>
          <w:rFonts w:hint="eastAsia"/>
          <w:lang w:val="ja-JP" w:bidi="ja-JP"/>
        </w:rPr>
        <w:t>ルールと</w:t>
      </w:r>
      <w:r w:rsidR="00DC4674">
        <w:rPr>
          <w:lang w:val="ja-JP" w:bidi="ja-JP"/>
        </w:rPr>
        <w:br/>
      </w:r>
      <w:r w:rsidR="006268FF">
        <w:rPr>
          <w:rFonts w:hint="eastAsia"/>
          <w:lang w:val="ja-JP" w:bidi="ja-JP"/>
        </w:rPr>
        <w:t>アプリの</w:t>
      </w:r>
      <w:r w:rsidR="008A76A1">
        <w:rPr>
          <w:rFonts w:hint="eastAsia"/>
          <w:lang w:val="ja-JP" w:bidi="ja-JP"/>
        </w:rPr>
        <w:t>機能・</w:t>
      </w:r>
      <w:r w:rsidR="00631CEF">
        <w:rPr>
          <w:rFonts w:hint="eastAsia"/>
          <w:lang w:val="ja-JP" w:bidi="ja-JP"/>
        </w:rPr>
        <w:t>仕様について記載する</w:t>
      </w:r>
    </w:p>
    <w:p w14:paraId="65C68146" w14:textId="709C36D2" w:rsidR="00FB3A9D" w:rsidRDefault="00DB69CB">
      <w:pPr>
        <w:ind w:left="280" w:right="280"/>
        <w:rPr>
          <w:lang w:val="ja-JP" w:bidi="ja-JP"/>
        </w:rPr>
      </w:pPr>
      <w:r>
        <w:rPr>
          <w:lang w:val="ja-JP" w:bidi="ja-JP"/>
        </w:rPr>
        <w:br w:type="page"/>
      </w:r>
    </w:p>
    <w:p w14:paraId="029ABC94" w14:textId="4AA7F3FF" w:rsidR="00631CEF" w:rsidRDefault="00FB3A9D" w:rsidP="00DC1253">
      <w:pPr>
        <w:pStyle w:val="1"/>
        <w:ind w:left="280" w:right="280"/>
      </w:pPr>
      <w:bookmarkStart w:id="2" w:name="_Toc175310788"/>
      <w:r w:rsidRPr="00DC1253">
        <w:rPr>
          <w:rFonts w:hint="eastAsia"/>
        </w:rPr>
        <w:lastRenderedPageBreak/>
        <w:t>２</w:t>
      </w:r>
      <w:r w:rsidR="00DC1253" w:rsidRPr="00DC1253">
        <w:rPr>
          <w:rFonts w:hint="eastAsia"/>
        </w:rPr>
        <w:t>.概要</w:t>
      </w:r>
      <w:bookmarkEnd w:id="2"/>
    </w:p>
    <w:p w14:paraId="2E2C752B" w14:textId="0FB611CD" w:rsidR="001A1DD5" w:rsidRPr="001A1DD5" w:rsidRDefault="00E866DD" w:rsidP="00936096">
      <w:pPr>
        <w:pStyle w:val="2"/>
      </w:pPr>
      <w:bookmarkStart w:id="3" w:name="_Toc175310789"/>
      <w:r>
        <w:rPr>
          <w:rFonts w:hint="eastAsia"/>
        </w:rPr>
        <w:t>2.</w:t>
      </w:r>
      <w:r w:rsidR="00412CE0">
        <w:rPr>
          <w:rFonts w:hint="eastAsia"/>
        </w:rPr>
        <w:t>1</w:t>
      </w:r>
      <w:r>
        <w:rPr>
          <w:rFonts w:hint="eastAsia"/>
        </w:rPr>
        <w:t>用語</w:t>
      </w:r>
      <w:bookmarkEnd w:id="3"/>
    </w:p>
    <w:p w14:paraId="3694DAAB" w14:textId="2A2A1BB3" w:rsidR="001A1DD5" w:rsidRPr="001A1DD5" w:rsidRDefault="001A1DD5" w:rsidP="00545148">
      <w:pPr>
        <w:ind w:leftChars="200" w:left="560"/>
        <w:rPr>
          <w:lang w:val="ja-JP" w:bidi="ja-JP"/>
        </w:rPr>
      </w:pPr>
      <w:r w:rsidRPr="001A1DD5">
        <w:rPr>
          <w:rFonts w:hint="eastAsia"/>
          <w:lang w:val="ja-JP" w:bidi="ja-JP"/>
        </w:rPr>
        <w:t>・</w:t>
      </w:r>
      <w:r w:rsidR="00083E6D">
        <w:rPr>
          <w:rFonts w:hint="eastAsia"/>
          <w:lang w:val="ja-JP" w:bidi="ja-JP"/>
        </w:rPr>
        <w:t>盤面</w:t>
      </w:r>
      <w:r>
        <w:rPr>
          <w:rFonts w:hint="eastAsia"/>
          <w:lang w:val="ja-JP" w:bidi="ja-JP"/>
        </w:rPr>
        <w:t xml:space="preserve">　…　</w:t>
      </w:r>
      <w:r w:rsidR="00083E6D">
        <w:rPr>
          <w:rFonts w:hint="eastAsia"/>
          <w:lang w:val="ja-JP" w:bidi="ja-JP"/>
        </w:rPr>
        <w:t>三目並べをするためのマス目の集まり</w:t>
      </w:r>
    </w:p>
    <w:p w14:paraId="70ECB0DA" w14:textId="2A48669A" w:rsidR="00E866DD" w:rsidRDefault="00E866DD" w:rsidP="00545148">
      <w:pPr>
        <w:ind w:leftChars="200" w:left="560"/>
        <w:rPr>
          <w:lang w:val="ja-JP" w:bidi="ja-JP"/>
        </w:rPr>
      </w:pPr>
      <w:r>
        <w:rPr>
          <w:rFonts w:hint="eastAsia"/>
          <w:lang w:val="ja-JP" w:bidi="ja-JP"/>
        </w:rPr>
        <w:t>・プレイヤー　…　このゲームに参加する人間</w:t>
      </w:r>
    </w:p>
    <w:p w14:paraId="43499135" w14:textId="77777777" w:rsidR="00E866DD" w:rsidRDefault="00E866DD" w:rsidP="00545148">
      <w:pPr>
        <w:ind w:leftChars="200" w:left="560"/>
        <w:rPr>
          <w:lang w:val="ja-JP" w:bidi="ja-JP"/>
        </w:rPr>
      </w:pPr>
      <w:r>
        <w:rPr>
          <w:rFonts w:hint="eastAsia"/>
          <w:lang w:val="ja-JP" w:bidi="ja-JP"/>
        </w:rPr>
        <w:t>・マーク 　…　マス目に入力するための印</w:t>
      </w:r>
    </w:p>
    <w:p w14:paraId="78547B63" w14:textId="77777777" w:rsidR="00E866DD" w:rsidRDefault="00E866DD" w:rsidP="00545148">
      <w:pPr>
        <w:ind w:leftChars="200" w:left="560"/>
        <w:rPr>
          <w:lang w:val="ja-JP" w:bidi="ja-JP"/>
        </w:rPr>
      </w:pPr>
      <w:r>
        <w:rPr>
          <w:rFonts w:hint="eastAsia"/>
          <w:lang w:val="ja-JP" w:bidi="ja-JP"/>
        </w:rPr>
        <w:t>・手番　…　マス目にマークを入力する順番が誰の番かを示す言葉</w:t>
      </w:r>
    </w:p>
    <w:p w14:paraId="2375E56A" w14:textId="32D2C30F" w:rsidR="00E866DD" w:rsidRDefault="00E866DD" w:rsidP="00545148">
      <w:pPr>
        <w:ind w:leftChars="200" w:left="560"/>
        <w:rPr>
          <w:lang w:val="ja-JP" w:bidi="ja-JP"/>
        </w:rPr>
      </w:pPr>
      <w:r>
        <w:rPr>
          <w:rFonts w:hint="eastAsia"/>
          <w:lang w:val="ja-JP" w:bidi="ja-JP"/>
        </w:rPr>
        <w:t>・列　…　縦・横・斜めそれぞれに連なるマス目のこと</w:t>
      </w:r>
    </w:p>
    <w:p w14:paraId="28CDDA4F" w14:textId="77777777" w:rsidR="00E866DD" w:rsidRPr="00E866DD" w:rsidRDefault="00E866DD" w:rsidP="00545148">
      <w:pPr>
        <w:ind w:leftChars="200" w:left="560"/>
        <w:rPr>
          <w:lang w:val="ja-JP" w:bidi="ja-JP"/>
        </w:rPr>
      </w:pPr>
    </w:p>
    <w:p w14:paraId="72310AA7" w14:textId="0BEE415F" w:rsidR="003C2407" w:rsidRPr="003C2407" w:rsidRDefault="00205788" w:rsidP="00936096">
      <w:pPr>
        <w:pStyle w:val="2"/>
      </w:pPr>
      <w:bookmarkStart w:id="4" w:name="_Toc175310790"/>
      <w:r w:rsidRPr="00205788">
        <w:rPr>
          <w:rFonts w:hint="eastAsia"/>
        </w:rPr>
        <w:t>2</w:t>
      </w:r>
      <w:r w:rsidR="00DC1253" w:rsidRPr="00205788">
        <w:rPr>
          <w:rFonts w:hint="eastAsia"/>
        </w:rPr>
        <w:t>.</w:t>
      </w:r>
      <w:r w:rsidR="00412CE0">
        <w:rPr>
          <w:rFonts w:hint="eastAsia"/>
        </w:rPr>
        <w:t>2</w:t>
      </w:r>
      <w:r w:rsidR="00DC1253" w:rsidRPr="00205788">
        <w:rPr>
          <w:rFonts w:hint="eastAsia"/>
        </w:rPr>
        <w:t>三目並べ</w:t>
      </w:r>
      <w:r w:rsidRPr="00205788">
        <w:rPr>
          <w:rFonts w:hint="eastAsia"/>
        </w:rPr>
        <w:t>のルールについて</w:t>
      </w:r>
      <w:bookmarkEnd w:id="4"/>
    </w:p>
    <w:p w14:paraId="3DE497BA" w14:textId="1F49C1E3" w:rsidR="007B4D70" w:rsidRDefault="007B4D70" w:rsidP="00545148">
      <w:pPr>
        <w:spacing w:line="240" w:lineRule="auto"/>
        <w:ind w:leftChars="200" w:left="560"/>
        <w:rPr>
          <w:lang w:val="ja-JP" w:bidi="ja-JP"/>
        </w:rPr>
      </w:pPr>
      <w:r>
        <w:rPr>
          <w:rFonts w:hint="eastAsia"/>
          <w:lang w:val="ja-JP" w:bidi="ja-JP"/>
        </w:rPr>
        <w:t>・プレイヤーは2人以上とする</w:t>
      </w:r>
    </w:p>
    <w:p w14:paraId="10A9C3C3" w14:textId="0C97FD7F" w:rsidR="007B4D70" w:rsidRDefault="00463743" w:rsidP="00545148">
      <w:pPr>
        <w:spacing w:line="240" w:lineRule="auto"/>
        <w:ind w:leftChars="200" w:left="560"/>
        <w:rPr>
          <w:lang w:val="ja-JP" w:bidi="ja-JP"/>
        </w:rPr>
      </w:pPr>
      <w:r>
        <w:rPr>
          <w:rFonts w:hint="eastAsia"/>
          <w:lang w:val="ja-JP" w:bidi="ja-JP"/>
        </w:rPr>
        <w:t>・</w:t>
      </w:r>
      <w:r w:rsidR="00C01D4F">
        <w:rPr>
          <w:rFonts w:hint="eastAsia"/>
          <w:lang w:val="ja-JP" w:bidi="ja-JP"/>
        </w:rPr>
        <w:t>縦</w:t>
      </w:r>
      <w:r w:rsidR="00205788">
        <w:rPr>
          <w:rFonts w:hint="eastAsia"/>
          <w:lang w:val="ja-JP" w:bidi="ja-JP"/>
        </w:rPr>
        <w:t>３マス</w:t>
      </w:r>
      <w:r w:rsidR="005811AB">
        <w:rPr>
          <w:rFonts w:hint="eastAsia"/>
          <w:lang w:val="ja-JP" w:bidi="ja-JP"/>
        </w:rPr>
        <w:t>×</w:t>
      </w:r>
      <w:r w:rsidR="00C01D4F">
        <w:rPr>
          <w:rFonts w:hint="eastAsia"/>
          <w:lang w:val="ja-JP" w:bidi="ja-JP"/>
        </w:rPr>
        <w:t>横</w:t>
      </w:r>
      <w:r w:rsidR="005811AB">
        <w:rPr>
          <w:rFonts w:hint="eastAsia"/>
          <w:lang w:val="ja-JP" w:bidi="ja-JP"/>
        </w:rPr>
        <w:t>３マス以上のマス目を</w:t>
      </w:r>
      <w:r w:rsidR="001470D6">
        <w:rPr>
          <w:rFonts w:hint="eastAsia"/>
          <w:lang w:val="ja-JP" w:bidi="ja-JP"/>
        </w:rPr>
        <w:t>付けた盤面を</w:t>
      </w:r>
      <w:r w:rsidR="005811AB">
        <w:rPr>
          <w:rFonts w:hint="eastAsia"/>
          <w:lang w:val="ja-JP" w:bidi="ja-JP"/>
        </w:rPr>
        <w:t>用意</w:t>
      </w:r>
      <w:r w:rsidR="007B4D70">
        <w:rPr>
          <w:rFonts w:hint="eastAsia"/>
          <w:lang w:val="ja-JP" w:bidi="ja-JP"/>
        </w:rPr>
        <w:t>する</w:t>
      </w:r>
    </w:p>
    <w:p w14:paraId="7FD20452" w14:textId="77777777" w:rsidR="007B4D70" w:rsidRDefault="007B4D70" w:rsidP="00545148">
      <w:pPr>
        <w:spacing w:line="240" w:lineRule="auto"/>
        <w:ind w:leftChars="200" w:left="560"/>
        <w:rPr>
          <w:lang w:val="ja-JP" w:bidi="ja-JP"/>
        </w:rPr>
      </w:pPr>
      <w:r>
        <w:rPr>
          <w:rFonts w:hint="eastAsia"/>
          <w:lang w:val="ja-JP" w:bidi="ja-JP"/>
        </w:rPr>
        <w:t>・</w:t>
      </w:r>
      <w:r w:rsidR="005811AB">
        <w:rPr>
          <w:rFonts w:hint="eastAsia"/>
          <w:lang w:val="ja-JP" w:bidi="ja-JP"/>
        </w:rPr>
        <w:t>それぞれ自分の</w:t>
      </w:r>
      <w:r w:rsidR="001470D6">
        <w:rPr>
          <w:rFonts w:hint="eastAsia"/>
          <w:lang w:val="ja-JP" w:bidi="ja-JP"/>
        </w:rPr>
        <w:t>マーク</w:t>
      </w:r>
      <w:r w:rsidR="006C510D">
        <w:rPr>
          <w:rFonts w:hint="eastAsia"/>
          <w:lang w:val="ja-JP" w:bidi="ja-JP"/>
        </w:rPr>
        <w:t>と先攻、後攻を</w:t>
      </w:r>
      <w:r w:rsidR="005811AB">
        <w:rPr>
          <w:rFonts w:hint="eastAsia"/>
          <w:lang w:val="ja-JP" w:bidi="ja-JP"/>
        </w:rPr>
        <w:t>決め</w:t>
      </w:r>
      <w:r>
        <w:rPr>
          <w:rFonts w:hint="eastAsia"/>
          <w:lang w:val="ja-JP" w:bidi="ja-JP"/>
        </w:rPr>
        <w:t>る</w:t>
      </w:r>
    </w:p>
    <w:p w14:paraId="5372FDE6" w14:textId="1E2AA147" w:rsidR="00205788" w:rsidRDefault="007B4D70" w:rsidP="00545148">
      <w:pPr>
        <w:spacing w:line="240" w:lineRule="auto"/>
        <w:ind w:leftChars="200" w:left="560"/>
        <w:rPr>
          <w:lang w:val="ja-JP" w:bidi="ja-JP"/>
        </w:rPr>
      </w:pPr>
      <w:r>
        <w:rPr>
          <w:rFonts w:hint="eastAsia"/>
          <w:lang w:val="ja-JP" w:bidi="ja-JP"/>
        </w:rPr>
        <w:t>・</w:t>
      </w:r>
      <w:r w:rsidR="005811AB">
        <w:rPr>
          <w:rFonts w:hint="eastAsia"/>
          <w:lang w:val="ja-JP" w:bidi="ja-JP"/>
        </w:rPr>
        <w:t>順番に</w:t>
      </w:r>
      <w:r w:rsidR="003C2407">
        <w:rPr>
          <w:rFonts w:hint="eastAsia"/>
          <w:lang w:val="ja-JP" w:bidi="ja-JP"/>
        </w:rPr>
        <w:t>1人につき</w:t>
      </w:r>
      <w:r w:rsidR="003C2407">
        <w:rPr>
          <w:lang w:val="ja-JP" w:bidi="ja-JP"/>
        </w:rPr>
        <w:t>1</w:t>
      </w:r>
      <w:r w:rsidR="003C2407">
        <w:rPr>
          <w:rFonts w:hint="eastAsia"/>
          <w:lang w:val="ja-JP" w:bidi="ja-JP"/>
        </w:rPr>
        <w:t>つずつ</w:t>
      </w:r>
      <w:r w:rsidR="005811AB">
        <w:rPr>
          <w:rFonts w:hint="eastAsia"/>
          <w:lang w:val="ja-JP" w:bidi="ja-JP"/>
        </w:rPr>
        <w:t>マスに入れていく。</w:t>
      </w:r>
    </w:p>
    <w:p w14:paraId="369E8533" w14:textId="4E148B88" w:rsidR="005811AB" w:rsidRDefault="007B4D70" w:rsidP="00545148">
      <w:pPr>
        <w:spacing w:line="240" w:lineRule="auto"/>
        <w:ind w:leftChars="200" w:left="560"/>
        <w:rPr>
          <w:lang w:val="ja-JP" w:bidi="ja-JP"/>
        </w:rPr>
      </w:pPr>
      <w:r>
        <w:rPr>
          <w:rFonts w:hint="eastAsia"/>
          <w:lang w:val="ja-JP" w:bidi="ja-JP"/>
        </w:rPr>
        <w:t>・</w:t>
      </w:r>
      <w:r w:rsidR="005811AB">
        <w:rPr>
          <w:rFonts w:hint="eastAsia"/>
          <w:lang w:val="ja-JP" w:bidi="ja-JP"/>
        </w:rPr>
        <w:t>そうして縦、横、斜めいずれかの列に3つ同じ</w:t>
      </w:r>
      <w:r>
        <w:rPr>
          <w:rFonts w:hint="eastAsia"/>
          <w:lang w:val="ja-JP" w:bidi="ja-JP"/>
        </w:rPr>
        <w:t>マーク</w:t>
      </w:r>
      <w:r w:rsidR="005811AB">
        <w:rPr>
          <w:rFonts w:hint="eastAsia"/>
          <w:lang w:val="ja-JP" w:bidi="ja-JP"/>
        </w:rPr>
        <w:t>が並</w:t>
      </w:r>
      <w:r>
        <w:rPr>
          <w:rFonts w:hint="eastAsia"/>
          <w:lang w:val="ja-JP" w:bidi="ja-JP"/>
        </w:rPr>
        <w:t>ぶまで続ける</w:t>
      </w:r>
    </w:p>
    <w:p w14:paraId="47123A22" w14:textId="77E7D64A" w:rsidR="007B4D70" w:rsidRDefault="007B4D70" w:rsidP="005451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793"/>
        </w:tabs>
        <w:spacing w:line="240" w:lineRule="auto"/>
        <w:ind w:leftChars="200" w:left="560"/>
        <w:rPr>
          <w:lang w:val="ja-JP" w:bidi="ja-JP"/>
        </w:rPr>
      </w:pPr>
      <w:r>
        <w:rPr>
          <w:rFonts w:hint="eastAsia"/>
          <w:lang w:val="ja-JP" w:bidi="ja-JP"/>
        </w:rPr>
        <w:t>・同じマークが3つ並んだら、並べたプレイヤーの勝利である。</w:t>
      </w:r>
    </w:p>
    <w:p w14:paraId="30E6F068" w14:textId="214CFECC" w:rsidR="00B577D1" w:rsidRDefault="00B577D1" w:rsidP="00545148">
      <w:pPr>
        <w:spacing w:line="240" w:lineRule="auto"/>
        <w:ind w:leftChars="200" w:left="560"/>
        <w:rPr>
          <w:lang w:val="ja-JP" w:bidi="ja-JP"/>
        </w:rPr>
      </w:pPr>
    </w:p>
    <w:p w14:paraId="006A4112" w14:textId="4CCFA329" w:rsidR="00F00B62" w:rsidRPr="00C74479" w:rsidRDefault="00F00B62" w:rsidP="00F00B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793"/>
        </w:tabs>
        <w:ind w:left="280" w:right="280" w:firstLineChars="200" w:firstLine="420"/>
        <w:rPr>
          <w:rStyle w:val="tyushaku"/>
        </w:rPr>
      </w:pPr>
      <w:r w:rsidRPr="00C74479">
        <w:rPr>
          <w:rStyle w:val="tyushaku"/>
          <w:rFonts w:hint="eastAsia"/>
        </w:rPr>
        <w:t>図１　三目並べのゲーム進行</w:t>
      </w:r>
    </w:p>
    <w:p w14:paraId="71429F90" w14:textId="23F051F9" w:rsidR="006B24BB" w:rsidRDefault="0089433E" w:rsidP="00C74479">
      <w:pPr>
        <w:ind w:left="280" w:right="280"/>
        <w:rPr>
          <w:lang w:val="ja-JP" w:bidi="ja-JP"/>
        </w:rPr>
      </w:pPr>
      <w:r>
        <w:rPr>
          <w:rFonts w:hint="eastAsia"/>
          <w:noProof/>
          <w:lang w:val="ja-JP" w:bidi="ja-JP"/>
        </w:rPr>
        <w:drawing>
          <wp:inline distT="0" distB="0" distL="0" distR="0" wp14:anchorId="355C272A" wp14:editId="25508896">
            <wp:extent cx="1009650" cy="961390"/>
            <wp:effectExtent l="76200" t="76200" r="133350" b="124460"/>
            <wp:docPr id="427431857" name="図 18" descr="テーブル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31857" name="図 18" descr="テーブル&#10;&#10;低い精度で自動的に生成された説明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4" r="15186"/>
                    <a:stretch/>
                  </pic:blipFill>
                  <pic:spPr bwMode="auto">
                    <a:xfrm>
                      <a:off x="0" y="0"/>
                      <a:ext cx="1033484" cy="98408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ja-JP" w:bidi="ja-JP"/>
        </w:rPr>
        <w:drawing>
          <wp:inline distT="0" distB="0" distL="0" distR="0" wp14:anchorId="7F1C8CC8" wp14:editId="3759A754">
            <wp:extent cx="1028700" cy="942308"/>
            <wp:effectExtent l="76200" t="76200" r="133350" b="125095"/>
            <wp:docPr id="104786598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91"/>
                    <a:stretch/>
                  </pic:blipFill>
                  <pic:spPr bwMode="auto">
                    <a:xfrm>
                      <a:off x="0" y="0"/>
                      <a:ext cx="1037260" cy="9501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ja-JP" w:bidi="ja-JP"/>
        </w:rPr>
        <w:drawing>
          <wp:inline distT="0" distB="0" distL="0" distR="0" wp14:anchorId="313B1DFA" wp14:editId="2D09DEC1">
            <wp:extent cx="962025" cy="923064"/>
            <wp:effectExtent l="76200" t="76200" r="123825" b="125095"/>
            <wp:docPr id="1440177731" name="図 21" descr="図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77731" name="図 21" descr="図形&#10;&#10;自動的に生成された説明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0" t="1308" r="14842" b="-1308"/>
                    <a:stretch/>
                  </pic:blipFill>
                  <pic:spPr bwMode="auto">
                    <a:xfrm>
                      <a:off x="0" y="0"/>
                      <a:ext cx="972343" cy="9329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ja-JP" w:bidi="ja-JP"/>
        </w:rPr>
        <w:drawing>
          <wp:inline distT="0" distB="0" distL="0" distR="0" wp14:anchorId="3E8268FF" wp14:editId="0E629907">
            <wp:extent cx="990600" cy="911026"/>
            <wp:effectExtent l="76200" t="76200" r="133350" b="137160"/>
            <wp:docPr id="1785228945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56"/>
                    <a:stretch/>
                  </pic:blipFill>
                  <pic:spPr bwMode="auto">
                    <a:xfrm>
                      <a:off x="0" y="0"/>
                      <a:ext cx="1000803" cy="9204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ja-JP" w:bidi="ja-JP"/>
        </w:rPr>
        <w:drawing>
          <wp:inline distT="0" distB="0" distL="0" distR="0" wp14:anchorId="5C81F385" wp14:editId="0AD51EC3">
            <wp:extent cx="1066800" cy="945515"/>
            <wp:effectExtent l="76200" t="76200" r="133350" b="140335"/>
            <wp:docPr id="233818839" name="図 19" descr="図形, 円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18839" name="図 19" descr="図形, 円&#10;&#10;自動的に生成された説明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62"/>
                    <a:stretch/>
                  </pic:blipFill>
                  <pic:spPr bwMode="auto">
                    <a:xfrm>
                      <a:off x="0" y="0"/>
                      <a:ext cx="1082116" cy="9590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2EBCD" w14:textId="77777777" w:rsidR="00632E4C" w:rsidRDefault="00632E4C" w:rsidP="006B24BB">
      <w:pPr>
        <w:ind w:left="280" w:right="280" w:firstLineChars="200" w:firstLine="560"/>
        <w:rPr>
          <w:lang w:val="ja-JP" w:bidi="ja-JP"/>
        </w:rPr>
      </w:pPr>
    </w:p>
    <w:p w14:paraId="6855213D" w14:textId="30D299B9" w:rsidR="0089433E" w:rsidRDefault="0089433E" w:rsidP="00936096">
      <w:pPr>
        <w:pStyle w:val="2"/>
      </w:pPr>
      <w:bookmarkStart w:id="5" w:name="_Toc175310791"/>
      <w:r w:rsidRPr="0089433E">
        <w:rPr>
          <w:rFonts w:hint="eastAsia"/>
        </w:rPr>
        <w:t>2</w:t>
      </w:r>
      <w:r>
        <w:rPr>
          <w:rFonts w:hint="eastAsia"/>
        </w:rPr>
        <w:t>.</w:t>
      </w:r>
      <w:r w:rsidR="00412CE0">
        <w:rPr>
          <w:rFonts w:hint="eastAsia"/>
        </w:rPr>
        <w:t>3</w:t>
      </w:r>
      <w:r w:rsidR="00B24CAC">
        <w:t xml:space="preserve"> </w:t>
      </w:r>
      <w:r w:rsidR="00662D5C">
        <w:rPr>
          <w:rFonts w:hint="eastAsia"/>
        </w:rPr>
        <w:t>本仕様書</w:t>
      </w:r>
      <w:r w:rsidR="00B24CAC">
        <w:rPr>
          <w:rFonts w:hint="eastAsia"/>
        </w:rPr>
        <w:t>のルール設定</w:t>
      </w:r>
      <w:bookmarkEnd w:id="5"/>
    </w:p>
    <w:p w14:paraId="75018762" w14:textId="07F34FA6" w:rsidR="006C510D" w:rsidRDefault="00BF2D94" w:rsidP="00545148">
      <w:pPr>
        <w:spacing w:line="240" w:lineRule="auto"/>
        <w:ind w:leftChars="200" w:left="560"/>
        <w:rPr>
          <w:lang w:val="ja-JP" w:bidi="ja-JP"/>
        </w:rPr>
      </w:pPr>
      <w:r w:rsidRPr="00BF2D94">
        <w:rPr>
          <w:rFonts w:hint="eastAsia"/>
          <w:lang w:val="ja-JP" w:bidi="ja-JP"/>
        </w:rPr>
        <w:t>・</w:t>
      </w:r>
      <w:r>
        <w:rPr>
          <w:rFonts w:hint="eastAsia"/>
          <w:lang w:val="ja-JP" w:bidi="ja-JP"/>
        </w:rPr>
        <w:t>用意するマス目は、</w:t>
      </w:r>
      <w:r w:rsidR="00C01D4F">
        <w:rPr>
          <w:rFonts w:hint="eastAsia"/>
          <w:lang w:val="ja-JP" w:bidi="ja-JP"/>
        </w:rPr>
        <w:t>縦</w:t>
      </w:r>
      <w:r w:rsidR="00B006B0">
        <w:rPr>
          <w:rFonts w:hint="eastAsia"/>
          <w:lang w:val="ja-JP" w:bidi="ja-JP"/>
        </w:rPr>
        <w:t>３</w:t>
      </w:r>
      <w:r>
        <w:rPr>
          <w:rFonts w:hint="eastAsia"/>
          <w:lang w:val="ja-JP" w:bidi="ja-JP"/>
        </w:rPr>
        <w:t>マス×</w:t>
      </w:r>
      <w:r w:rsidR="00C01D4F">
        <w:rPr>
          <w:rFonts w:hint="eastAsia"/>
          <w:lang w:val="ja-JP" w:bidi="ja-JP"/>
        </w:rPr>
        <w:t>横</w:t>
      </w:r>
      <w:r>
        <w:rPr>
          <w:rFonts w:hint="eastAsia"/>
          <w:lang w:val="ja-JP" w:bidi="ja-JP"/>
        </w:rPr>
        <w:t>３マス</w:t>
      </w:r>
      <w:r w:rsidR="00B006B0">
        <w:rPr>
          <w:rFonts w:hint="eastAsia"/>
          <w:lang w:val="ja-JP" w:bidi="ja-JP"/>
        </w:rPr>
        <w:t>以上</w:t>
      </w:r>
      <w:r w:rsidR="006C510D">
        <w:rPr>
          <w:rFonts w:hint="eastAsia"/>
          <w:lang w:val="ja-JP" w:bidi="ja-JP"/>
        </w:rPr>
        <w:t>～</w:t>
      </w:r>
      <w:r w:rsidR="00C01D4F">
        <w:rPr>
          <w:rFonts w:hint="eastAsia"/>
          <w:lang w:val="ja-JP" w:bidi="ja-JP"/>
        </w:rPr>
        <w:t>縦</w:t>
      </w:r>
      <w:r w:rsidR="006C510D">
        <w:rPr>
          <w:rFonts w:hint="eastAsia"/>
          <w:lang w:val="ja-JP" w:bidi="ja-JP"/>
        </w:rPr>
        <w:t>６</w:t>
      </w:r>
      <w:r w:rsidR="00B006B0">
        <w:rPr>
          <w:rFonts w:hint="eastAsia"/>
          <w:lang w:val="ja-JP" w:bidi="ja-JP"/>
        </w:rPr>
        <w:t>マス×</w:t>
      </w:r>
      <w:r w:rsidR="00C01D4F">
        <w:rPr>
          <w:rFonts w:hint="eastAsia"/>
          <w:lang w:val="ja-JP" w:bidi="ja-JP"/>
        </w:rPr>
        <w:t>横</w:t>
      </w:r>
      <w:r w:rsidR="006C510D">
        <w:rPr>
          <w:rFonts w:hint="eastAsia"/>
          <w:lang w:val="ja-JP" w:bidi="ja-JP"/>
        </w:rPr>
        <w:t>６</w:t>
      </w:r>
      <w:r w:rsidR="00B006B0">
        <w:rPr>
          <w:rFonts w:hint="eastAsia"/>
          <w:lang w:val="ja-JP" w:bidi="ja-JP"/>
        </w:rPr>
        <w:t>マス以下</w:t>
      </w:r>
    </w:p>
    <w:p w14:paraId="2A47B421" w14:textId="4D3F31AB" w:rsidR="006C510D" w:rsidRDefault="006C510D" w:rsidP="00545148">
      <w:pPr>
        <w:spacing w:line="240" w:lineRule="auto"/>
        <w:ind w:leftChars="200" w:left="560"/>
        <w:rPr>
          <w:lang w:val="ja-JP" w:bidi="ja-JP"/>
        </w:rPr>
      </w:pPr>
      <w:r>
        <w:rPr>
          <w:rFonts w:hint="eastAsia"/>
          <w:lang w:val="ja-JP" w:bidi="ja-JP"/>
        </w:rPr>
        <w:t>・使用するマス目の</w:t>
      </w:r>
      <w:r w:rsidR="00C01D4F">
        <w:rPr>
          <w:rFonts w:hint="eastAsia"/>
          <w:lang w:val="ja-JP" w:bidi="ja-JP"/>
        </w:rPr>
        <w:t>縦</w:t>
      </w:r>
      <w:r>
        <w:rPr>
          <w:rFonts w:hint="eastAsia"/>
          <w:lang w:val="ja-JP" w:bidi="ja-JP"/>
        </w:rPr>
        <w:t>と</w:t>
      </w:r>
      <w:r w:rsidR="00C01D4F">
        <w:rPr>
          <w:rFonts w:hint="eastAsia"/>
          <w:lang w:val="ja-JP" w:bidi="ja-JP"/>
        </w:rPr>
        <w:t>横</w:t>
      </w:r>
      <w:r>
        <w:rPr>
          <w:rFonts w:hint="eastAsia"/>
          <w:lang w:val="ja-JP" w:bidi="ja-JP"/>
        </w:rPr>
        <w:t>の</w:t>
      </w:r>
      <w:r w:rsidR="004D6BEF">
        <w:rPr>
          <w:rFonts w:hint="eastAsia"/>
          <w:lang w:val="ja-JP" w:bidi="ja-JP"/>
        </w:rPr>
        <w:t>列の</w:t>
      </w:r>
      <w:r>
        <w:rPr>
          <w:rFonts w:hint="eastAsia"/>
          <w:lang w:val="ja-JP" w:bidi="ja-JP"/>
        </w:rPr>
        <w:t>長さは同じ</w:t>
      </w:r>
    </w:p>
    <w:p w14:paraId="4BB7C272" w14:textId="0C615C65" w:rsidR="00B006B0" w:rsidRDefault="00B006B0" w:rsidP="00545148">
      <w:pPr>
        <w:spacing w:line="240" w:lineRule="auto"/>
        <w:ind w:leftChars="200" w:left="560"/>
        <w:rPr>
          <w:lang w:val="ja-JP" w:bidi="ja-JP"/>
        </w:rPr>
      </w:pPr>
      <w:r>
        <w:rPr>
          <w:rFonts w:hint="eastAsia"/>
          <w:lang w:val="ja-JP" w:bidi="ja-JP"/>
        </w:rPr>
        <w:t>・</w:t>
      </w:r>
      <w:r w:rsidR="006C510D">
        <w:rPr>
          <w:rFonts w:hint="eastAsia"/>
          <w:lang w:val="ja-JP" w:bidi="ja-JP"/>
        </w:rPr>
        <w:t>使用するマス目の長さは上記の指定内で後攻側</w:t>
      </w:r>
      <w:r w:rsidR="00E62E34">
        <w:rPr>
          <w:rFonts w:hint="eastAsia"/>
          <w:lang w:val="ja-JP" w:bidi="ja-JP"/>
        </w:rPr>
        <w:t>のプレイヤー</w:t>
      </w:r>
      <w:r w:rsidR="006C510D">
        <w:rPr>
          <w:rFonts w:hint="eastAsia"/>
          <w:lang w:val="ja-JP" w:bidi="ja-JP"/>
        </w:rPr>
        <w:t>が操作できる</w:t>
      </w:r>
    </w:p>
    <w:p w14:paraId="559A603C" w14:textId="107C5DD9" w:rsidR="00632E4C" w:rsidRDefault="00BF2D94" w:rsidP="00545148">
      <w:pPr>
        <w:spacing w:line="240" w:lineRule="auto"/>
        <w:ind w:leftChars="200" w:left="560"/>
        <w:rPr>
          <w:lang w:val="ja-JP" w:bidi="ja-JP"/>
        </w:rPr>
      </w:pPr>
      <w:r>
        <w:rPr>
          <w:rFonts w:hint="eastAsia"/>
          <w:lang w:val="ja-JP" w:bidi="ja-JP"/>
        </w:rPr>
        <w:t>・参加</w:t>
      </w:r>
      <w:r w:rsidR="00962C9F">
        <w:rPr>
          <w:rFonts w:hint="eastAsia"/>
          <w:lang w:val="ja-JP" w:bidi="ja-JP"/>
        </w:rPr>
        <w:t>するプレイヤー</w:t>
      </w:r>
      <w:r>
        <w:rPr>
          <w:rFonts w:hint="eastAsia"/>
          <w:lang w:val="ja-JP" w:bidi="ja-JP"/>
        </w:rPr>
        <w:t>は２人</w:t>
      </w:r>
    </w:p>
    <w:p w14:paraId="2178C0D9" w14:textId="51CD2EC0" w:rsidR="004E1634" w:rsidRDefault="004E1634" w:rsidP="00545148">
      <w:pPr>
        <w:spacing w:line="240" w:lineRule="auto"/>
        <w:ind w:leftChars="200" w:left="560"/>
        <w:rPr>
          <w:lang w:val="ja-JP" w:bidi="ja-JP"/>
        </w:rPr>
      </w:pPr>
      <w:r>
        <w:rPr>
          <w:rFonts w:hint="eastAsia"/>
          <w:lang w:val="ja-JP" w:bidi="ja-JP"/>
        </w:rPr>
        <w:t>・</w:t>
      </w:r>
      <w:r w:rsidR="00962C9F">
        <w:rPr>
          <w:rFonts w:hint="eastAsia"/>
          <w:lang w:val="ja-JP" w:bidi="ja-JP"/>
        </w:rPr>
        <w:t>マーク</w:t>
      </w:r>
      <w:r>
        <w:rPr>
          <w:rFonts w:hint="eastAsia"/>
          <w:lang w:val="ja-JP" w:bidi="ja-JP"/>
        </w:rPr>
        <w:t>については「○(マル)」マークと「×(バツ)」マークを使用</w:t>
      </w:r>
    </w:p>
    <w:p w14:paraId="4DE63477" w14:textId="65153E1A" w:rsidR="004E1634" w:rsidRDefault="004E1634" w:rsidP="00DC4674">
      <w:pPr>
        <w:spacing w:line="240" w:lineRule="auto"/>
        <w:ind w:leftChars="200" w:left="560" w:right="280"/>
        <w:rPr>
          <w:lang w:val="ja-JP" w:bidi="ja-JP"/>
        </w:rPr>
      </w:pPr>
      <w:r>
        <w:rPr>
          <w:rFonts w:hint="eastAsia"/>
          <w:lang w:val="ja-JP" w:bidi="ja-JP"/>
        </w:rPr>
        <w:t>・</w:t>
      </w:r>
      <w:r w:rsidR="00E62E34">
        <w:rPr>
          <w:rFonts w:hint="eastAsia"/>
          <w:lang w:val="ja-JP" w:bidi="ja-JP"/>
        </w:rPr>
        <w:t>先攻と後攻</w:t>
      </w:r>
      <w:r>
        <w:rPr>
          <w:rFonts w:hint="eastAsia"/>
          <w:lang w:val="ja-JP" w:bidi="ja-JP"/>
        </w:rPr>
        <w:t>は</w:t>
      </w:r>
      <w:r w:rsidR="00E30265">
        <w:rPr>
          <w:rFonts w:hint="eastAsia"/>
          <w:lang w:val="ja-JP" w:bidi="ja-JP"/>
        </w:rPr>
        <w:t>アプリを起動するごと</w:t>
      </w:r>
      <w:r>
        <w:rPr>
          <w:rFonts w:hint="eastAsia"/>
          <w:lang w:val="ja-JP" w:bidi="ja-JP"/>
        </w:rPr>
        <w:t>に○マーク側と×マーク側を</w:t>
      </w:r>
      <w:r w:rsidR="00DC4674">
        <w:rPr>
          <w:lang w:val="ja-JP" w:bidi="ja-JP"/>
        </w:rPr>
        <w:br/>
      </w:r>
      <w:r>
        <w:rPr>
          <w:rFonts w:hint="eastAsia"/>
          <w:lang w:val="ja-JP" w:bidi="ja-JP"/>
        </w:rPr>
        <w:t>ランダムで割り当てる</w:t>
      </w:r>
    </w:p>
    <w:p w14:paraId="7C4FDE26" w14:textId="0E52577F" w:rsidR="003B2C33" w:rsidRDefault="004E1634" w:rsidP="00545148">
      <w:pPr>
        <w:spacing w:line="240" w:lineRule="auto"/>
        <w:ind w:leftChars="200" w:left="560"/>
        <w:rPr>
          <w:lang w:val="ja-JP" w:bidi="ja-JP"/>
        </w:rPr>
      </w:pPr>
      <w:r>
        <w:rPr>
          <w:rFonts w:hint="eastAsia"/>
          <w:lang w:val="ja-JP" w:bidi="ja-JP"/>
        </w:rPr>
        <w:t>・</w:t>
      </w:r>
      <w:r w:rsidR="00F00B62">
        <w:rPr>
          <w:rFonts w:hint="eastAsia"/>
          <w:lang w:val="ja-JP" w:bidi="ja-JP"/>
        </w:rPr>
        <w:t>どちらかが勝利条件を満たした時点でそのゲームを終了</w:t>
      </w:r>
      <w:r w:rsidR="00E30265">
        <w:rPr>
          <w:rFonts w:hint="eastAsia"/>
          <w:lang w:val="ja-JP" w:bidi="ja-JP"/>
        </w:rPr>
        <w:t>とする</w:t>
      </w:r>
    </w:p>
    <w:p w14:paraId="5D46289B" w14:textId="67909D45" w:rsidR="00DB69CB" w:rsidRDefault="00DB69CB">
      <w:pPr>
        <w:ind w:left="280" w:right="280"/>
        <w:rPr>
          <w:lang w:val="ja-JP" w:bidi="ja-JP"/>
        </w:rPr>
      </w:pPr>
      <w:r>
        <w:rPr>
          <w:lang w:val="ja-JP" w:bidi="ja-JP"/>
        </w:rPr>
        <w:br w:type="page"/>
      </w:r>
    </w:p>
    <w:p w14:paraId="31EE4D8A" w14:textId="18FDBA04" w:rsidR="00DB69CB" w:rsidRDefault="00083E6D" w:rsidP="00632E4C">
      <w:pPr>
        <w:spacing w:line="240" w:lineRule="auto"/>
        <w:ind w:left="280" w:right="280"/>
        <w:rPr>
          <w:lang w:val="ja-JP" w:bidi="ja-JP"/>
        </w:rPr>
      </w:pPr>
      <w:r>
        <w:rPr>
          <w:rFonts w:hint="eastAsia"/>
          <w:lang w:val="ja-JP" w:bidi="ja-JP"/>
        </w:rPr>
        <w:lastRenderedPageBreak/>
        <w:t xml:space="preserve">　</w:t>
      </w:r>
    </w:p>
    <w:p w14:paraId="3BDC431E" w14:textId="22CD5D8F" w:rsidR="003B2C33" w:rsidRPr="003B2C33" w:rsidRDefault="000D2A3B" w:rsidP="003B2C33">
      <w:pPr>
        <w:pStyle w:val="1"/>
        <w:ind w:left="280" w:right="280"/>
      </w:pPr>
      <w:bookmarkStart w:id="6" w:name="_Toc175310792"/>
      <w:r>
        <w:rPr>
          <w:rFonts w:hint="eastAsia"/>
        </w:rPr>
        <w:t>3.</w:t>
      </w:r>
      <w:r w:rsidR="00B24CAC">
        <w:rPr>
          <w:rFonts w:hint="eastAsia"/>
        </w:rPr>
        <w:t>構成</w:t>
      </w:r>
      <w:bookmarkEnd w:id="6"/>
    </w:p>
    <w:p w14:paraId="649DFDA9" w14:textId="5B243CDD" w:rsidR="003B2C33" w:rsidRPr="003B2C33" w:rsidRDefault="000D2A3B" w:rsidP="00936096">
      <w:pPr>
        <w:pStyle w:val="2"/>
      </w:pPr>
      <w:bookmarkStart w:id="7" w:name="_Toc175310793"/>
      <w:r>
        <w:rPr>
          <w:rFonts w:hint="eastAsia"/>
        </w:rPr>
        <w:t>3</w:t>
      </w:r>
      <w:r w:rsidR="008A27D3">
        <w:rPr>
          <w:rFonts w:hint="eastAsia"/>
        </w:rPr>
        <w:t>.1</w:t>
      </w:r>
      <w:r w:rsidR="00C5135C">
        <w:rPr>
          <w:rFonts w:hint="eastAsia"/>
        </w:rPr>
        <w:t xml:space="preserve">　</w:t>
      </w:r>
      <w:r w:rsidR="00A970EF">
        <w:t>アプリケーションの流れ</w:t>
      </w:r>
      <w:bookmarkEnd w:id="7"/>
    </w:p>
    <w:p w14:paraId="584D4358" w14:textId="313A9DD6" w:rsidR="00081F89" w:rsidRDefault="006B24BB" w:rsidP="00870753">
      <w:pPr>
        <w:ind w:leftChars="200" w:left="560" w:right="280"/>
        <w:rPr>
          <w:lang w:val="ja-JP" w:bidi="ja-JP"/>
        </w:rPr>
      </w:pPr>
      <w:r w:rsidRPr="006B24BB">
        <w:rPr>
          <w:lang w:val="ja-JP" w:bidi="ja-JP"/>
        </w:rPr>
        <w:t>・</w:t>
      </w:r>
      <w:r w:rsidR="003B2C33">
        <w:rPr>
          <w:lang w:val="ja-JP" w:bidi="ja-JP"/>
        </w:rPr>
        <w:t>アプリが起動してから終了するまでの流れ</w:t>
      </w:r>
      <w:r w:rsidR="00081F89">
        <w:rPr>
          <w:rFonts w:hint="eastAsia"/>
          <w:lang w:val="ja-JP" w:bidi="ja-JP"/>
        </w:rPr>
        <w:t>は下図のようになる</w:t>
      </w:r>
    </w:p>
    <w:p w14:paraId="0A655780" w14:textId="35A0194F" w:rsidR="00081F89" w:rsidRPr="00081F89" w:rsidRDefault="00936096" w:rsidP="00081F89">
      <w:pPr>
        <w:ind w:left="280" w:right="280"/>
        <w:rPr>
          <w:lang w:val="ja-JP" w:bidi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D08A76" wp14:editId="57F3F38D">
                <wp:simplePos x="0" y="0"/>
                <wp:positionH relativeFrom="column">
                  <wp:posOffset>669472</wp:posOffset>
                </wp:positionH>
                <wp:positionV relativeFrom="paragraph">
                  <wp:posOffset>16782</wp:posOffset>
                </wp:positionV>
                <wp:extent cx="3800475" cy="265285"/>
                <wp:effectExtent l="0" t="0" r="9525" b="1905"/>
                <wp:wrapNone/>
                <wp:docPr id="1220115040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65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9129D9" w14:textId="4B3BFFFE" w:rsidR="00541D52" w:rsidRPr="00797693" w:rsidRDefault="00541D52" w:rsidP="00541D52">
                            <w:pPr>
                              <w:ind w:left="280" w:right="280"/>
                              <w:rPr>
                                <w:rStyle w:val="tyushaku"/>
                              </w:rPr>
                            </w:pPr>
                            <w:r w:rsidRPr="00797693">
                              <w:rPr>
                                <w:rStyle w:val="tyushaku"/>
                                <w:rFonts w:hint="eastAsia"/>
                              </w:rPr>
                              <w:t>図２　三目並べ</w:t>
                            </w:r>
                            <w:r w:rsidR="00141603" w:rsidRPr="00797693">
                              <w:rPr>
                                <w:rStyle w:val="tyushaku"/>
                                <w:rFonts w:hint="eastAsia"/>
                              </w:rPr>
                              <w:t>の</w:t>
                            </w:r>
                            <w:r w:rsidRPr="00797693">
                              <w:rPr>
                                <w:rStyle w:val="tyushaku"/>
                                <w:rFonts w:hint="eastAsia"/>
                              </w:rPr>
                              <w:t>アプリケーションの</w:t>
                            </w:r>
                            <w:r w:rsidR="003574CE" w:rsidRPr="00797693">
                              <w:rPr>
                                <w:rStyle w:val="tyushaku"/>
                                <w:rFonts w:hint="eastAsia"/>
                              </w:rPr>
                              <w:t>フローチャート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08A7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8" o:spid="_x0000_s1026" type="#_x0000_t202" style="position:absolute;left:0;text-align:left;margin-left:52.7pt;margin-top:1.3pt;width:299.25pt;height:20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" fillcolor="white [3201]" stroked="f" strokeweight=".5pt">
                <v:textbox>
                  <w:txbxContent>
                    <w:p w14:paraId="169129D9" w14:textId="4B3BFFFE" w:rsidR="00541D52" w:rsidRPr="00797693" w:rsidRDefault="00541D52" w:rsidP="00541D52">
                      <w:pPr>
                        <w:ind w:left="280" w:right="280"/>
                        <w:rPr>
                          <w:rStyle w:val="tyushaku"/>
                        </w:rPr>
                      </w:pPr>
                      <w:r w:rsidRPr="00797693">
                        <w:rPr>
                          <w:rStyle w:val="tyushaku"/>
                          <w:rFonts w:hint="eastAsia"/>
                        </w:rPr>
                        <w:t>図２　三目並べ</w:t>
                      </w:r>
                      <w:r w:rsidR="00141603" w:rsidRPr="00797693">
                        <w:rPr>
                          <w:rStyle w:val="tyushaku"/>
                          <w:rFonts w:hint="eastAsia"/>
                        </w:rPr>
                        <w:t>の</w:t>
                      </w:r>
                      <w:r w:rsidRPr="00797693">
                        <w:rPr>
                          <w:rStyle w:val="tyushaku"/>
                          <w:rFonts w:hint="eastAsia"/>
                        </w:rPr>
                        <w:t>アプリケーションの</w:t>
                      </w:r>
                      <w:r w:rsidR="003574CE" w:rsidRPr="00797693">
                        <w:rPr>
                          <w:rStyle w:val="tyushaku"/>
                          <w:rFonts w:hint="eastAsia"/>
                        </w:rPr>
                        <w:t>フローチャート</w:t>
                      </w:r>
                    </w:p>
                  </w:txbxContent>
                </v:textbox>
              </v:shape>
            </w:pict>
          </mc:Fallback>
        </mc:AlternateContent>
      </w:r>
    </w:p>
    <w:p w14:paraId="137545F4" w14:textId="35C8FC8E" w:rsidR="00081F89" w:rsidRPr="00081F89" w:rsidRDefault="00081F89" w:rsidP="00081F89">
      <w:pPr>
        <w:ind w:left="280" w:right="280"/>
        <w:rPr>
          <w:lang w:val="ja-JP" w:bidi="ja-JP"/>
        </w:rPr>
      </w:pPr>
    </w:p>
    <w:p w14:paraId="24E790FB" w14:textId="1F46D282" w:rsidR="00081F89" w:rsidRPr="00081F89" w:rsidRDefault="0051175D" w:rsidP="00081F89">
      <w:pPr>
        <w:ind w:left="280" w:right="280"/>
        <w:rPr>
          <w:lang w:val="ja-JP" w:bidi="ja-JP"/>
        </w:rPr>
      </w:pPr>
      <w:r>
        <w:rPr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7B0683CA" wp14:editId="1177CF3D">
                <wp:simplePos x="0" y="0"/>
                <wp:positionH relativeFrom="column">
                  <wp:posOffset>1447800</wp:posOffset>
                </wp:positionH>
                <wp:positionV relativeFrom="paragraph">
                  <wp:posOffset>6350</wp:posOffset>
                </wp:positionV>
                <wp:extent cx="5562600" cy="5477510"/>
                <wp:effectExtent l="0" t="0" r="57150" b="27940"/>
                <wp:wrapNone/>
                <wp:docPr id="1154478981" name="グループ化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0" cy="5477510"/>
                          <a:chOff x="0" y="0"/>
                          <a:chExt cx="5562600" cy="5477510"/>
                        </a:xfrm>
                      </wpg:grpSpPr>
                      <wpg:grpSp>
                        <wpg:cNvPr id="1142339250" name="グループ化 60"/>
                        <wpg:cNvGrpSpPr/>
                        <wpg:grpSpPr>
                          <a:xfrm>
                            <a:off x="0" y="0"/>
                            <a:ext cx="5266690" cy="5477510"/>
                            <a:chOff x="0" y="0"/>
                            <a:chExt cx="5267333" cy="5477511"/>
                          </a:xfrm>
                        </wpg:grpSpPr>
                        <wpg:grpSp>
                          <wpg:cNvPr id="2118314818" name="グループ化 56"/>
                          <wpg:cNvGrpSpPr/>
                          <wpg:grpSpPr>
                            <a:xfrm>
                              <a:off x="0" y="0"/>
                              <a:ext cx="2876550" cy="5477511"/>
                              <a:chOff x="249031" y="0"/>
                              <a:chExt cx="2876550" cy="5477511"/>
                            </a:xfrm>
                          </wpg:grpSpPr>
                          <wpg:grpSp>
                            <wpg:cNvPr id="251005183" name="グループ化 31"/>
                            <wpg:cNvGrpSpPr/>
                            <wpg:grpSpPr>
                              <a:xfrm>
                                <a:off x="249031" y="0"/>
                                <a:ext cx="2876550" cy="5477511"/>
                                <a:chOff x="409624" y="0"/>
                                <a:chExt cx="2876908" cy="5477659"/>
                              </a:xfrm>
                            </wpg:grpSpPr>
                            <wps:wsp>
                              <wps:cNvPr id="45445924" name="テキスト ボックス 10"/>
                              <wps:cNvSpPr txBox="1"/>
                              <wps:spPr>
                                <a:xfrm>
                                  <a:off x="989341" y="4278100"/>
                                  <a:ext cx="1577844" cy="3265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6035B3B" w14:textId="71130E50" w:rsidR="00CA01F2" w:rsidRPr="00936096" w:rsidRDefault="00725765">
                                    <w:pPr>
                                      <w:ind w:left="280" w:right="280"/>
                                      <w:rPr>
                                        <w:rStyle w:val="tyushaku"/>
                                        <w:sz w:val="22"/>
                                        <w:szCs w:val="22"/>
                                      </w:rPr>
                                    </w:pPr>
                                    <w:r w:rsidRPr="00936096">
                                      <w:rPr>
                                        <w:rStyle w:val="tyushaku"/>
                                        <w:rFonts w:hint="eastAsia"/>
                                        <w:sz w:val="22"/>
                                        <w:szCs w:val="22"/>
                                      </w:rPr>
                                      <w:t>(</w:t>
                                    </w:r>
                                    <w:r w:rsidR="00525BDF">
                                      <w:rPr>
                                        <w:rStyle w:val="tyushaku"/>
                                        <w:rFonts w:hint="eastAsia"/>
                                        <w:sz w:val="22"/>
                                        <w:szCs w:val="22"/>
                                      </w:rPr>
                                      <w:t>6</w:t>
                                    </w:r>
                                    <w:r w:rsidRPr="00936096">
                                      <w:rPr>
                                        <w:rStyle w:val="tyushaku"/>
                                        <w:rFonts w:hint="eastAsia"/>
                                        <w:sz w:val="22"/>
                                        <w:szCs w:val="22"/>
                                      </w:rPr>
                                      <w:t>)</w:t>
                                    </w:r>
                                    <w:r w:rsidR="00081F89" w:rsidRPr="00936096">
                                      <w:rPr>
                                        <w:rStyle w:val="tyushaku"/>
                                        <w:rFonts w:hint="eastAsia"/>
                                        <w:sz w:val="22"/>
                                        <w:szCs w:val="22"/>
                                      </w:rPr>
                                      <w:t>:</w:t>
                                    </w:r>
                                    <w:r w:rsidR="00006CDA" w:rsidRPr="00936096">
                                      <w:rPr>
                                        <w:rStyle w:val="tyushaku"/>
                                        <w:rFonts w:hint="eastAsia"/>
                                        <w:sz w:val="22"/>
                                        <w:szCs w:val="22"/>
                                      </w:rPr>
                                      <w:t>勝敗の判定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06281" name="フローチャート: 端子 1"/>
                              <wps:cNvSpPr/>
                              <wps:spPr>
                                <a:xfrm>
                                  <a:off x="587755" y="0"/>
                                  <a:ext cx="2423532" cy="419100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154145" w14:textId="4D34C314" w:rsidR="00A970EF" w:rsidRPr="00797693" w:rsidRDefault="00A970EF" w:rsidP="00A970EF">
                                    <w:pPr>
                                      <w:ind w:left="280" w:right="280"/>
                                      <w:jc w:val="center"/>
                                      <w:rPr>
                                        <w:rStyle w:val="tyushaku"/>
                                      </w:rPr>
                                    </w:pPr>
                                    <w:r w:rsidRPr="00797693">
                                      <w:rPr>
                                        <w:rStyle w:val="tyushaku"/>
                                      </w:rPr>
                                      <w:t>アプリケーションの起動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8973873" name="正方形/長方形 4"/>
                              <wps:cNvSpPr/>
                              <wps:spPr>
                                <a:xfrm>
                                  <a:off x="704972" y="885774"/>
                                  <a:ext cx="2248454" cy="3524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C267A8" w14:textId="488257FC" w:rsidR="00936096" w:rsidRPr="00936096" w:rsidRDefault="00725765" w:rsidP="00936096">
                                    <w:pPr>
                                      <w:spacing w:line="240" w:lineRule="auto"/>
                                      <w:ind w:left="280" w:right="280"/>
                                      <w:jc w:val="center"/>
                                      <w:rPr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 w:rsidRPr="00936096">
                                      <w:rPr>
                                        <w:rStyle w:val="tyushaku"/>
                                        <w:rFonts w:hint="eastAsia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(</w:t>
                                    </w:r>
                                    <w:r w:rsidR="00081F89" w:rsidRPr="00936096">
                                      <w:rPr>
                                        <w:rStyle w:val="tyushaku"/>
                                        <w:rFonts w:hint="eastAsia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1</w:t>
                                    </w:r>
                                    <w:r w:rsidRPr="00936096">
                                      <w:rPr>
                                        <w:rStyle w:val="tyushaku"/>
                                        <w:rFonts w:hint="eastAsia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)</w:t>
                                    </w:r>
                                    <w:r w:rsidR="00081F89" w:rsidRPr="00936096">
                                      <w:rPr>
                                        <w:rStyle w:val="tyushaku"/>
                                        <w:rFonts w:hint="eastAsia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:</w:t>
                                    </w:r>
                                    <w:r w:rsidR="007B0886" w:rsidRPr="00936096">
                                      <w:rPr>
                                        <w:rStyle w:val="tyushaku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bookmarkStart w:id="8" w:name="_Hlk174970643"/>
                                    <w:r w:rsidR="00037979" w:rsidRPr="00936096">
                                      <w:rPr>
                                        <w:rStyle w:val="tyushaku"/>
                                        <w:rFonts w:hint="eastAsia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先攻</w:t>
                                    </w:r>
                                    <w:bookmarkEnd w:id="8"/>
                                    <w:r w:rsidR="00881362" w:rsidRPr="00936096">
                                      <w:rPr>
                                        <w:rStyle w:val="tyushaku"/>
                                        <w:rFonts w:hint="eastAsia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、後攻を</w:t>
                                    </w:r>
                                    <w:r w:rsidR="007B0886">
                                      <w:rPr>
                                        <w:rStyle w:val="tyushaku"/>
                                        <w:rFonts w:hint="eastAsia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決める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7092818" name="矢印: 下 8"/>
                              <wps:cNvSpPr/>
                              <wps:spPr>
                                <a:xfrm>
                                  <a:off x="1738776" y="429986"/>
                                  <a:ext cx="190666" cy="432471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945496" name="テキスト ボックス 15"/>
                              <wps:cNvSpPr txBox="1"/>
                              <wps:spPr>
                                <a:xfrm>
                                  <a:off x="409624" y="2440845"/>
                                  <a:ext cx="2876908" cy="3310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B97197E" w14:textId="3CF2E88E" w:rsidR="00557699" w:rsidRPr="00FB4753" w:rsidRDefault="00725765" w:rsidP="00557699">
                                    <w:pPr>
                                      <w:spacing w:line="240" w:lineRule="auto"/>
                                      <w:ind w:left="280" w:right="280"/>
                                      <w:jc w:val="center"/>
                                      <w:rPr>
                                        <w:rStyle w:val="tyushaku"/>
                                        <w:sz w:val="22"/>
                                        <w:szCs w:val="22"/>
                                      </w:rPr>
                                    </w:pPr>
                                    <w:r w:rsidRPr="00936096">
                                      <w:rPr>
                                        <w:rStyle w:val="tyushaku"/>
                                        <w:rFonts w:hint="eastAsia"/>
                                        <w:sz w:val="22"/>
                                        <w:szCs w:val="22"/>
                                      </w:rPr>
                                      <w:t>(</w:t>
                                    </w:r>
                                    <w:r w:rsidR="00322F3A" w:rsidRPr="00936096">
                                      <w:rPr>
                                        <w:rStyle w:val="tyushaku"/>
                                        <w:rFonts w:hint="eastAsia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  <w:r w:rsidRPr="00936096">
                                      <w:rPr>
                                        <w:rStyle w:val="tyushaku"/>
                                        <w:rFonts w:hint="eastAsia"/>
                                        <w:sz w:val="22"/>
                                        <w:szCs w:val="22"/>
                                      </w:rPr>
                                      <w:t>)</w:t>
                                    </w:r>
                                    <w:r w:rsidR="00081F89" w:rsidRPr="00936096">
                                      <w:rPr>
                                        <w:rStyle w:val="tyushaku"/>
                                        <w:rFonts w:hint="eastAsia"/>
                                        <w:sz w:val="22"/>
                                        <w:szCs w:val="22"/>
                                      </w:rPr>
                                      <w:t>:</w:t>
                                    </w:r>
                                    <w:r w:rsidR="00037979" w:rsidRPr="00936096">
                                      <w:rPr>
                                        <w:rStyle w:val="tyushaku"/>
                                        <w:rFonts w:hint="eastAsia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r w:rsidR="00557699" w:rsidRPr="00557699">
                                      <w:rPr>
                                        <w:rStyle w:val="tyushaku"/>
                                        <w:rFonts w:hint="eastAsia"/>
                                        <w:sz w:val="22"/>
                                        <w:szCs w:val="22"/>
                                      </w:rPr>
                                      <w:t>先攻、後攻の順にマークを入力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0281903" name="フローチャート: 端子 1"/>
                              <wps:cNvSpPr/>
                              <wps:spPr>
                                <a:xfrm>
                                  <a:off x="714621" y="5089087"/>
                                  <a:ext cx="2279150" cy="388572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F83C516" w14:textId="5EAF8DA2" w:rsidR="00081F89" w:rsidRPr="00797693" w:rsidRDefault="00081F89" w:rsidP="00081F89">
                                    <w:pPr>
                                      <w:ind w:left="280" w:right="280"/>
                                      <w:jc w:val="center"/>
                                      <w:rPr>
                                        <w:rStyle w:val="tyushaku"/>
                                      </w:rPr>
                                    </w:pPr>
                                    <w:r w:rsidRPr="00797693">
                                      <w:rPr>
                                        <w:rStyle w:val="tyushaku"/>
                                      </w:rPr>
                                      <w:t>アプリケーションの</w:t>
                                    </w:r>
                                    <w:r w:rsidRPr="00797693">
                                      <w:rPr>
                                        <w:rStyle w:val="tyushaku"/>
                                        <w:rFonts w:hint="eastAsia"/>
                                      </w:rPr>
                                      <w:t>終了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091769" name="正方形/長方形 4"/>
                              <wps:cNvSpPr/>
                              <wps:spPr>
                                <a:xfrm>
                                  <a:off x="646397" y="1579786"/>
                                  <a:ext cx="2294516" cy="5619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128468" w14:textId="77777777" w:rsidR="0047289A" w:rsidRDefault="00797693" w:rsidP="00797693">
                                    <w:pPr>
                                      <w:spacing w:line="240" w:lineRule="auto"/>
                                      <w:ind w:left="280" w:right="280"/>
                                      <w:jc w:val="center"/>
                                      <w:rPr>
                                        <w:rStyle w:val="tyushaku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 w:rsidRPr="00936096">
                                      <w:rPr>
                                        <w:rStyle w:val="tyushaku"/>
                                        <w:rFonts w:hint="eastAsia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(2):</w:t>
                                    </w:r>
                                    <w:r w:rsidRPr="00936096">
                                      <w:rPr>
                                        <w:rStyle w:val="tyushaku"/>
                                        <w:rFonts w:hint="eastAsia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後攻側が縦と横の列の</w:t>
                                    </w:r>
                                  </w:p>
                                  <w:p w14:paraId="49CF157A" w14:textId="7DFE5BBE" w:rsidR="006C510D" w:rsidRPr="00936096" w:rsidRDefault="00797693" w:rsidP="00797693">
                                    <w:pPr>
                                      <w:spacing w:line="240" w:lineRule="auto"/>
                                      <w:ind w:left="280" w:right="280"/>
                                      <w:jc w:val="center"/>
                                      <w:rPr>
                                        <w:rStyle w:val="tyushaku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 w:rsidRPr="00936096">
                                      <w:rPr>
                                        <w:rStyle w:val="tyushaku"/>
                                        <w:rFonts w:hint="eastAsia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大きさを決める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1474039" name="矢印: 下 8"/>
                              <wps:cNvSpPr/>
                              <wps:spPr>
                                <a:xfrm>
                                  <a:off x="1706068" y="1261574"/>
                                  <a:ext cx="223374" cy="294841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7157660" name="矢印: 下 8"/>
                              <wps:cNvSpPr/>
                              <wps:spPr>
                                <a:xfrm>
                                  <a:off x="1710411" y="2148619"/>
                                  <a:ext cx="209550" cy="275841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3449025" name="矢印: 下 8"/>
                              <wps:cNvSpPr/>
                              <wps:spPr>
                                <a:xfrm>
                                  <a:off x="1710415" y="4656616"/>
                                  <a:ext cx="190666" cy="432471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440021785" name="矢印: 下 8"/>
                            <wps:cNvSpPr/>
                            <wps:spPr>
                              <a:xfrm>
                                <a:off x="1549258" y="3950302"/>
                                <a:ext cx="223320" cy="294833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11284789" name="矢印: 上向き折線 57"/>
                          <wps:cNvSpPr/>
                          <wps:spPr>
                            <a:xfrm rot="5400000" flipV="1">
                              <a:off x="3027995" y="3158810"/>
                              <a:ext cx="621665" cy="2273295"/>
                            </a:xfrm>
                            <a:prstGeom prst="bentUpArrow">
                              <a:avLst>
                                <a:gd name="adj1" fmla="val 17404"/>
                                <a:gd name="adj2" fmla="val 17993"/>
                                <a:gd name="adj3" fmla="val 24993"/>
                              </a:avLst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7038453" name="テキスト ボックス 19"/>
                          <wps:cNvSpPr txBox="1"/>
                          <wps:spPr>
                            <a:xfrm>
                              <a:off x="2284704" y="3638550"/>
                              <a:ext cx="74295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6591B7" w14:textId="7D78E4FE" w:rsidR="0062375C" w:rsidRPr="0062375C" w:rsidRDefault="0062375C" w:rsidP="0062375C">
                                <w:pPr>
                                  <w:ind w:left="280" w:right="280"/>
                                  <w:rPr>
                                    <w:rStyle w:val="tyushaku"/>
                                  </w:rPr>
                                </w:pPr>
                                <w:r>
                                  <w:rPr>
                                    <w:rStyle w:val="tyushaku"/>
                                    <w:rFonts w:hint="eastAsia"/>
                                  </w:rPr>
                                  <w:t>NO</w:t>
                                </w:r>
                                <w:r w:rsidR="00CC17DD" w:rsidRPr="00CC17DD">
                                  <w:rPr>
                                    <w:rStyle w:val="tyushaku"/>
                                    <w:rFonts w:hint="eastAsia"/>
                                    <w:noProof/>
                                  </w:rPr>
                                  <w:drawing>
                                    <wp:inline distT="0" distB="0" distL="0" distR="0" wp14:anchorId="0BD8F589" wp14:editId="6042CB2A">
                                      <wp:extent cx="401955" cy="187960"/>
                                      <wp:effectExtent l="0" t="0" r="0" b="2540"/>
                                      <wp:docPr id="1312895707" name="図 6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01955" cy="1879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169197" name="矢印: 下 8"/>
                          <wps:cNvSpPr/>
                          <wps:spPr>
                            <a:xfrm rot="16200000">
                              <a:off x="2821847" y="3206174"/>
                              <a:ext cx="222885" cy="839985"/>
                            </a:xfrm>
                            <a:prstGeom prst="downArrow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6762551" name="テキスト ボックス 19"/>
                          <wps:cNvSpPr txBox="1"/>
                          <wps:spPr>
                            <a:xfrm>
                              <a:off x="4238633" y="3952240"/>
                              <a:ext cx="1028700" cy="2511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E0F9CA" w14:textId="77777777" w:rsidR="00D64E32" w:rsidRPr="0062375C" w:rsidRDefault="00D64E32" w:rsidP="00D64E32">
                                <w:pPr>
                                  <w:ind w:left="280" w:right="280"/>
                                  <w:rPr>
                                    <w:rStyle w:val="tyushaku"/>
                                  </w:rPr>
                                </w:pPr>
                                <w:r>
                                  <w:rPr>
                                    <w:rStyle w:val="tyushaku"/>
                                    <w:rFonts w:hint="eastAsia"/>
                                  </w:rPr>
                                  <w:t>ＹＥＳCVCVCVCVCVCVV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4483724" name="矢印: 上向き折線 57"/>
                          <wps:cNvSpPr/>
                          <wps:spPr>
                            <a:xfrm rot="5400000" flipH="1" flipV="1">
                              <a:off x="3204528" y="2107882"/>
                              <a:ext cx="895350" cy="1499235"/>
                            </a:xfrm>
                            <a:prstGeom prst="bentUpArrow">
                              <a:avLst>
                                <a:gd name="adj1" fmla="val 10825"/>
                                <a:gd name="adj2" fmla="val 12824"/>
                                <a:gd name="adj3" fmla="val 17474"/>
                              </a:avLst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201666" name="テキスト ボックス 19"/>
                          <wps:cNvSpPr txBox="1"/>
                          <wps:spPr>
                            <a:xfrm>
                              <a:off x="4267200" y="3000375"/>
                              <a:ext cx="74295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5866B2" w14:textId="77777777" w:rsidR="00D64E32" w:rsidRPr="0062375C" w:rsidRDefault="00D64E32" w:rsidP="00D64E32">
                                <w:pPr>
                                  <w:ind w:left="280" w:right="280"/>
                                  <w:rPr>
                                    <w:rStyle w:val="tyushaku"/>
                                  </w:rPr>
                                </w:pPr>
                                <w:r>
                                  <w:rPr>
                                    <w:rStyle w:val="tyushaku"/>
                                    <w:rFonts w:hint="eastAsia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5374706" name="フローチャート: 判断 64"/>
                        <wps:cNvSpPr/>
                        <wps:spPr>
                          <a:xfrm>
                            <a:off x="285750" y="3228975"/>
                            <a:ext cx="2228850" cy="68942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5000 h 10000"/>
                              <a:gd name="connsiteX1" fmla="*/ 5000 w 10000"/>
                              <a:gd name="connsiteY1" fmla="*/ 0 h 10000"/>
                              <a:gd name="connsiteX2" fmla="*/ 10000 w 10000"/>
                              <a:gd name="connsiteY2" fmla="*/ 5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5000 h 10000"/>
                              <a:gd name="connsiteX0" fmla="*/ 0 w 9265"/>
                              <a:gd name="connsiteY0" fmla="*/ 5000 h 10000"/>
                              <a:gd name="connsiteX1" fmla="*/ 5000 w 9265"/>
                              <a:gd name="connsiteY1" fmla="*/ 0 h 10000"/>
                              <a:gd name="connsiteX2" fmla="*/ 9265 w 9265"/>
                              <a:gd name="connsiteY2" fmla="*/ 5000 h 10000"/>
                              <a:gd name="connsiteX3" fmla="*/ 5000 w 9265"/>
                              <a:gd name="connsiteY3" fmla="*/ 10000 h 10000"/>
                              <a:gd name="connsiteX4" fmla="*/ 0 w 9265"/>
                              <a:gd name="connsiteY4" fmla="*/ 5000 h 10000"/>
                              <a:gd name="connsiteX0" fmla="*/ 0 w 9067"/>
                              <a:gd name="connsiteY0" fmla="*/ 4890 h 10000"/>
                              <a:gd name="connsiteX1" fmla="*/ 4464 w 9067"/>
                              <a:gd name="connsiteY1" fmla="*/ 0 h 10000"/>
                              <a:gd name="connsiteX2" fmla="*/ 9067 w 9067"/>
                              <a:gd name="connsiteY2" fmla="*/ 5000 h 10000"/>
                              <a:gd name="connsiteX3" fmla="*/ 4464 w 9067"/>
                              <a:gd name="connsiteY3" fmla="*/ 10000 h 10000"/>
                              <a:gd name="connsiteX4" fmla="*/ 0 w 9067"/>
                              <a:gd name="connsiteY4" fmla="*/ 4890 h 10000"/>
                              <a:gd name="connsiteX0" fmla="*/ 0 w 10000"/>
                              <a:gd name="connsiteY0" fmla="*/ 4780 h 9890"/>
                              <a:gd name="connsiteX1" fmla="*/ 4872 w 10000"/>
                              <a:gd name="connsiteY1" fmla="*/ 0 h 9890"/>
                              <a:gd name="connsiteX2" fmla="*/ 10000 w 10000"/>
                              <a:gd name="connsiteY2" fmla="*/ 4890 h 9890"/>
                              <a:gd name="connsiteX3" fmla="*/ 4923 w 10000"/>
                              <a:gd name="connsiteY3" fmla="*/ 9890 h 9890"/>
                              <a:gd name="connsiteX4" fmla="*/ 0 w 10000"/>
                              <a:gd name="connsiteY4" fmla="*/ 4780 h 98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9890">
                                <a:moveTo>
                                  <a:pt x="0" y="4780"/>
                                </a:moveTo>
                                <a:lnTo>
                                  <a:pt x="4872" y="0"/>
                                </a:lnTo>
                                <a:lnTo>
                                  <a:pt x="10000" y="4890"/>
                                </a:lnTo>
                                <a:lnTo>
                                  <a:pt x="4923" y="9890"/>
                                </a:lnTo>
                                <a:lnTo>
                                  <a:pt x="0" y="4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70D7B2" w14:textId="67CE6DAD" w:rsidR="004358EC" w:rsidRPr="004358EC" w:rsidRDefault="004358EC" w:rsidP="00525BDF">
                              <w:pPr>
                                <w:spacing w:line="240" w:lineRule="auto"/>
                                <w:jc w:val="center"/>
                                <w:rPr>
                                  <w:rStyle w:val="tyushaku"/>
                                  <w:color w:val="000000" w:themeColor="text1"/>
                                </w:rPr>
                              </w:pPr>
                              <w:r w:rsidRPr="004358EC">
                                <w:rPr>
                                  <w:rStyle w:val="tyushaku"/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 w:rsidR="00525BDF">
                                <w:rPr>
                                  <w:rStyle w:val="tyushaku"/>
                                  <w:rFonts w:hint="eastAsia"/>
                                  <w:color w:val="000000" w:themeColor="text1"/>
                                </w:rPr>
                                <w:t>4</w:t>
                              </w:r>
                              <w:r w:rsidRPr="004358EC">
                                <w:rPr>
                                  <w:rStyle w:val="tyushaku"/>
                                  <w:rFonts w:hint="eastAsia"/>
                                  <w:color w:val="000000" w:themeColor="text1"/>
                                </w:rPr>
                                <w:t xml:space="preserve">): </w:t>
                              </w:r>
                              <w:r w:rsidRPr="004358EC">
                                <w:rPr>
                                  <w:rStyle w:val="tyushaku"/>
                                  <w:rFonts w:hint="eastAsia"/>
                                  <w:color w:val="000000" w:themeColor="text1"/>
                                </w:rPr>
                                <w:t>マークが揃っているか判定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252000" rIns="0" bIns="25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20974885" name="フローチャート: 判断 64"/>
                        <wps:cNvSpPr/>
                        <wps:spPr>
                          <a:xfrm>
                            <a:off x="3333750" y="3305175"/>
                            <a:ext cx="2228850" cy="59128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5000 h 10000"/>
                              <a:gd name="connsiteX1" fmla="*/ 5000 w 10000"/>
                              <a:gd name="connsiteY1" fmla="*/ 0 h 10000"/>
                              <a:gd name="connsiteX2" fmla="*/ 10000 w 10000"/>
                              <a:gd name="connsiteY2" fmla="*/ 5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5000 h 10000"/>
                              <a:gd name="connsiteX0" fmla="*/ 0 w 9265"/>
                              <a:gd name="connsiteY0" fmla="*/ 5000 h 10000"/>
                              <a:gd name="connsiteX1" fmla="*/ 5000 w 9265"/>
                              <a:gd name="connsiteY1" fmla="*/ 0 h 10000"/>
                              <a:gd name="connsiteX2" fmla="*/ 9265 w 9265"/>
                              <a:gd name="connsiteY2" fmla="*/ 5000 h 10000"/>
                              <a:gd name="connsiteX3" fmla="*/ 5000 w 9265"/>
                              <a:gd name="connsiteY3" fmla="*/ 10000 h 10000"/>
                              <a:gd name="connsiteX4" fmla="*/ 0 w 9265"/>
                              <a:gd name="connsiteY4" fmla="*/ 5000 h 10000"/>
                              <a:gd name="connsiteX0" fmla="*/ 0 w 9067"/>
                              <a:gd name="connsiteY0" fmla="*/ 4890 h 10000"/>
                              <a:gd name="connsiteX1" fmla="*/ 4464 w 9067"/>
                              <a:gd name="connsiteY1" fmla="*/ 0 h 10000"/>
                              <a:gd name="connsiteX2" fmla="*/ 9067 w 9067"/>
                              <a:gd name="connsiteY2" fmla="*/ 5000 h 10000"/>
                              <a:gd name="connsiteX3" fmla="*/ 4464 w 9067"/>
                              <a:gd name="connsiteY3" fmla="*/ 10000 h 10000"/>
                              <a:gd name="connsiteX4" fmla="*/ 0 w 9067"/>
                              <a:gd name="connsiteY4" fmla="*/ 4890 h 10000"/>
                              <a:gd name="connsiteX0" fmla="*/ 0 w 10000"/>
                              <a:gd name="connsiteY0" fmla="*/ 4780 h 9890"/>
                              <a:gd name="connsiteX1" fmla="*/ 4872 w 10000"/>
                              <a:gd name="connsiteY1" fmla="*/ 0 h 9890"/>
                              <a:gd name="connsiteX2" fmla="*/ 10000 w 10000"/>
                              <a:gd name="connsiteY2" fmla="*/ 4890 h 9890"/>
                              <a:gd name="connsiteX3" fmla="*/ 4923 w 10000"/>
                              <a:gd name="connsiteY3" fmla="*/ 9890 h 9890"/>
                              <a:gd name="connsiteX4" fmla="*/ 0 w 10000"/>
                              <a:gd name="connsiteY4" fmla="*/ 4780 h 98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9890">
                                <a:moveTo>
                                  <a:pt x="0" y="4780"/>
                                </a:moveTo>
                                <a:lnTo>
                                  <a:pt x="4872" y="0"/>
                                </a:lnTo>
                                <a:lnTo>
                                  <a:pt x="10000" y="4890"/>
                                </a:lnTo>
                                <a:lnTo>
                                  <a:pt x="4923" y="9890"/>
                                </a:lnTo>
                                <a:lnTo>
                                  <a:pt x="0" y="4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6E9030" w14:textId="77F66906" w:rsidR="00525BDF" w:rsidRPr="00525BDF" w:rsidRDefault="00525BDF" w:rsidP="00525BDF">
                              <w:pPr>
                                <w:spacing w:line="240" w:lineRule="auto"/>
                                <w:ind w:left="280" w:right="280"/>
                                <w:jc w:val="center"/>
                                <w:rPr>
                                  <w:rStyle w:val="tyushaku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525BDF">
                                <w:rPr>
                                  <w:rStyle w:val="tyushaku"/>
                                  <w:rFonts w:hint="eastAsia"/>
                                  <w:color w:val="000000" w:themeColor="text1"/>
                                  <w:sz w:val="22"/>
                                  <w:szCs w:val="22"/>
                                </w:rPr>
                                <w:t>(</w:t>
                              </w:r>
                              <w:r>
                                <w:rPr>
                                  <w:rStyle w:val="tyushaku"/>
                                  <w:rFonts w:hint="eastAsia"/>
                                  <w:color w:val="000000" w:themeColor="text1"/>
                                  <w:sz w:val="22"/>
                                  <w:szCs w:val="22"/>
                                </w:rPr>
                                <w:t>5</w:t>
                              </w:r>
                              <w:r w:rsidRPr="00525BDF">
                                <w:rPr>
                                  <w:rStyle w:val="tyushaku"/>
                                  <w:rFonts w:hint="eastAsia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): </w:t>
                              </w:r>
                              <w:r w:rsidRPr="00525BDF">
                                <w:rPr>
                                  <w:rStyle w:val="tyushaku"/>
                                  <w:rFonts w:hint="eastAsia"/>
                                  <w:color w:val="000000" w:themeColor="text1"/>
                                  <w:sz w:val="22"/>
                                  <w:szCs w:val="22"/>
                                </w:rPr>
                                <w:t>マスがすべて</w:t>
                              </w:r>
                            </w:p>
                            <w:p w14:paraId="09392096" w14:textId="039E4E18" w:rsidR="00525BDF" w:rsidRPr="00525BDF" w:rsidRDefault="00525BDF" w:rsidP="00525BDF">
                              <w:pPr>
                                <w:spacing w:line="240" w:lineRule="auto"/>
                                <w:ind w:left="280" w:right="280"/>
                                <w:jc w:val="center"/>
                                <w:rPr>
                                  <w:rStyle w:val="tyushaku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525BDF">
                                <w:rPr>
                                  <w:rStyle w:val="tyushaku"/>
                                  <w:rFonts w:hint="eastAsia"/>
                                  <w:color w:val="000000" w:themeColor="text1"/>
                                  <w:sz w:val="22"/>
                                  <w:szCs w:val="22"/>
                                </w:rPr>
                                <w:t>入力済みか判定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08000" rIns="0" bIns="10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0683CA" id="グループ化 66" o:spid="_x0000_s1027" style="position:absolute;left:0;text-align:left;margin-left:114pt;margin-top:.5pt;width:438pt;height:431.3pt;z-index:251755520" coordsize="55626,5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">
                <v:group id="グループ化 60" o:spid="_x0000_s1028" style="position:absolute;width:52666;height:54775" coordsize="52673,5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">
                  <v:group id="グループ化 56" o:spid="_x0000_s1029" style="position:absolute;width:28765;height:54775" coordorigin="2490" coordsize="28765,5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">
                    <v:group id="グループ化 31" o:spid="_x0000_s1030" style="position:absolute;left:2490;width:28765;height:54775" coordorigin="4096" coordsize="28769,54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">
                      <v:shape id="テキスト ボックス 10" o:spid="_x0000_s1031" type="#_x0000_t202" style="position:absolute;left:9893;top:42781;width:15778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" fillcolor="white [3201]" strokeweight=".5pt">
                        <v:textbox>
                          <w:txbxContent>
                            <w:p w14:paraId="16035B3B" w14:textId="71130E50" w:rsidR="00CA01F2" w:rsidRPr="00936096" w:rsidRDefault="00725765">
                              <w:pPr>
                                <w:ind w:left="280" w:right="280"/>
                                <w:rPr>
                                  <w:rStyle w:val="tyushaku"/>
                                  <w:sz w:val="22"/>
                                  <w:szCs w:val="22"/>
                                </w:rPr>
                              </w:pPr>
                              <w:r w:rsidRPr="00936096">
                                <w:rPr>
                                  <w:rStyle w:val="tyushaku"/>
                                  <w:rFonts w:hint="eastAsia"/>
                                  <w:sz w:val="22"/>
                                  <w:szCs w:val="22"/>
                                </w:rPr>
                                <w:t>(</w:t>
                              </w:r>
                              <w:r w:rsidR="00525BDF">
                                <w:rPr>
                                  <w:rStyle w:val="tyushaku"/>
                                  <w:rFonts w:hint="eastAsia"/>
                                  <w:sz w:val="22"/>
                                  <w:szCs w:val="22"/>
                                </w:rPr>
                                <w:t>6</w:t>
                              </w:r>
                              <w:r w:rsidRPr="00936096">
                                <w:rPr>
                                  <w:rStyle w:val="tyushaku"/>
                                  <w:rFonts w:hint="eastAsia"/>
                                  <w:sz w:val="22"/>
                                  <w:szCs w:val="22"/>
                                </w:rPr>
                                <w:t>)</w:t>
                              </w:r>
                              <w:r w:rsidR="00081F89" w:rsidRPr="00936096">
                                <w:rPr>
                                  <w:rStyle w:val="tyushaku"/>
                                  <w:rFonts w:hint="eastAsia"/>
                                  <w:sz w:val="22"/>
                                  <w:szCs w:val="22"/>
                                </w:rPr>
                                <w:t>:</w:t>
                              </w:r>
                              <w:r w:rsidR="00006CDA" w:rsidRPr="00936096">
                                <w:rPr>
                                  <w:rStyle w:val="tyushaku"/>
                                  <w:rFonts w:hint="eastAsia"/>
                                  <w:sz w:val="22"/>
                                  <w:szCs w:val="22"/>
                                </w:rPr>
                                <w:t>勝敗の判定</w:t>
                              </w:r>
                            </w:p>
                          </w:txbxContent>
                        </v:textbox>
                      </v:shape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フローチャート: 端子 1" o:spid="_x0000_s1032" type="#_x0000_t116" style="position:absolute;left:5877;width:2423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" fillcolor="black [3200]" strokecolor="black [480]" strokeweight="1pt">
                        <v:textbox>
                          <w:txbxContent>
                            <w:p w14:paraId="70154145" w14:textId="4D34C314" w:rsidR="00A970EF" w:rsidRPr="00797693" w:rsidRDefault="00A970EF" w:rsidP="00A970EF">
                              <w:pPr>
                                <w:ind w:left="280" w:right="280"/>
                                <w:jc w:val="center"/>
                                <w:rPr>
                                  <w:rStyle w:val="tyushaku"/>
                                </w:rPr>
                              </w:pPr>
                              <w:r w:rsidRPr="00797693">
                                <w:rPr>
                                  <w:rStyle w:val="tyushaku"/>
                                </w:rPr>
                                <w:t>アプリケーションの起動</w:t>
                              </w:r>
                            </w:p>
                          </w:txbxContent>
                        </v:textbox>
                      </v:shape>
                      <v:rect id="正方形/長方形 4" o:spid="_x0000_s1033" style="position:absolute;left:7049;top:8857;width:22485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" fillcolor="white [3212]" strokecolor="#041921 [484]" strokeweight="1pt">
                        <v:textbox>
                          <w:txbxContent>
                            <w:p w14:paraId="76C267A8" w14:textId="488257FC" w:rsidR="00936096" w:rsidRPr="00936096" w:rsidRDefault="00725765" w:rsidP="00936096">
                              <w:pPr>
                                <w:spacing w:line="240" w:lineRule="auto"/>
                                <w:ind w:left="280" w:right="28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936096">
                                <w:rPr>
                                  <w:rStyle w:val="tyushaku"/>
                                  <w:rFonts w:hint="eastAsia"/>
                                  <w:color w:val="000000" w:themeColor="text1"/>
                                  <w:sz w:val="22"/>
                                  <w:szCs w:val="22"/>
                                </w:rPr>
                                <w:t>(</w:t>
                              </w:r>
                              <w:r w:rsidR="00081F89" w:rsidRPr="00936096">
                                <w:rPr>
                                  <w:rStyle w:val="tyushaku"/>
                                  <w:rFonts w:hint="eastAsia"/>
                                  <w:color w:val="000000" w:themeColor="text1"/>
                                  <w:sz w:val="22"/>
                                  <w:szCs w:val="22"/>
                                </w:rPr>
                                <w:t>1</w:t>
                              </w:r>
                              <w:r w:rsidRPr="00936096">
                                <w:rPr>
                                  <w:rStyle w:val="tyushaku"/>
                                  <w:rFonts w:hint="eastAsia"/>
                                  <w:color w:val="000000" w:themeColor="text1"/>
                                  <w:sz w:val="22"/>
                                  <w:szCs w:val="22"/>
                                </w:rPr>
                                <w:t>)</w:t>
                              </w:r>
                              <w:r w:rsidR="00081F89" w:rsidRPr="00936096">
                                <w:rPr>
                                  <w:rStyle w:val="tyushaku"/>
                                  <w:rFonts w:hint="eastAsia"/>
                                  <w:color w:val="000000" w:themeColor="text1"/>
                                  <w:sz w:val="22"/>
                                  <w:szCs w:val="22"/>
                                </w:rPr>
                                <w:t>:</w:t>
                              </w:r>
                              <w:r w:rsidR="007B0886" w:rsidRPr="00936096">
                                <w:rPr>
                                  <w:rStyle w:val="tyushaku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bookmarkStart w:id="9" w:name="_Hlk174970643"/>
                              <w:r w:rsidR="00037979" w:rsidRPr="00936096">
                                <w:rPr>
                                  <w:rStyle w:val="tyushaku"/>
                                  <w:rFonts w:hint="eastAsia"/>
                                  <w:color w:val="000000" w:themeColor="text1"/>
                                  <w:sz w:val="22"/>
                                  <w:szCs w:val="22"/>
                                </w:rPr>
                                <w:t>先攻</w:t>
                              </w:r>
                              <w:bookmarkEnd w:id="9"/>
                              <w:r w:rsidR="00881362" w:rsidRPr="00936096">
                                <w:rPr>
                                  <w:rStyle w:val="tyushaku"/>
                                  <w:rFonts w:hint="eastAsia"/>
                                  <w:color w:val="000000" w:themeColor="text1"/>
                                  <w:sz w:val="22"/>
                                  <w:szCs w:val="22"/>
                                </w:rPr>
                                <w:t>、後攻を</w:t>
                              </w:r>
                              <w:r w:rsidR="007B0886">
                                <w:rPr>
                                  <w:rStyle w:val="tyushaku"/>
                                  <w:rFonts w:hint="eastAsia"/>
                                  <w:color w:val="000000" w:themeColor="text1"/>
                                  <w:sz w:val="22"/>
                                  <w:szCs w:val="22"/>
                                </w:rPr>
                                <w:t>決める</w:t>
                              </w:r>
                            </w:p>
                          </w:txbxContent>
                        </v:textbox>
                      </v:rect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矢印: 下 8" o:spid="_x0000_s1034" type="#_x0000_t67" style="position:absolute;left:17387;top:4299;width:1907;height:4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" adj="16839" fillcolor="#1cade4 [3204]" strokecolor="#041921 [484]" strokeweight="1pt"/>
                      <v:shape id="テキスト ボックス 15" o:spid="_x0000_s1035" type="#_x0000_t202" style="position:absolute;left:4096;top:24408;width:28769;height:3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" fillcolor="white [3201]" strokeweight=".5pt">
                        <v:textbox>
                          <w:txbxContent>
                            <w:p w14:paraId="6B97197E" w14:textId="3CF2E88E" w:rsidR="00557699" w:rsidRPr="00FB4753" w:rsidRDefault="00725765" w:rsidP="00557699">
                              <w:pPr>
                                <w:spacing w:line="240" w:lineRule="auto"/>
                                <w:ind w:left="280" w:right="280"/>
                                <w:jc w:val="center"/>
                                <w:rPr>
                                  <w:rStyle w:val="tyushaku"/>
                                  <w:sz w:val="22"/>
                                  <w:szCs w:val="22"/>
                                </w:rPr>
                              </w:pPr>
                              <w:r w:rsidRPr="00936096">
                                <w:rPr>
                                  <w:rStyle w:val="tyushaku"/>
                                  <w:rFonts w:hint="eastAsia"/>
                                  <w:sz w:val="22"/>
                                  <w:szCs w:val="22"/>
                                </w:rPr>
                                <w:t>(</w:t>
                              </w:r>
                              <w:r w:rsidR="00322F3A" w:rsidRPr="00936096">
                                <w:rPr>
                                  <w:rStyle w:val="tyushaku"/>
                                  <w:rFonts w:hint="eastAsia"/>
                                  <w:sz w:val="22"/>
                                  <w:szCs w:val="22"/>
                                </w:rPr>
                                <w:t>3</w:t>
                              </w:r>
                              <w:r w:rsidRPr="00936096">
                                <w:rPr>
                                  <w:rStyle w:val="tyushaku"/>
                                  <w:rFonts w:hint="eastAsia"/>
                                  <w:sz w:val="22"/>
                                  <w:szCs w:val="22"/>
                                </w:rPr>
                                <w:t>)</w:t>
                              </w:r>
                              <w:r w:rsidR="00081F89" w:rsidRPr="00936096">
                                <w:rPr>
                                  <w:rStyle w:val="tyushaku"/>
                                  <w:rFonts w:hint="eastAsia"/>
                                  <w:sz w:val="22"/>
                                  <w:szCs w:val="22"/>
                                </w:rPr>
                                <w:t>:</w:t>
                              </w:r>
                              <w:r w:rsidR="00037979" w:rsidRPr="00936096">
                                <w:rPr>
                                  <w:rStyle w:val="tyushaku"/>
                                  <w:rFonts w:hint="eastAsia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557699" w:rsidRPr="00557699">
                                <w:rPr>
                                  <w:rStyle w:val="tyushaku"/>
                                  <w:rFonts w:hint="eastAsia"/>
                                  <w:sz w:val="22"/>
                                  <w:szCs w:val="22"/>
                                </w:rPr>
                                <w:t>先攻、後攻の順にマークを入力</w:t>
                              </w:r>
                            </w:p>
                          </w:txbxContent>
                        </v:textbox>
                      </v:shape>
                      <v:shape id="フローチャート: 端子 1" o:spid="_x0000_s1036" type="#_x0000_t116" style="position:absolute;left:7146;top:50890;width:22791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" fillcolor="black [3200]" strokecolor="black [480]" strokeweight="1pt">
                        <v:textbox>
                          <w:txbxContent>
                            <w:p w14:paraId="1F83C516" w14:textId="5EAF8DA2" w:rsidR="00081F89" w:rsidRPr="00797693" w:rsidRDefault="00081F89" w:rsidP="00081F89">
                              <w:pPr>
                                <w:ind w:left="280" w:right="280"/>
                                <w:jc w:val="center"/>
                                <w:rPr>
                                  <w:rStyle w:val="tyushaku"/>
                                </w:rPr>
                              </w:pPr>
                              <w:r w:rsidRPr="00797693">
                                <w:rPr>
                                  <w:rStyle w:val="tyushaku"/>
                                </w:rPr>
                                <w:t>アプリケーションの</w:t>
                              </w:r>
                              <w:r w:rsidRPr="00797693">
                                <w:rPr>
                                  <w:rStyle w:val="tyushaku"/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v:textbox>
                      </v:shape>
                      <v:rect id="正方形/長方形 4" o:spid="_x0000_s1037" style="position:absolute;left:6463;top:15797;width:22946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" fillcolor="white [3212]" strokecolor="#041921 [484]" strokeweight="1pt">
                        <v:textbox>
                          <w:txbxContent>
                            <w:p w14:paraId="22128468" w14:textId="77777777" w:rsidR="0047289A" w:rsidRDefault="00797693" w:rsidP="00797693">
                              <w:pPr>
                                <w:spacing w:line="240" w:lineRule="auto"/>
                                <w:ind w:left="280" w:right="280"/>
                                <w:jc w:val="center"/>
                                <w:rPr>
                                  <w:rStyle w:val="tyushaku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936096">
                                <w:rPr>
                                  <w:rStyle w:val="tyushaku"/>
                                  <w:rFonts w:hint="eastAsia"/>
                                  <w:color w:val="000000" w:themeColor="text1"/>
                                  <w:sz w:val="22"/>
                                  <w:szCs w:val="22"/>
                                </w:rPr>
                                <w:t>(2):後攻側が縦と横の列の</w:t>
                              </w:r>
                            </w:p>
                            <w:p w14:paraId="49CF157A" w14:textId="7DFE5BBE" w:rsidR="006C510D" w:rsidRPr="00936096" w:rsidRDefault="00797693" w:rsidP="00797693">
                              <w:pPr>
                                <w:spacing w:line="240" w:lineRule="auto"/>
                                <w:ind w:left="280" w:right="280"/>
                                <w:jc w:val="center"/>
                                <w:rPr>
                                  <w:rStyle w:val="tyushaku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936096">
                                <w:rPr>
                                  <w:rStyle w:val="tyushaku"/>
                                  <w:rFonts w:hint="eastAsia"/>
                                  <w:color w:val="000000" w:themeColor="text1"/>
                                  <w:sz w:val="22"/>
                                  <w:szCs w:val="22"/>
                                </w:rPr>
                                <w:t>大きさを決める</w:t>
                              </w:r>
                            </w:p>
                          </w:txbxContent>
                        </v:textbox>
                      </v:rect>
                      <v:shape id="矢印: 下 8" o:spid="_x0000_s1038" type="#_x0000_t67" style="position:absolute;left:17060;top:12615;width:2234;height:2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" adj="13418" fillcolor="#1cade4 [3204]" strokecolor="#041921 [484]" strokeweight="1pt"/>
                      <v:shape id="矢印: 下 8" o:spid="_x0000_s1039" type="#_x0000_t67" style="position:absolute;left:17104;top:21486;width:2095;height:2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" adj="13395" fillcolor="#1cade4 [3204]" strokecolor="#041921 [484]" strokeweight="1pt"/>
                      <v:shape id="矢印: 下 8" o:spid="_x0000_s1040" type="#_x0000_t67" style="position:absolute;left:17104;top:46566;width:1906;height:4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" adj="16839" fillcolor="#1cade4 [3204]" strokecolor="#041921 [484]" strokeweight="1pt"/>
                    </v:group>
                    <v:shape id="矢印: 下 8" o:spid="_x0000_s1041" type="#_x0000_t67" style="position:absolute;left:15492;top:39503;width:2233;height:2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" adj="13420" fillcolor="#00b050" strokecolor="#041921 [484]" strokeweight="1pt"/>
                  </v:group>
                  <v:shape id="矢印: 上向き折線 57" o:spid="_x0000_s1042" style="position:absolute;left:30280;top:31587;width:6216;height:22733;rotation:-90;flip:y;visibility:visible;mso-wrap-style:square;v-text-anchor:middle" coordsize="621665,2273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" path="m,2165100r455712,l455712,155373r-57759,l509809,,621665,155373r-57759,l563906,2273295,,2273295,,2165100xe" fillcolor="#00b050" strokecolor="#041921 [484]" strokeweight="1pt">
                    <v:stroke joinstyle="miter"/>
                    <v:path arrowok="t" o:connecttype="custom" o:connectlocs="0,2165100;455712,2165100;455712,155373;397953,155373;509809,0;621665,155373;563906,155373;563906,2273295;0,2273295;0,2165100" o:connectangles="0,0,0,0,0,0,0,0,0,0"/>
                  </v:shape>
                  <v:shape id="_x0000_s1043" type="#_x0000_t202" style="position:absolute;left:22847;top:36385;width:742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" filled="f" stroked="f" strokeweight=".5pt">
                    <v:textbox>
                      <w:txbxContent>
                        <w:p w14:paraId="366591B7" w14:textId="7D78E4FE" w:rsidR="0062375C" w:rsidRPr="0062375C" w:rsidRDefault="0062375C" w:rsidP="0062375C">
                          <w:pPr>
                            <w:ind w:left="280" w:right="280"/>
                            <w:rPr>
                              <w:rStyle w:val="tyushaku"/>
                            </w:rPr>
                          </w:pPr>
                          <w:r>
                            <w:rPr>
                              <w:rStyle w:val="tyushaku"/>
                              <w:rFonts w:hint="eastAsia"/>
                            </w:rPr>
                            <w:t>NO</w:t>
                          </w:r>
                          <w:r w:rsidR="00CC17DD" w:rsidRPr="00CC17DD">
                            <w:rPr>
                              <w:rStyle w:val="tyushaku"/>
                              <w:rFonts w:hint="eastAsia"/>
                              <w:noProof/>
                            </w:rPr>
                            <w:drawing>
                              <wp:inline distT="0" distB="0" distL="0" distR="0" wp14:anchorId="0BD8F589" wp14:editId="6042CB2A">
                                <wp:extent cx="401955" cy="187960"/>
                                <wp:effectExtent l="0" t="0" r="0" b="2540"/>
                                <wp:docPr id="1312895707" name="図 6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01955" cy="1879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矢印: 下 8" o:spid="_x0000_s1044" type="#_x0000_t67" style="position:absolute;left:28217;top:32062;width:2229;height:840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" adj="18734" fillcolor="#00b050" strokecolor="#041921 [484]" strokeweight="1pt"/>
                  <v:shape id="_x0000_s1045" type="#_x0000_t202" style="position:absolute;left:42386;top:39522;width:10287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" filled="f" stroked="f" strokeweight=".5pt">
                    <v:textbox>
                      <w:txbxContent>
                        <w:p w14:paraId="51E0F9CA" w14:textId="77777777" w:rsidR="00D64E32" w:rsidRPr="0062375C" w:rsidRDefault="00D64E32" w:rsidP="00D64E32">
                          <w:pPr>
                            <w:ind w:left="280" w:right="280"/>
                            <w:rPr>
                              <w:rStyle w:val="tyushaku"/>
                              <w:rFonts w:hint="eastAsia"/>
                            </w:rPr>
                          </w:pPr>
                          <w:r>
                            <w:rPr>
                              <w:rStyle w:val="tyushaku"/>
                              <w:rFonts w:hint="eastAsia"/>
                            </w:rPr>
                            <w:t>ＹＥＳCVCVCVCVCVCVV</w:t>
                          </w:r>
                        </w:p>
                      </w:txbxContent>
                    </v:textbox>
                  </v:shape>
                  <v:shape id="矢印: 上向き折線 57" o:spid="_x0000_s1046" style="position:absolute;left:32045;top:21078;width:8953;height:14993;rotation:90;flip:x y;visibility:visible;mso-wrap-style:square;v-text-anchor:middle" coordsize="895350,149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" path="m,1402313r732069,l732069,156453r-66358,l780530,,895350,156453r-66359,l828991,1499235,,1499235r,-96922xe" fillcolor="#00b050" strokecolor="#041921 [484]" strokeweight="1pt">
                    <v:stroke joinstyle="miter"/>
                    <v:path arrowok="t" o:connecttype="custom" o:connectlocs="0,1402313;732069,1402313;732069,156453;665711,156453;780530,0;895350,156453;828991,156453;828991,1499235;0,1499235;0,1402313" o:connectangles="0,0,0,0,0,0,0,0,0,0"/>
                  </v:shape>
                  <v:shape id="_x0000_s1047" type="#_x0000_t202" style="position:absolute;left:42672;top:30003;width:742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" filled="f" stroked="f" strokeweight=".5pt">
                    <v:textbox>
                      <w:txbxContent>
                        <w:p w14:paraId="3D5866B2" w14:textId="77777777" w:rsidR="00D64E32" w:rsidRPr="0062375C" w:rsidRDefault="00D64E32" w:rsidP="00D64E32">
                          <w:pPr>
                            <w:ind w:left="280" w:right="280"/>
                            <w:rPr>
                              <w:rStyle w:val="tyushaku"/>
                            </w:rPr>
                          </w:pPr>
                          <w:r>
                            <w:rPr>
                              <w:rStyle w:val="tyushaku"/>
                              <w:rFonts w:hint="eastAsia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shape id="フローチャート: 判断 64" o:spid="_x0000_s1048" style="position:absolute;left:2857;top:32289;width:22289;height:6894;visibility:visible;mso-wrap-style:square;v-text-anchor:middle" coordsize="10000,98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" adj="-11796480,,5400" path="m,4780l4872,r5128,4890l4923,9890,,4780xe" fillcolor="white [3212]" strokecolor="black [3213]" strokeweight="1pt">
                  <v:stroke joinstyle="miter"/>
                  <v:formulas/>
                  <v:path arrowok="t" o:connecttype="custom" o:connectlocs="0,333208;1085896,0;2228850,340876;1097263,689420;0,333208" o:connectangles="0,0,0,0,0" textboxrect="0,0,10000,9890"/>
                  <v:textbox style="mso-fit-shape-to-text:t" inset="0,7mm,0,7mm">
                    <w:txbxContent>
                      <w:p w14:paraId="1770D7B2" w14:textId="67CE6DAD" w:rsidR="004358EC" w:rsidRPr="004358EC" w:rsidRDefault="004358EC" w:rsidP="00525BDF">
                        <w:pPr>
                          <w:spacing w:line="240" w:lineRule="auto"/>
                          <w:jc w:val="center"/>
                          <w:rPr>
                            <w:rStyle w:val="tyushaku"/>
                            <w:rFonts w:hint="eastAsia"/>
                            <w:color w:val="000000" w:themeColor="text1"/>
                          </w:rPr>
                        </w:pPr>
                        <w:r w:rsidRPr="004358EC">
                          <w:rPr>
                            <w:rStyle w:val="tyushaku"/>
                            <w:rFonts w:hint="eastAsia"/>
                            <w:color w:val="000000" w:themeColor="text1"/>
                          </w:rPr>
                          <w:t>(</w:t>
                        </w:r>
                        <w:r w:rsidR="00525BDF">
                          <w:rPr>
                            <w:rStyle w:val="tyushaku"/>
                            <w:rFonts w:hint="eastAsia"/>
                            <w:color w:val="000000" w:themeColor="text1"/>
                          </w:rPr>
                          <w:t>4</w:t>
                        </w:r>
                        <w:r w:rsidRPr="004358EC">
                          <w:rPr>
                            <w:rStyle w:val="tyushaku"/>
                            <w:rFonts w:hint="eastAsia"/>
                            <w:color w:val="000000" w:themeColor="text1"/>
                          </w:rPr>
                          <w:t>): マークが揃っているか判定</w:t>
                        </w:r>
                      </w:p>
                    </w:txbxContent>
                  </v:textbox>
                </v:shape>
                <v:shape id="フローチャート: 判断 64" o:spid="_x0000_s1049" style="position:absolute;left:33337;top:33051;width:22289;height:5913;visibility:visible;mso-wrap-style:square;v-text-anchor:middle" coordsize="10000,98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" adj="-11796480,,5400" path="m,4780l4872,r5128,4890l4923,9890,,4780xe" fillcolor="white [3212]" strokecolor="black [3213]" strokeweight="1pt">
                  <v:stroke joinstyle="miter"/>
                  <v:formulas/>
                  <v:path arrowok="t" o:connecttype="custom" o:connectlocs="0,285778;1085896,0;2228850,292354;1097263,591285;0,285778" o:connectangles="0,0,0,0,0" textboxrect="0,0,10000,9890"/>
                  <v:textbox style="mso-fit-shape-to-text:t" inset="0,3mm,0,3mm">
                    <w:txbxContent>
                      <w:p w14:paraId="436E9030" w14:textId="77F66906" w:rsidR="00525BDF" w:rsidRPr="00525BDF" w:rsidRDefault="00525BDF" w:rsidP="00525BDF">
                        <w:pPr>
                          <w:spacing w:line="240" w:lineRule="auto"/>
                          <w:ind w:left="280" w:right="280"/>
                          <w:jc w:val="center"/>
                          <w:rPr>
                            <w:rStyle w:val="tyushaku"/>
                            <w:rFonts w:hint="eastAsia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525BDF">
                          <w:rPr>
                            <w:rStyle w:val="tyushaku"/>
                            <w:rFonts w:hint="eastAsia"/>
                            <w:color w:val="000000" w:themeColor="text1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Style w:val="tyushaku"/>
                            <w:rFonts w:hint="eastAsia"/>
                            <w:color w:val="000000" w:themeColor="text1"/>
                            <w:sz w:val="22"/>
                            <w:szCs w:val="22"/>
                          </w:rPr>
                          <w:t>5</w:t>
                        </w:r>
                        <w:r w:rsidRPr="00525BDF">
                          <w:rPr>
                            <w:rStyle w:val="tyushaku"/>
                            <w:rFonts w:hint="eastAsia"/>
                            <w:color w:val="000000" w:themeColor="text1"/>
                            <w:sz w:val="22"/>
                            <w:szCs w:val="22"/>
                          </w:rPr>
                          <w:t>): マスがすべて</w:t>
                        </w:r>
                      </w:p>
                      <w:p w14:paraId="09392096" w14:textId="039E4E18" w:rsidR="00525BDF" w:rsidRPr="00525BDF" w:rsidRDefault="00525BDF" w:rsidP="00525BDF">
                        <w:pPr>
                          <w:spacing w:line="240" w:lineRule="auto"/>
                          <w:ind w:left="280" w:right="280"/>
                          <w:jc w:val="center"/>
                          <w:rPr>
                            <w:rStyle w:val="tyushaku"/>
                            <w:rFonts w:hint="eastAsia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525BDF">
                          <w:rPr>
                            <w:rStyle w:val="tyushaku"/>
                            <w:rFonts w:hint="eastAsia"/>
                            <w:color w:val="000000" w:themeColor="text1"/>
                            <w:sz w:val="22"/>
                            <w:szCs w:val="22"/>
                          </w:rPr>
                          <w:t>入力済みか判定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B44848" w14:textId="09D2F1D4" w:rsidR="00081F89" w:rsidRPr="00081F89" w:rsidRDefault="00081F89" w:rsidP="00081F89">
      <w:pPr>
        <w:ind w:left="280" w:right="280"/>
        <w:rPr>
          <w:lang w:val="ja-JP" w:bidi="ja-JP"/>
        </w:rPr>
      </w:pPr>
    </w:p>
    <w:p w14:paraId="6E8FA633" w14:textId="0D4D2EB5" w:rsidR="00081F89" w:rsidRPr="00081F89" w:rsidRDefault="00081F89" w:rsidP="00081F89">
      <w:pPr>
        <w:ind w:left="280" w:right="280"/>
        <w:rPr>
          <w:lang w:val="ja-JP" w:bidi="ja-JP"/>
        </w:rPr>
      </w:pPr>
    </w:p>
    <w:p w14:paraId="3566A391" w14:textId="00F70A3B" w:rsidR="00081F89" w:rsidRPr="00081F89" w:rsidRDefault="00081F89" w:rsidP="00081F89">
      <w:pPr>
        <w:ind w:left="280" w:right="280"/>
        <w:rPr>
          <w:lang w:val="ja-JP" w:bidi="ja-JP"/>
        </w:rPr>
      </w:pPr>
    </w:p>
    <w:p w14:paraId="65A46604" w14:textId="725D09F3" w:rsidR="00081F89" w:rsidRPr="00081F89" w:rsidRDefault="00081F89" w:rsidP="00081F89">
      <w:pPr>
        <w:ind w:left="280" w:right="280"/>
        <w:rPr>
          <w:lang w:val="ja-JP" w:bidi="ja-JP"/>
        </w:rPr>
      </w:pPr>
    </w:p>
    <w:p w14:paraId="396B5E02" w14:textId="069D6DCA" w:rsidR="00081F89" w:rsidRPr="00081F89" w:rsidRDefault="00081F89" w:rsidP="00081F89">
      <w:pPr>
        <w:ind w:left="280" w:right="280"/>
        <w:rPr>
          <w:lang w:val="ja-JP" w:bidi="ja-JP"/>
        </w:rPr>
      </w:pPr>
    </w:p>
    <w:p w14:paraId="5D6B71EB" w14:textId="7F1D9BBD" w:rsidR="00081F89" w:rsidRPr="00081F89" w:rsidRDefault="00081F89" w:rsidP="00081F89">
      <w:pPr>
        <w:ind w:left="280" w:right="280"/>
        <w:rPr>
          <w:lang w:val="ja-JP" w:bidi="ja-JP"/>
        </w:rPr>
      </w:pPr>
    </w:p>
    <w:p w14:paraId="187DD36E" w14:textId="1F4D4A44" w:rsidR="00081F89" w:rsidRPr="00081F89" w:rsidRDefault="00081F89" w:rsidP="00081F89">
      <w:pPr>
        <w:ind w:left="280" w:right="280"/>
        <w:rPr>
          <w:lang w:val="ja-JP" w:bidi="ja-JP"/>
        </w:rPr>
      </w:pPr>
    </w:p>
    <w:p w14:paraId="58BBBBE8" w14:textId="1FFB9546" w:rsidR="00081F89" w:rsidRPr="00081F89" w:rsidRDefault="00081F89" w:rsidP="00081F89">
      <w:pPr>
        <w:ind w:left="280" w:right="280"/>
        <w:rPr>
          <w:lang w:val="ja-JP" w:bidi="ja-JP"/>
        </w:rPr>
      </w:pPr>
    </w:p>
    <w:p w14:paraId="5851D865" w14:textId="6E8EDCA2" w:rsidR="00081F89" w:rsidRPr="00081F89" w:rsidRDefault="00081F89" w:rsidP="00081F89">
      <w:pPr>
        <w:ind w:left="280" w:right="280"/>
        <w:rPr>
          <w:lang w:val="ja-JP" w:bidi="ja-JP"/>
        </w:rPr>
      </w:pPr>
    </w:p>
    <w:p w14:paraId="0AF23A1D" w14:textId="26E3A901" w:rsidR="00081F89" w:rsidRPr="00081F89" w:rsidRDefault="00081F89" w:rsidP="00081F89">
      <w:pPr>
        <w:ind w:left="280" w:right="280"/>
        <w:rPr>
          <w:lang w:val="ja-JP" w:bidi="ja-JP"/>
        </w:rPr>
      </w:pPr>
    </w:p>
    <w:p w14:paraId="2A9AEFAD" w14:textId="36719C04" w:rsidR="00081F89" w:rsidRDefault="00525BDF" w:rsidP="00081F89">
      <w:pPr>
        <w:ind w:left="280" w:right="280"/>
        <w:rPr>
          <w:lang w:val="ja-JP" w:bidi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41631F" wp14:editId="30CEA979">
                <wp:simplePos x="0" y="0"/>
                <wp:positionH relativeFrom="column">
                  <wp:posOffset>2732108</wp:posOffset>
                </wp:positionH>
                <wp:positionV relativeFrom="paragraph">
                  <wp:posOffset>8255</wp:posOffset>
                </wp:positionV>
                <wp:extent cx="208915" cy="487816"/>
                <wp:effectExtent l="19050" t="0" r="19685" b="45720"/>
                <wp:wrapNone/>
                <wp:docPr id="1867282839" name="矢印: 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48781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554AB" id="矢印: 下 8" o:spid="_x0000_s1026" type="#_x0000_t67" style="position:absolute;margin-left:215.15pt;margin-top:.65pt;width:16.45pt;height:38.4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" adj="16975" fillcolor="#1cade4 [3204]" strokecolor="#041921 [484]" strokeweight="1pt"/>
            </w:pict>
          </mc:Fallback>
        </mc:AlternateContent>
      </w:r>
    </w:p>
    <w:p w14:paraId="40FEC4B2" w14:textId="72E35B50" w:rsidR="006C510D" w:rsidRDefault="006C510D" w:rsidP="00081F89">
      <w:pPr>
        <w:ind w:left="280" w:right="280"/>
        <w:rPr>
          <w:lang w:val="ja-JP" w:bidi="ja-JP"/>
        </w:rPr>
      </w:pPr>
    </w:p>
    <w:p w14:paraId="2F38CE43" w14:textId="6D047DBD" w:rsidR="006C510D" w:rsidRDefault="006C510D" w:rsidP="00081F89">
      <w:pPr>
        <w:ind w:left="280" w:right="280"/>
        <w:rPr>
          <w:lang w:val="ja-JP" w:bidi="ja-JP"/>
        </w:rPr>
      </w:pPr>
    </w:p>
    <w:p w14:paraId="0E20060F" w14:textId="61D346E2" w:rsidR="006C510D" w:rsidRDefault="006C510D" w:rsidP="00081F89">
      <w:pPr>
        <w:ind w:left="280" w:right="280"/>
        <w:rPr>
          <w:lang w:val="ja-JP" w:bidi="ja-JP"/>
        </w:rPr>
      </w:pPr>
    </w:p>
    <w:p w14:paraId="2813DC40" w14:textId="340CB57C" w:rsidR="00E3106C" w:rsidRDefault="0062375C" w:rsidP="00081F89">
      <w:pPr>
        <w:ind w:left="280" w:right="280"/>
        <w:rPr>
          <w:lang w:val="ja-JP" w:bidi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BFDAA0" wp14:editId="60C0BE53">
                <wp:simplePos x="0" y="0"/>
                <wp:positionH relativeFrom="margin">
                  <wp:align>center</wp:align>
                </wp:positionH>
                <wp:positionV relativeFrom="paragraph">
                  <wp:posOffset>186054</wp:posOffset>
                </wp:positionV>
                <wp:extent cx="1028700" cy="251114"/>
                <wp:effectExtent l="0" t="0" r="0" b="0"/>
                <wp:wrapNone/>
                <wp:docPr id="691609642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51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5D7A1" w14:textId="1A0D2AF4" w:rsidR="0062375C" w:rsidRPr="0062375C" w:rsidRDefault="0062375C" w:rsidP="0062375C">
                            <w:pPr>
                              <w:ind w:left="280" w:right="280"/>
                              <w:rPr>
                                <w:rStyle w:val="tyushaku"/>
                              </w:rPr>
                            </w:pPr>
                            <w:r>
                              <w:rPr>
                                <w:rStyle w:val="tyushaku"/>
                                <w:rFonts w:hint="eastAsia"/>
                              </w:rPr>
                              <w:t>ＹＥＳ</w:t>
                            </w:r>
                            <w:r w:rsidR="00966E39">
                              <w:rPr>
                                <w:rStyle w:val="tyushaku"/>
                                <w:rFonts w:hint="eastAsia"/>
                              </w:rPr>
                              <w:t>CVCVCVCVCVCVV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FDAA0" id="テキスト ボックス 19" o:spid="_x0000_s1050" type="#_x0000_t202" style="position:absolute;left:0;text-align:left;margin-left:0;margin-top:14.65pt;width:81pt;height:19.75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" filled="f" stroked="f" strokeweight=".5pt">
                <v:textbox>
                  <w:txbxContent>
                    <w:p w14:paraId="62C5D7A1" w14:textId="1A0D2AF4" w:rsidR="0062375C" w:rsidRPr="0062375C" w:rsidRDefault="0062375C" w:rsidP="0062375C">
                      <w:pPr>
                        <w:ind w:left="280" w:right="280"/>
                        <w:rPr>
                          <w:rStyle w:val="tyushaku"/>
                          <w:rFonts w:hint="eastAsia"/>
                        </w:rPr>
                      </w:pPr>
                      <w:r>
                        <w:rPr>
                          <w:rStyle w:val="tyushaku"/>
                          <w:rFonts w:hint="eastAsia"/>
                        </w:rPr>
                        <w:t>ＹＥＳ</w:t>
                      </w:r>
                      <w:r w:rsidR="00966E39">
                        <w:rPr>
                          <w:rStyle w:val="tyushaku"/>
                          <w:rFonts w:hint="eastAsia"/>
                        </w:rPr>
                        <w:t>CVCVCVCVCVCVV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AACAB9" w14:textId="08D7BC95" w:rsidR="00E3106C" w:rsidRDefault="00E3106C" w:rsidP="00081F89">
      <w:pPr>
        <w:ind w:left="280" w:right="280"/>
        <w:rPr>
          <w:lang w:val="ja-JP" w:bidi="ja-JP"/>
        </w:rPr>
      </w:pPr>
    </w:p>
    <w:p w14:paraId="67BFAEC0" w14:textId="56AC1D49" w:rsidR="00241313" w:rsidRDefault="00E3106C">
      <w:pPr>
        <w:ind w:left="280" w:right="280"/>
        <w:rPr>
          <w:lang w:val="ja-JP" w:bidi="ja-JP"/>
        </w:rPr>
      </w:pPr>
      <w:r>
        <w:rPr>
          <w:lang w:val="ja-JP" w:bidi="ja-JP"/>
        </w:rPr>
        <w:br w:type="page"/>
      </w:r>
    </w:p>
    <w:p w14:paraId="795A6A37" w14:textId="1CA9A67C" w:rsidR="000A2836" w:rsidRPr="000A2836" w:rsidRDefault="00412CE0" w:rsidP="000A2836">
      <w:pPr>
        <w:pStyle w:val="1"/>
        <w:ind w:left="280" w:right="280"/>
      </w:pPr>
      <w:bookmarkStart w:id="9" w:name="_3-2_必要な機能"/>
      <w:bookmarkStart w:id="10" w:name="_Toc175310794"/>
      <w:bookmarkEnd w:id="9"/>
      <w:r>
        <w:rPr>
          <w:rFonts w:hint="eastAsia"/>
        </w:rPr>
        <w:lastRenderedPageBreak/>
        <w:t>４.機能</w:t>
      </w:r>
      <w:bookmarkEnd w:id="10"/>
    </w:p>
    <w:p w14:paraId="2B94D562" w14:textId="77777777" w:rsidR="00C833F7" w:rsidRDefault="00084FFB" w:rsidP="00E3106C">
      <w:pPr>
        <w:spacing w:line="240" w:lineRule="auto"/>
        <w:ind w:leftChars="150" w:left="420"/>
        <w:rPr>
          <w:lang w:val="ja-JP" w:bidi="ja-JP"/>
        </w:rPr>
      </w:pPr>
      <w:r>
        <w:rPr>
          <w:rFonts w:hint="eastAsia"/>
          <w:lang w:val="ja-JP" w:bidi="ja-JP"/>
        </w:rPr>
        <w:t>・</w:t>
      </w:r>
      <w:r w:rsidR="00725765">
        <w:rPr>
          <w:rFonts w:hint="eastAsia"/>
          <w:lang w:val="ja-JP" w:bidi="ja-JP"/>
        </w:rPr>
        <w:t>図２</w:t>
      </w:r>
      <w:r w:rsidR="00D043B8">
        <w:rPr>
          <w:rFonts w:hint="eastAsia"/>
          <w:lang w:val="ja-JP" w:bidi="ja-JP"/>
        </w:rPr>
        <w:t>のフローチャート</w:t>
      </w:r>
      <w:r w:rsidR="004005A5">
        <w:rPr>
          <w:rFonts w:hint="eastAsia"/>
          <w:lang w:val="ja-JP" w:bidi="ja-JP"/>
        </w:rPr>
        <w:t>の</w:t>
      </w:r>
      <w:r w:rsidR="00D043B8">
        <w:rPr>
          <w:rFonts w:hint="eastAsia"/>
          <w:lang w:val="ja-JP" w:bidi="ja-JP"/>
        </w:rPr>
        <w:t>フロー</w:t>
      </w:r>
      <w:r>
        <w:rPr>
          <w:rFonts w:hint="eastAsia"/>
          <w:lang w:val="ja-JP" w:bidi="ja-JP"/>
        </w:rPr>
        <w:t>ごとに必要な機能をここに記載する</w:t>
      </w:r>
    </w:p>
    <w:p w14:paraId="0DD5EB22" w14:textId="2168F60C" w:rsidR="00C833F7" w:rsidRDefault="00C833F7" w:rsidP="00E3106C">
      <w:pPr>
        <w:spacing w:line="240" w:lineRule="auto"/>
        <w:ind w:leftChars="150" w:left="420"/>
        <w:rPr>
          <w:lang w:val="ja-JP" w:bidi="ja-JP"/>
        </w:rPr>
      </w:pPr>
      <w:r>
        <w:rPr>
          <w:rFonts w:hint="eastAsia"/>
          <w:lang w:val="ja-JP" w:bidi="ja-JP"/>
        </w:rPr>
        <w:t>・</w:t>
      </w:r>
      <w:r w:rsidR="00A67D6E">
        <w:rPr>
          <w:rFonts w:hint="eastAsia"/>
          <w:lang w:val="ja-JP" w:bidi="ja-JP"/>
        </w:rPr>
        <w:t>下記の機能を</w:t>
      </w:r>
      <w:r>
        <w:rPr>
          <w:rFonts w:hint="eastAsia"/>
          <w:lang w:val="ja-JP" w:bidi="ja-JP"/>
        </w:rPr>
        <w:t>一通り動かした際の画面イメージについては</w:t>
      </w:r>
      <w:r>
        <w:rPr>
          <w:lang w:val="ja-JP" w:bidi="ja-JP"/>
        </w:rPr>
        <w:br/>
      </w:r>
      <w:r w:rsidRPr="002906C4">
        <w:rPr>
          <w:rFonts w:hint="eastAsia"/>
          <w:color w:val="FF0000"/>
          <w:lang w:bidi="ja-JP"/>
        </w:rPr>
        <w:t>「</w:t>
      </w:r>
      <w:r w:rsidRPr="0022463B">
        <w:rPr>
          <w:rFonts w:hint="eastAsia"/>
          <w:color w:val="FF0000"/>
          <w:lang w:bidi="ja-JP"/>
        </w:rPr>
        <w:t>５.アプリケーションのイメージ画面</w:t>
      </w:r>
      <w:r>
        <w:rPr>
          <w:rFonts w:hint="eastAsia"/>
          <w:color w:val="FF0000"/>
          <w:lang w:bidi="ja-JP"/>
        </w:rPr>
        <w:t>」</w:t>
      </w:r>
      <w:r w:rsidRPr="0022463B">
        <w:rPr>
          <w:rFonts w:hint="eastAsia"/>
          <w:color w:val="FF0000"/>
          <w:lang w:bidi="ja-JP"/>
        </w:rPr>
        <w:t>の図</w:t>
      </w:r>
      <w:r>
        <w:rPr>
          <w:rFonts w:hint="eastAsia"/>
          <w:color w:val="FF0000"/>
          <w:lang w:bidi="ja-JP"/>
        </w:rPr>
        <w:t>４</w:t>
      </w:r>
      <w:r w:rsidRPr="0022463B">
        <w:rPr>
          <w:rFonts w:hint="eastAsia"/>
          <w:color w:val="FF0000"/>
          <w:lang w:bidi="ja-JP"/>
        </w:rPr>
        <w:t>を参照</w:t>
      </w:r>
    </w:p>
    <w:p w14:paraId="5AA00F31" w14:textId="36D5CCA8" w:rsidR="000A2836" w:rsidRDefault="00412CE0" w:rsidP="00936096">
      <w:pPr>
        <w:pStyle w:val="2"/>
      </w:pPr>
      <w:bookmarkStart w:id="11" w:name="_Toc175310795"/>
      <w:r w:rsidRPr="00A26491">
        <w:rPr>
          <w:rFonts w:hint="eastAsia"/>
        </w:rPr>
        <w:t>4.1</w:t>
      </w:r>
      <w:r w:rsidR="0047289A">
        <w:rPr>
          <w:rFonts w:hint="eastAsia"/>
        </w:rPr>
        <w:t xml:space="preserve"> </w:t>
      </w:r>
      <w:r w:rsidR="007B0886" w:rsidRPr="007B0886">
        <w:rPr>
          <w:rFonts w:hint="eastAsia"/>
        </w:rPr>
        <w:t>先攻、後攻を決める</w:t>
      </w:r>
      <w:bookmarkEnd w:id="11"/>
    </w:p>
    <w:p w14:paraId="22032945" w14:textId="5001D75E" w:rsidR="00A26491" w:rsidRPr="00A26491" w:rsidRDefault="000A2836" w:rsidP="00557699">
      <w:pPr>
        <w:pStyle w:val="3"/>
      </w:pPr>
      <w:bookmarkStart w:id="12" w:name="_Toc175310796"/>
      <w:r w:rsidRPr="00412CE0">
        <w:rPr>
          <w:rFonts w:hint="eastAsia"/>
        </w:rPr>
        <w:t>4.1.1</w:t>
      </w:r>
      <w:r w:rsidR="00C74479">
        <w:rPr>
          <w:rFonts w:hint="eastAsia"/>
        </w:rPr>
        <w:t xml:space="preserve"> </w:t>
      </w:r>
      <w:r w:rsidRPr="00412CE0">
        <w:rPr>
          <w:rFonts w:hint="eastAsia"/>
        </w:rPr>
        <w:t>先攻と後攻をランダムで割り当てる</w:t>
      </w:r>
      <w:bookmarkEnd w:id="12"/>
    </w:p>
    <w:p w14:paraId="4B35D116" w14:textId="77777777" w:rsidR="00475B9D" w:rsidRDefault="00475B9D" w:rsidP="00C74479">
      <w:pPr>
        <w:tabs>
          <w:tab w:val="left" w:pos="7380"/>
        </w:tabs>
        <w:spacing w:line="240" w:lineRule="auto"/>
        <w:ind w:leftChars="350" w:left="980"/>
        <w:rPr>
          <w:lang w:bidi="ja-JP"/>
        </w:rPr>
      </w:pPr>
      <w:r>
        <w:rPr>
          <w:rFonts w:hint="eastAsia"/>
          <w:lang w:bidi="ja-JP"/>
        </w:rPr>
        <w:t>・先攻と後攻をランダムで割り当てる</w:t>
      </w:r>
    </w:p>
    <w:p w14:paraId="6AA31E11" w14:textId="77777777" w:rsidR="00475B9D" w:rsidRDefault="00475B9D" w:rsidP="00C74479">
      <w:pPr>
        <w:tabs>
          <w:tab w:val="left" w:pos="7380"/>
        </w:tabs>
        <w:spacing w:line="240" w:lineRule="auto"/>
        <w:ind w:leftChars="350" w:left="980"/>
        <w:rPr>
          <w:lang w:bidi="ja-JP"/>
        </w:rPr>
      </w:pPr>
      <w:r>
        <w:rPr>
          <w:rFonts w:hint="eastAsia"/>
          <w:lang w:bidi="ja-JP"/>
        </w:rPr>
        <w:t>・先攻側のプレイヤーに応じて “○(×)のプレイヤーが先攻です”と表示</w:t>
      </w:r>
    </w:p>
    <w:p w14:paraId="6C3E65D9" w14:textId="77777777" w:rsidR="007C133D" w:rsidRPr="00475B9D" w:rsidRDefault="007C133D" w:rsidP="00475B9D">
      <w:pPr>
        <w:tabs>
          <w:tab w:val="left" w:pos="7380"/>
        </w:tabs>
        <w:spacing w:line="240" w:lineRule="auto"/>
        <w:ind w:leftChars="550" w:left="1540"/>
        <w:rPr>
          <w:lang w:bidi="ja-JP"/>
        </w:rPr>
      </w:pPr>
    </w:p>
    <w:p w14:paraId="2B5C8628" w14:textId="72AF1E65" w:rsidR="00870753" w:rsidRPr="00F22DC1" w:rsidRDefault="00284F9E" w:rsidP="00936096">
      <w:pPr>
        <w:pStyle w:val="2"/>
      </w:pPr>
      <w:bookmarkStart w:id="13" w:name="_Toc175310797"/>
      <w:r>
        <w:rPr>
          <w:rFonts w:hint="eastAsia"/>
        </w:rPr>
        <w:t>4</w:t>
      </w:r>
      <w:r w:rsidR="00412CE0">
        <w:rPr>
          <w:rFonts w:hint="eastAsia"/>
        </w:rPr>
        <w:t>.2</w:t>
      </w:r>
      <w:r>
        <w:rPr>
          <w:rFonts w:hint="eastAsia"/>
        </w:rPr>
        <w:t xml:space="preserve"> </w:t>
      </w:r>
      <w:r w:rsidR="00870753" w:rsidRPr="00F22DC1">
        <w:rPr>
          <w:rFonts w:hint="eastAsia"/>
        </w:rPr>
        <w:t>後攻側が横と縦の列の大きさを決める</w:t>
      </w:r>
      <w:bookmarkEnd w:id="13"/>
    </w:p>
    <w:p w14:paraId="54C2516C" w14:textId="3DBA7FE4" w:rsidR="0047289A" w:rsidRPr="0047289A" w:rsidRDefault="00284F9E" w:rsidP="0047289A">
      <w:pPr>
        <w:pStyle w:val="3"/>
      </w:pPr>
      <w:bookmarkStart w:id="14" w:name="_Hlk175130309"/>
      <w:bookmarkStart w:id="15" w:name="_Toc175310798"/>
      <w:r w:rsidRPr="00412CE0">
        <w:rPr>
          <w:rFonts w:hint="eastAsia"/>
        </w:rPr>
        <w:t>4.</w:t>
      </w:r>
      <w:r>
        <w:rPr>
          <w:rFonts w:hint="eastAsia"/>
        </w:rPr>
        <w:t>2</w:t>
      </w:r>
      <w:r w:rsidRPr="00412CE0">
        <w:rPr>
          <w:rFonts w:hint="eastAsia"/>
        </w:rPr>
        <w:t>.1</w:t>
      </w:r>
      <w:r>
        <w:rPr>
          <w:rFonts w:hint="eastAsia"/>
        </w:rPr>
        <w:t xml:space="preserve"> </w:t>
      </w:r>
      <w:r w:rsidR="009B3A0B">
        <w:rPr>
          <w:rFonts w:hint="eastAsia"/>
        </w:rPr>
        <w:t>縦横の列の長さを入力させる</w:t>
      </w:r>
      <w:bookmarkEnd w:id="14"/>
      <w:bookmarkEnd w:id="15"/>
    </w:p>
    <w:p w14:paraId="5B9C7878" w14:textId="6842FB98" w:rsidR="0047289A" w:rsidRDefault="0047289A" w:rsidP="00C74479">
      <w:pPr>
        <w:tabs>
          <w:tab w:val="left" w:pos="7380"/>
        </w:tabs>
        <w:spacing w:line="240" w:lineRule="auto"/>
        <w:ind w:leftChars="350" w:left="980"/>
        <w:rPr>
          <w:lang w:bidi="ja-JP"/>
        </w:rPr>
      </w:pPr>
      <w:r>
        <w:rPr>
          <w:rFonts w:hint="eastAsia"/>
          <w:lang w:bidi="ja-JP"/>
        </w:rPr>
        <w:t>・</w:t>
      </w:r>
      <w:r w:rsidR="005B3C8F">
        <w:rPr>
          <w:rFonts w:hint="eastAsia"/>
          <w:lang w:bidi="ja-JP"/>
        </w:rPr>
        <w:t>後攻側</w:t>
      </w:r>
      <w:r w:rsidR="00813B9F">
        <w:rPr>
          <w:rFonts w:hint="eastAsia"/>
          <w:lang w:bidi="ja-JP"/>
        </w:rPr>
        <w:t>が</w:t>
      </w:r>
      <w:r w:rsidR="005B3C8F">
        <w:rPr>
          <w:rFonts w:hint="eastAsia"/>
          <w:lang w:bidi="ja-JP"/>
        </w:rPr>
        <w:t>３～６マスの間で縦と横の列の長さを決める</w:t>
      </w:r>
    </w:p>
    <w:p w14:paraId="179DB2DF" w14:textId="36C917A2" w:rsidR="009B3A0B" w:rsidRDefault="00223415" w:rsidP="00C74479">
      <w:pPr>
        <w:tabs>
          <w:tab w:val="left" w:pos="7380"/>
        </w:tabs>
        <w:spacing w:line="240" w:lineRule="auto"/>
        <w:ind w:leftChars="350" w:left="980"/>
        <w:rPr>
          <w:lang w:bidi="ja-JP"/>
        </w:rPr>
      </w:pPr>
      <w:r>
        <w:rPr>
          <w:rFonts w:hint="eastAsia"/>
          <w:lang w:bidi="ja-JP"/>
        </w:rPr>
        <w:t>・“</w:t>
      </w:r>
      <w:r w:rsidR="009B3A0B">
        <w:rPr>
          <w:rFonts w:hint="eastAsia"/>
          <w:lang w:bidi="ja-JP"/>
        </w:rPr>
        <w:t>○(×)のプレイヤーが縦と横の列の長さを</w:t>
      </w:r>
    </w:p>
    <w:p w14:paraId="5AD8E6A2" w14:textId="77777777" w:rsidR="00EA5DA7" w:rsidRDefault="009B3A0B" w:rsidP="00C74479">
      <w:pPr>
        <w:tabs>
          <w:tab w:val="left" w:pos="7380"/>
        </w:tabs>
        <w:spacing w:line="240" w:lineRule="auto"/>
        <w:ind w:leftChars="350" w:left="980"/>
        <w:rPr>
          <w:lang w:bidi="ja-JP"/>
        </w:rPr>
      </w:pPr>
      <w:r>
        <w:rPr>
          <w:rFonts w:hint="eastAsia"/>
          <w:lang w:bidi="ja-JP"/>
        </w:rPr>
        <w:t>３～６の間で入力してください”と表示し、入力させる</w:t>
      </w:r>
    </w:p>
    <w:p w14:paraId="3AABFE9B" w14:textId="77777777" w:rsidR="003C2A95" w:rsidRDefault="003C2A95" w:rsidP="00C74479">
      <w:pPr>
        <w:tabs>
          <w:tab w:val="left" w:pos="7380"/>
        </w:tabs>
        <w:spacing w:line="240" w:lineRule="auto"/>
        <w:ind w:leftChars="350" w:left="980"/>
        <w:rPr>
          <w:lang w:bidi="ja-JP"/>
        </w:rPr>
      </w:pPr>
    </w:p>
    <w:p w14:paraId="19E4127B" w14:textId="6C3C272F" w:rsidR="003C2A95" w:rsidRPr="003C2A95" w:rsidRDefault="003C2A95" w:rsidP="003C2A95">
      <w:pPr>
        <w:pStyle w:val="3"/>
      </w:pPr>
      <w:bookmarkStart w:id="16" w:name="_Toc175310799"/>
      <w:r w:rsidRPr="00412CE0">
        <w:rPr>
          <w:rFonts w:hint="eastAsia"/>
        </w:rPr>
        <w:t>4.</w:t>
      </w:r>
      <w:r>
        <w:rPr>
          <w:rFonts w:hint="eastAsia"/>
        </w:rPr>
        <w:t>2</w:t>
      </w:r>
      <w:r w:rsidRPr="00412CE0">
        <w:rPr>
          <w:rFonts w:hint="eastAsia"/>
        </w:rPr>
        <w:t>.</w:t>
      </w:r>
      <w:r>
        <w:rPr>
          <w:rFonts w:hint="eastAsia"/>
        </w:rPr>
        <w:t xml:space="preserve">2 </w:t>
      </w:r>
      <w:r w:rsidR="00927AA4">
        <w:rPr>
          <w:rFonts w:hint="eastAsia"/>
        </w:rPr>
        <w:t>範囲外の数値が入力された際、再入力を要求する</w:t>
      </w:r>
      <w:bookmarkEnd w:id="16"/>
    </w:p>
    <w:p w14:paraId="417AA3F1" w14:textId="39A4C103" w:rsidR="009B3A0B" w:rsidRDefault="00223415" w:rsidP="00C74479">
      <w:pPr>
        <w:tabs>
          <w:tab w:val="left" w:pos="7380"/>
        </w:tabs>
        <w:spacing w:line="240" w:lineRule="auto"/>
        <w:ind w:leftChars="350" w:left="980"/>
        <w:rPr>
          <w:lang w:bidi="ja-JP"/>
        </w:rPr>
      </w:pPr>
      <w:r>
        <w:rPr>
          <w:rFonts w:hint="eastAsia"/>
          <w:lang w:bidi="ja-JP"/>
        </w:rPr>
        <w:t>・</w:t>
      </w:r>
      <w:r w:rsidR="009B3A0B">
        <w:rPr>
          <w:rFonts w:hint="eastAsia"/>
          <w:lang w:bidi="ja-JP"/>
        </w:rPr>
        <w:t>入力された数</w:t>
      </w:r>
      <w:r w:rsidR="00EA5DA7">
        <w:rPr>
          <w:rFonts w:hint="eastAsia"/>
          <w:lang w:bidi="ja-JP"/>
        </w:rPr>
        <w:t>値</w:t>
      </w:r>
      <w:r w:rsidR="009B3A0B">
        <w:rPr>
          <w:rFonts w:hint="eastAsia"/>
          <w:lang w:bidi="ja-JP"/>
        </w:rPr>
        <w:t>が３未満</w:t>
      </w:r>
      <w:r w:rsidR="00EA5DA7">
        <w:rPr>
          <w:rFonts w:hint="eastAsia"/>
          <w:lang w:bidi="ja-JP"/>
        </w:rPr>
        <w:t>だった場合</w:t>
      </w:r>
      <w:r w:rsidR="00EA5DA7" w:rsidRPr="00EA5DA7">
        <w:rPr>
          <w:rFonts w:hint="eastAsia"/>
          <w:lang w:bidi="ja-JP"/>
        </w:rPr>
        <w:t>“数値が小さすぎます</w:t>
      </w:r>
      <w:r w:rsidR="00EA5DA7">
        <w:rPr>
          <w:rFonts w:hint="eastAsia"/>
          <w:lang w:bidi="ja-JP"/>
        </w:rPr>
        <w:t>”と表示</w:t>
      </w:r>
    </w:p>
    <w:p w14:paraId="78CBCE47" w14:textId="072D74C2" w:rsidR="00EA5DA7" w:rsidRDefault="00EA5DA7" w:rsidP="00C74479">
      <w:pPr>
        <w:tabs>
          <w:tab w:val="left" w:pos="7380"/>
        </w:tabs>
        <w:spacing w:line="240" w:lineRule="auto"/>
        <w:ind w:leftChars="350" w:left="980" w:right="280"/>
        <w:rPr>
          <w:lang w:bidi="ja-JP"/>
        </w:rPr>
      </w:pPr>
      <w:r>
        <w:rPr>
          <w:rFonts w:hint="eastAsia"/>
          <w:lang w:bidi="ja-JP"/>
        </w:rPr>
        <w:t>・また、</w:t>
      </w:r>
      <w:r w:rsidRPr="00EA5DA7">
        <w:rPr>
          <w:rFonts w:hint="eastAsia"/>
          <w:lang w:bidi="ja-JP"/>
        </w:rPr>
        <w:t>６より大きかった場合“数値が大きすぎます”と表示</w:t>
      </w:r>
    </w:p>
    <w:p w14:paraId="0151C32F" w14:textId="5AB82C62" w:rsidR="00E6505A" w:rsidRDefault="00C50300" w:rsidP="00927AA4">
      <w:pPr>
        <w:tabs>
          <w:tab w:val="left" w:pos="7380"/>
        </w:tabs>
        <w:spacing w:line="240" w:lineRule="auto"/>
        <w:ind w:leftChars="350" w:left="980"/>
        <w:rPr>
          <w:lang w:bidi="ja-JP"/>
        </w:rPr>
      </w:pPr>
      <w:r>
        <w:rPr>
          <w:rFonts w:hint="eastAsia"/>
          <w:lang w:bidi="ja-JP"/>
        </w:rPr>
        <w:t>・上記二つの入力があった際は“再入力してください”と表示し、</w:t>
      </w:r>
      <w:r w:rsidR="00AD7452">
        <w:rPr>
          <w:lang w:bidi="ja-JP"/>
        </w:rPr>
        <w:br/>
      </w:r>
      <w:r>
        <w:rPr>
          <w:rFonts w:hint="eastAsia"/>
          <w:lang w:bidi="ja-JP"/>
        </w:rPr>
        <w:t>再び入力させる</w:t>
      </w:r>
    </w:p>
    <w:p w14:paraId="771E97BF" w14:textId="77777777" w:rsidR="0051175D" w:rsidRDefault="0051175D" w:rsidP="00927AA4">
      <w:pPr>
        <w:tabs>
          <w:tab w:val="left" w:pos="7380"/>
        </w:tabs>
        <w:spacing w:line="240" w:lineRule="auto"/>
        <w:ind w:leftChars="350" w:left="980"/>
        <w:rPr>
          <w:lang w:bidi="ja-JP"/>
        </w:rPr>
      </w:pPr>
    </w:p>
    <w:p w14:paraId="4DA4D5E4" w14:textId="23FF12C2" w:rsidR="00F31D86" w:rsidRDefault="00284F9E" w:rsidP="00557699">
      <w:pPr>
        <w:pStyle w:val="3"/>
      </w:pPr>
      <w:bookmarkStart w:id="17" w:name="_Toc175310800"/>
      <w:bookmarkStart w:id="18" w:name="_Hlk175218076"/>
      <w:r w:rsidRPr="00412CE0">
        <w:rPr>
          <w:rFonts w:hint="eastAsia"/>
        </w:rPr>
        <w:t>4.</w:t>
      </w:r>
      <w:r>
        <w:rPr>
          <w:rFonts w:hint="eastAsia"/>
        </w:rPr>
        <w:t>2</w:t>
      </w:r>
      <w:r w:rsidRPr="00412CE0">
        <w:rPr>
          <w:rFonts w:hint="eastAsia"/>
        </w:rPr>
        <w:t>.</w:t>
      </w:r>
      <w:r w:rsidR="00927AA4">
        <w:rPr>
          <w:rFonts w:hint="eastAsia"/>
        </w:rPr>
        <w:t xml:space="preserve">3 </w:t>
      </w:r>
      <w:r w:rsidR="00F31D86">
        <w:rPr>
          <w:rFonts w:hint="eastAsia"/>
        </w:rPr>
        <w:t>盤面を生成</w:t>
      </w:r>
      <w:bookmarkEnd w:id="17"/>
    </w:p>
    <w:bookmarkEnd w:id="18"/>
    <w:p w14:paraId="7865BE76" w14:textId="58DC65D0" w:rsidR="007B0886" w:rsidRPr="007B0886" w:rsidRDefault="007B0886" w:rsidP="007B0886">
      <w:pPr>
        <w:ind w:leftChars="350" w:left="980"/>
        <w:rPr>
          <w:lang w:bidi="ja-JP"/>
        </w:rPr>
      </w:pPr>
      <w:r>
        <w:rPr>
          <w:rFonts w:hint="eastAsia"/>
        </w:rPr>
        <w:t>・「4.2.1」の入力された数値から盤面を生成</w:t>
      </w:r>
    </w:p>
    <w:p w14:paraId="33653D66" w14:textId="4CEC0179" w:rsidR="007C133D" w:rsidRPr="00284F9E" w:rsidRDefault="007C133D" w:rsidP="007C133D">
      <w:pPr>
        <w:tabs>
          <w:tab w:val="left" w:pos="7380"/>
        </w:tabs>
        <w:ind w:leftChars="500" w:left="1400" w:right="280"/>
        <w:rPr>
          <w:lang w:bidi="ja-JP"/>
        </w:rPr>
      </w:pPr>
    </w:p>
    <w:p w14:paraId="6DFFDC34" w14:textId="7FE3FB10" w:rsidR="007C133D" w:rsidRPr="00284F9E" w:rsidRDefault="00284F9E" w:rsidP="00936096">
      <w:pPr>
        <w:pStyle w:val="2"/>
      </w:pPr>
      <w:bookmarkStart w:id="19" w:name="_Toc175310801"/>
      <w:r>
        <w:rPr>
          <w:rFonts w:hint="eastAsia"/>
        </w:rPr>
        <w:t>4.3</w:t>
      </w:r>
      <w:r w:rsidR="009B3A0B" w:rsidRPr="009B3A0B">
        <w:rPr>
          <w:rFonts w:hint="eastAsia"/>
        </w:rPr>
        <w:t xml:space="preserve"> 先攻、後攻</w:t>
      </w:r>
      <w:r w:rsidR="007B0886">
        <w:rPr>
          <w:rFonts w:hint="eastAsia"/>
        </w:rPr>
        <w:t>の順に</w:t>
      </w:r>
      <w:r w:rsidR="009B3A0B" w:rsidRPr="009B3A0B">
        <w:rPr>
          <w:rFonts w:hint="eastAsia"/>
        </w:rPr>
        <w:t>マークを入力</w:t>
      </w:r>
      <w:bookmarkEnd w:id="19"/>
    </w:p>
    <w:p w14:paraId="6CBEFC54" w14:textId="1D124A9B" w:rsidR="00A26491" w:rsidRDefault="00AD7452" w:rsidP="00557699">
      <w:pPr>
        <w:pStyle w:val="3"/>
      </w:pPr>
      <w:bookmarkStart w:id="20" w:name="_Hlk175151239"/>
      <w:bookmarkStart w:id="21" w:name="_Toc175310802"/>
      <w:r>
        <w:rPr>
          <w:rFonts w:hint="eastAsia"/>
        </w:rPr>
        <w:t>4.3.1</w:t>
      </w:r>
      <w:bookmarkEnd w:id="20"/>
      <w:r w:rsidR="009B3A0B" w:rsidRPr="00AD7452">
        <w:rPr>
          <w:rFonts w:hint="eastAsia"/>
        </w:rPr>
        <w:t xml:space="preserve"> 現在の盤面を表示する</w:t>
      </w:r>
      <w:bookmarkEnd w:id="21"/>
    </w:p>
    <w:p w14:paraId="63D19AAF" w14:textId="77777777" w:rsidR="00797693" w:rsidRDefault="00797693" w:rsidP="00C74479">
      <w:pPr>
        <w:ind w:leftChars="350" w:left="980"/>
        <w:rPr>
          <w:lang w:bidi="ja-JP"/>
        </w:rPr>
      </w:pPr>
      <w:r>
        <w:rPr>
          <w:rFonts w:hint="eastAsia"/>
          <w:lang w:bidi="ja-JP"/>
        </w:rPr>
        <w:t>・各手番のはじめに現在の盤面を表示する</w:t>
      </w:r>
    </w:p>
    <w:p w14:paraId="0B60E8F2" w14:textId="5D621675" w:rsidR="00797693" w:rsidRPr="00797693" w:rsidRDefault="00797693" w:rsidP="00C74479">
      <w:pPr>
        <w:ind w:leftChars="350" w:left="980"/>
        <w:rPr>
          <w:lang w:bidi="ja-JP"/>
        </w:rPr>
      </w:pPr>
      <w:r>
        <w:rPr>
          <w:rFonts w:hint="eastAsia"/>
          <w:lang w:bidi="ja-JP"/>
        </w:rPr>
        <w:t>・表示の形式については“現在の盤面”と表示した下に</w:t>
      </w:r>
      <w:r>
        <w:rPr>
          <w:lang w:bidi="ja-JP"/>
        </w:rPr>
        <w:br/>
      </w:r>
      <w:r>
        <w:rPr>
          <w:rFonts w:hint="eastAsia"/>
          <w:lang w:bidi="ja-JP"/>
        </w:rPr>
        <w:t>１行目には横の行番号を、２列目以降の行頭には縦の行の番号を表示</w:t>
      </w:r>
      <w:r>
        <w:rPr>
          <w:lang w:bidi="ja-JP"/>
        </w:rPr>
        <w:br/>
      </w:r>
      <w:r>
        <w:rPr>
          <w:rFonts w:hint="eastAsia"/>
          <w:lang w:bidi="ja-JP"/>
        </w:rPr>
        <w:t>「○」側のマスは“○”、「×」側は“×”、未入力は“□”で表示</w:t>
      </w:r>
    </w:p>
    <w:p w14:paraId="2E9E4D8B" w14:textId="77777777" w:rsidR="00644791" w:rsidRPr="00644791" w:rsidRDefault="00644791" w:rsidP="00C74479">
      <w:pPr>
        <w:ind w:leftChars="350" w:left="980"/>
        <w:rPr>
          <w:lang w:bidi="ja-JP"/>
        </w:rPr>
      </w:pPr>
    </w:p>
    <w:p w14:paraId="34F2E3EE" w14:textId="5D54D0E4" w:rsidR="00644791" w:rsidRDefault="00122A36" w:rsidP="003C2A95">
      <w:pPr>
        <w:tabs>
          <w:tab w:val="left" w:pos="7380"/>
        </w:tabs>
        <w:ind w:left="280" w:right="280"/>
        <w:rPr>
          <w:lang w:bidi="ja-JP"/>
        </w:rPr>
      </w:pPr>
      <w:r>
        <w:rPr>
          <w:rFonts w:hint="eastAsia"/>
          <w:noProof/>
          <w:lang w:bidi="ja-JP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66F1CDB" wp14:editId="60E54E26">
                <wp:simplePos x="0" y="0"/>
                <wp:positionH relativeFrom="column">
                  <wp:posOffset>980440</wp:posOffset>
                </wp:positionH>
                <wp:positionV relativeFrom="paragraph">
                  <wp:posOffset>11430</wp:posOffset>
                </wp:positionV>
                <wp:extent cx="1819275" cy="257175"/>
                <wp:effectExtent l="0" t="0" r="9525" b="9525"/>
                <wp:wrapNone/>
                <wp:docPr id="1771898490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B1DA91" w14:textId="00EB0973" w:rsidR="00122A36" w:rsidRPr="00481B13" w:rsidRDefault="00122A36">
                            <w:pPr>
                              <w:ind w:left="280" w:right="280"/>
                              <w:rPr>
                                <w:rStyle w:val="tyushaku"/>
                              </w:rPr>
                            </w:pPr>
                            <w:r w:rsidRPr="00481B13">
                              <w:rPr>
                                <w:rStyle w:val="tyushaku"/>
                                <w:rFonts w:hint="eastAsia"/>
                              </w:rPr>
                              <w:t>図</w:t>
                            </w:r>
                            <w:r w:rsidR="001A5804" w:rsidRPr="001A5804">
                              <w:rPr>
                                <w:rStyle w:val="tyushaku"/>
                                <w:rFonts w:hint="eastAsia"/>
                              </w:rPr>
                              <w:t>3</w:t>
                            </w:r>
                            <w:r w:rsidRPr="00481B13">
                              <w:rPr>
                                <w:rStyle w:val="tyushaku"/>
                                <w:rFonts w:hint="eastAsia"/>
                              </w:rPr>
                              <w:t xml:space="preserve">　</w:t>
                            </w:r>
                            <w:r w:rsidR="0057106C" w:rsidRPr="00481B13">
                              <w:rPr>
                                <w:rStyle w:val="tyushaku"/>
                                <w:rFonts w:hint="eastAsia"/>
                              </w:rPr>
                              <w:t>盤</w:t>
                            </w:r>
                            <w:r w:rsidRPr="00481B13">
                              <w:rPr>
                                <w:rStyle w:val="tyushaku"/>
                                <w:rFonts w:hint="eastAsia"/>
                              </w:rPr>
                              <w:t>面</w:t>
                            </w:r>
                            <w:r w:rsidR="0057106C" w:rsidRPr="00481B13">
                              <w:rPr>
                                <w:rStyle w:val="tyushaku"/>
                                <w:rFonts w:hint="eastAsia"/>
                              </w:rPr>
                              <w:t>の表示例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F1CDB" id="テキスト ボックス 21" o:spid="_x0000_s1051" type="#_x0000_t202" style="position:absolute;left:0;text-align:left;margin-left:77.2pt;margin-top:.9pt;width:143.25pt;height:20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" fillcolor="white [3201]" stroked="f" strokeweight=".5pt">
                <v:textbox>
                  <w:txbxContent>
                    <w:p w14:paraId="1CB1DA91" w14:textId="00EB0973" w:rsidR="00122A36" w:rsidRPr="00481B13" w:rsidRDefault="00122A36">
                      <w:pPr>
                        <w:ind w:left="280" w:right="280"/>
                        <w:rPr>
                          <w:rStyle w:val="tyushaku"/>
                        </w:rPr>
                      </w:pPr>
                      <w:r w:rsidRPr="00481B13">
                        <w:rPr>
                          <w:rStyle w:val="tyushaku"/>
                          <w:rFonts w:hint="eastAsia"/>
                        </w:rPr>
                        <w:t>図</w:t>
                      </w:r>
                      <w:r w:rsidR="001A5804" w:rsidRPr="001A5804">
                        <w:rPr>
                          <w:rStyle w:val="tyushaku"/>
                          <w:rFonts w:hint="eastAsia"/>
                        </w:rPr>
                        <w:t>3</w:t>
                      </w:r>
                      <w:r w:rsidRPr="00481B13">
                        <w:rPr>
                          <w:rStyle w:val="tyushaku"/>
                          <w:rFonts w:hint="eastAsia"/>
                        </w:rPr>
                        <w:t xml:space="preserve">　</w:t>
                      </w:r>
                      <w:r w:rsidR="0057106C" w:rsidRPr="00481B13">
                        <w:rPr>
                          <w:rStyle w:val="tyushaku"/>
                          <w:rFonts w:hint="eastAsia"/>
                        </w:rPr>
                        <w:t>盤</w:t>
                      </w:r>
                      <w:r w:rsidRPr="00481B13">
                        <w:rPr>
                          <w:rStyle w:val="tyushaku"/>
                          <w:rFonts w:hint="eastAsia"/>
                        </w:rPr>
                        <w:t>面</w:t>
                      </w:r>
                      <w:r w:rsidR="0057106C" w:rsidRPr="00481B13">
                        <w:rPr>
                          <w:rStyle w:val="tyushaku"/>
                          <w:rFonts w:hint="eastAsia"/>
                        </w:rPr>
                        <w:t>の表示例</w:t>
                      </w:r>
                    </w:p>
                  </w:txbxContent>
                </v:textbox>
              </v:shape>
            </w:pict>
          </mc:Fallback>
        </mc:AlternateContent>
      </w:r>
      <w:r w:rsidR="00DE3E97">
        <w:rPr>
          <w:rFonts w:hint="eastAsia"/>
          <w:lang w:bidi="ja-JP"/>
        </w:rPr>
        <w:t xml:space="preserve">　　　　　</w:t>
      </w:r>
      <w:r w:rsidR="0057106C">
        <w:rPr>
          <w:rFonts w:hint="eastAsia"/>
          <w:lang w:bidi="ja-JP"/>
        </w:rPr>
        <w:t xml:space="preserve">　　　　　　　　　　</w:t>
      </w:r>
      <w:r w:rsidR="00DE3E97">
        <w:rPr>
          <w:rFonts w:hint="eastAsia"/>
          <w:lang w:bidi="ja-JP"/>
        </w:rPr>
        <w:t xml:space="preserve">　</w:t>
      </w:r>
      <w:r w:rsidR="00D827F9">
        <w:rPr>
          <w:noProof/>
          <w:lang w:bidi="ja-JP"/>
        </w:rPr>
        <w:drawing>
          <wp:inline distT="0" distB="0" distL="0" distR="0" wp14:anchorId="2D358D9D" wp14:editId="54D8952C">
            <wp:extent cx="1247775" cy="1288910"/>
            <wp:effectExtent l="76200" t="76200" r="123825" b="140335"/>
            <wp:docPr id="723506965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398" cy="12947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ED394" w14:textId="39B5B52B" w:rsidR="008D754B" w:rsidRDefault="00A26491" w:rsidP="00557699">
      <w:pPr>
        <w:pStyle w:val="3"/>
      </w:pPr>
      <w:bookmarkStart w:id="22" w:name="_Toc175310803"/>
      <w:r>
        <w:rPr>
          <w:rFonts w:hint="eastAsia"/>
        </w:rPr>
        <w:lastRenderedPageBreak/>
        <w:t>4.3.2</w:t>
      </w:r>
      <w:r w:rsidR="00C74479">
        <w:rPr>
          <w:rFonts w:hint="eastAsia"/>
        </w:rPr>
        <w:t xml:space="preserve"> </w:t>
      </w:r>
      <w:r w:rsidR="00665730">
        <w:rPr>
          <w:rFonts w:hint="eastAsia"/>
        </w:rPr>
        <w:t>プレイヤーの手番</w:t>
      </w:r>
      <w:r w:rsidR="008875E7">
        <w:rPr>
          <w:rFonts w:hint="eastAsia"/>
        </w:rPr>
        <w:t>の</w:t>
      </w:r>
      <w:r w:rsidR="00665730">
        <w:rPr>
          <w:rFonts w:hint="eastAsia"/>
        </w:rPr>
        <w:t>表示</w:t>
      </w:r>
      <w:bookmarkEnd w:id="22"/>
    </w:p>
    <w:p w14:paraId="4560511C" w14:textId="385D2BD7" w:rsidR="0084353F" w:rsidRDefault="00483460" w:rsidP="00797693">
      <w:pPr>
        <w:tabs>
          <w:tab w:val="left" w:pos="7380"/>
        </w:tabs>
        <w:spacing w:line="240" w:lineRule="auto"/>
        <w:ind w:leftChars="300" w:left="840"/>
        <w:rPr>
          <w:lang w:bidi="ja-JP"/>
        </w:rPr>
      </w:pPr>
      <w:r>
        <w:rPr>
          <w:rFonts w:hint="eastAsia"/>
          <w:lang w:bidi="ja-JP"/>
        </w:rPr>
        <w:t>・</w:t>
      </w:r>
      <w:r w:rsidR="008875E7">
        <w:rPr>
          <w:rFonts w:hint="eastAsia"/>
          <w:lang w:bidi="ja-JP"/>
        </w:rPr>
        <w:t>プレイヤーに応じて“○(×)の</w:t>
      </w:r>
      <w:r w:rsidR="003A5949">
        <w:rPr>
          <w:rFonts w:hint="eastAsia"/>
          <w:lang w:bidi="ja-JP"/>
        </w:rPr>
        <w:t>プレイヤーの</w:t>
      </w:r>
      <w:r w:rsidR="00C216BF">
        <w:rPr>
          <w:rFonts w:hint="eastAsia"/>
          <w:lang w:bidi="ja-JP"/>
        </w:rPr>
        <w:t>手番で</w:t>
      </w:r>
      <w:r w:rsidR="003A5949">
        <w:rPr>
          <w:rFonts w:hint="eastAsia"/>
          <w:lang w:bidi="ja-JP"/>
        </w:rPr>
        <w:t>す</w:t>
      </w:r>
      <w:r w:rsidR="008875E7">
        <w:rPr>
          <w:rFonts w:hint="eastAsia"/>
          <w:lang w:bidi="ja-JP"/>
        </w:rPr>
        <w:t>”</w:t>
      </w:r>
      <w:r w:rsidR="003A5949">
        <w:rPr>
          <w:rFonts w:hint="eastAsia"/>
          <w:lang w:bidi="ja-JP"/>
        </w:rPr>
        <w:t>と表示</w:t>
      </w:r>
    </w:p>
    <w:p w14:paraId="55E7CED6" w14:textId="77777777" w:rsidR="007C133D" w:rsidRDefault="007C133D" w:rsidP="0084353F">
      <w:pPr>
        <w:tabs>
          <w:tab w:val="left" w:pos="7380"/>
        </w:tabs>
        <w:spacing w:line="240" w:lineRule="auto"/>
        <w:ind w:leftChars="800" w:left="2240" w:right="280"/>
        <w:rPr>
          <w:lang w:bidi="ja-JP"/>
        </w:rPr>
      </w:pPr>
    </w:p>
    <w:p w14:paraId="46DF33C2" w14:textId="170CADFF" w:rsidR="007C133D" w:rsidRDefault="00481B13" w:rsidP="00557699">
      <w:pPr>
        <w:pStyle w:val="3"/>
      </w:pPr>
      <w:bookmarkStart w:id="23" w:name="_Hlk175150450"/>
      <w:bookmarkStart w:id="24" w:name="_Toc175310804"/>
      <w:bookmarkStart w:id="25" w:name="_Hlk175220145"/>
      <w:r>
        <w:rPr>
          <w:rFonts w:hint="eastAsia"/>
        </w:rPr>
        <w:t>4.3.3</w:t>
      </w:r>
      <w:bookmarkEnd w:id="23"/>
      <w:r w:rsidR="00C74479">
        <w:rPr>
          <w:rFonts w:hint="eastAsia"/>
        </w:rPr>
        <w:t xml:space="preserve"> </w:t>
      </w:r>
      <w:r w:rsidR="0060452A">
        <w:rPr>
          <w:rFonts w:hint="eastAsia"/>
        </w:rPr>
        <w:t>マークを入力するマスを指定</w:t>
      </w:r>
      <w:bookmarkEnd w:id="24"/>
    </w:p>
    <w:bookmarkEnd w:id="25"/>
    <w:p w14:paraId="1F8353CE" w14:textId="0C62D67A" w:rsidR="00464CF3" w:rsidRDefault="00F31D86" w:rsidP="00C74479">
      <w:pPr>
        <w:ind w:leftChars="350" w:left="980"/>
        <w:rPr>
          <w:lang w:bidi="ja-JP"/>
        </w:rPr>
      </w:pPr>
      <w:r>
        <w:rPr>
          <w:rFonts w:hint="eastAsia"/>
          <w:lang w:bidi="ja-JP"/>
        </w:rPr>
        <w:t>・</w:t>
      </w:r>
      <w:r w:rsidR="003E6CFF">
        <w:rPr>
          <w:rFonts w:hint="eastAsia"/>
          <w:lang w:bidi="ja-JP"/>
        </w:rPr>
        <w:t>マスを指定する方法</w:t>
      </w:r>
      <w:r w:rsidR="0060452A">
        <w:rPr>
          <w:rFonts w:hint="eastAsia"/>
          <w:lang w:bidi="ja-JP"/>
        </w:rPr>
        <w:t>はまず、横の</w:t>
      </w:r>
      <w:r w:rsidR="004D6BEF">
        <w:rPr>
          <w:rFonts w:hint="eastAsia"/>
          <w:lang w:bidi="ja-JP"/>
        </w:rPr>
        <w:t>列</w:t>
      </w:r>
      <w:r w:rsidR="0060452A">
        <w:rPr>
          <w:rFonts w:hint="eastAsia"/>
          <w:lang w:bidi="ja-JP"/>
        </w:rPr>
        <w:t>を指定し、</w:t>
      </w:r>
      <w:r w:rsidR="00A26491">
        <w:rPr>
          <w:lang w:bidi="ja-JP"/>
        </w:rPr>
        <w:br/>
      </w:r>
      <w:r w:rsidR="0060452A">
        <w:rPr>
          <w:rFonts w:hint="eastAsia"/>
          <w:lang w:bidi="ja-JP"/>
        </w:rPr>
        <w:t>次に縦</w:t>
      </w:r>
      <w:r w:rsidR="004D6BEF">
        <w:rPr>
          <w:rFonts w:hint="eastAsia"/>
          <w:lang w:bidi="ja-JP"/>
        </w:rPr>
        <w:t>の列</w:t>
      </w:r>
      <w:r w:rsidR="0060452A">
        <w:rPr>
          <w:rFonts w:hint="eastAsia"/>
          <w:lang w:bidi="ja-JP"/>
        </w:rPr>
        <w:t>を指定する形で行う</w:t>
      </w:r>
      <w:r w:rsidR="003E6CFF">
        <w:rPr>
          <w:rFonts w:hint="eastAsia"/>
          <w:lang w:bidi="ja-JP"/>
        </w:rPr>
        <w:t>。</w:t>
      </w:r>
      <w:r w:rsidR="00D827F9">
        <w:rPr>
          <w:rFonts w:hint="eastAsia"/>
          <w:lang w:bidi="ja-JP"/>
        </w:rPr>
        <w:t xml:space="preserve">　</w:t>
      </w:r>
    </w:p>
    <w:p w14:paraId="37AF225C" w14:textId="76CAAB07" w:rsidR="00F31D86" w:rsidRDefault="00F31D86" w:rsidP="00C74479">
      <w:pPr>
        <w:ind w:leftChars="350" w:left="980"/>
        <w:rPr>
          <w:lang w:bidi="ja-JP"/>
        </w:rPr>
      </w:pPr>
      <w:r>
        <w:rPr>
          <w:rFonts w:hint="eastAsia"/>
          <w:lang w:bidi="ja-JP"/>
        </w:rPr>
        <w:t>・</w:t>
      </w:r>
      <w:r w:rsidR="00D827F9" w:rsidRPr="0047289A">
        <w:rPr>
          <w:rFonts w:hint="eastAsia"/>
          <w:lang w:bidi="ja-JP"/>
        </w:rPr>
        <w:t>“</w:t>
      </w:r>
      <w:r w:rsidR="00D827F9">
        <w:rPr>
          <w:rFonts w:hint="eastAsia"/>
          <w:lang w:bidi="ja-JP"/>
        </w:rPr>
        <w:t>横の</w:t>
      </w:r>
      <w:r w:rsidR="004D6BEF">
        <w:rPr>
          <w:rFonts w:hint="eastAsia"/>
          <w:lang w:bidi="ja-JP"/>
        </w:rPr>
        <w:t>列</w:t>
      </w:r>
      <w:r w:rsidR="00D827F9">
        <w:rPr>
          <w:rFonts w:hint="eastAsia"/>
          <w:lang w:bidi="ja-JP"/>
        </w:rPr>
        <w:t>を指定してください”</w:t>
      </w:r>
      <w:r w:rsidR="00B006B0">
        <w:rPr>
          <w:rFonts w:hint="eastAsia"/>
          <w:lang w:bidi="ja-JP"/>
        </w:rPr>
        <w:t>と表示し</w:t>
      </w:r>
      <w:r w:rsidR="00C760A4">
        <w:rPr>
          <w:rFonts w:hint="eastAsia"/>
          <w:lang w:bidi="ja-JP"/>
        </w:rPr>
        <w:t>、盤面の長さ以内の</w:t>
      </w:r>
      <w:r w:rsidR="00797693">
        <w:rPr>
          <w:lang w:bidi="ja-JP"/>
        </w:rPr>
        <w:br/>
      </w:r>
      <w:r w:rsidR="00C760A4">
        <w:rPr>
          <w:rFonts w:hint="eastAsia"/>
          <w:lang w:bidi="ja-JP"/>
        </w:rPr>
        <w:t>数字を入力させる</w:t>
      </w:r>
    </w:p>
    <w:p w14:paraId="16A72120" w14:textId="2353EFD3" w:rsidR="007C133D" w:rsidRDefault="00F31D86" w:rsidP="00C74479">
      <w:pPr>
        <w:ind w:leftChars="350" w:left="980"/>
        <w:rPr>
          <w:lang w:bidi="ja-JP"/>
        </w:rPr>
      </w:pPr>
      <w:r>
        <w:rPr>
          <w:rFonts w:hint="eastAsia"/>
          <w:lang w:bidi="ja-JP"/>
        </w:rPr>
        <w:t>・横の</w:t>
      </w:r>
      <w:r w:rsidR="004D6BEF">
        <w:rPr>
          <w:rFonts w:hint="eastAsia"/>
          <w:lang w:bidi="ja-JP"/>
        </w:rPr>
        <w:t>列</w:t>
      </w:r>
      <w:r>
        <w:rPr>
          <w:rFonts w:hint="eastAsia"/>
          <w:lang w:bidi="ja-JP"/>
        </w:rPr>
        <w:t>の入力が完了したら</w:t>
      </w:r>
      <w:r w:rsidR="00F85287">
        <w:rPr>
          <w:rFonts w:hint="eastAsia"/>
          <w:lang w:bidi="ja-JP"/>
        </w:rPr>
        <w:t>、次に“</w:t>
      </w:r>
      <w:r w:rsidR="00582AA7">
        <w:rPr>
          <w:rFonts w:hint="eastAsia"/>
          <w:lang w:bidi="ja-JP"/>
        </w:rPr>
        <w:t>縦</w:t>
      </w:r>
      <w:r w:rsidR="00F85287">
        <w:rPr>
          <w:rFonts w:hint="eastAsia"/>
          <w:lang w:bidi="ja-JP"/>
        </w:rPr>
        <w:t>の</w:t>
      </w:r>
      <w:r w:rsidR="004D6BEF">
        <w:rPr>
          <w:rFonts w:hint="eastAsia"/>
          <w:lang w:bidi="ja-JP"/>
        </w:rPr>
        <w:t>列</w:t>
      </w:r>
      <w:r w:rsidR="0022463B">
        <w:rPr>
          <w:rFonts w:hint="eastAsia"/>
          <w:lang w:bidi="ja-JP"/>
        </w:rPr>
        <w:t>を</w:t>
      </w:r>
      <w:r w:rsidR="00F85287">
        <w:rPr>
          <w:rFonts w:hint="eastAsia"/>
          <w:lang w:bidi="ja-JP"/>
        </w:rPr>
        <w:t>指定してください”</w:t>
      </w:r>
      <w:r w:rsidR="00797693">
        <w:rPr>
          <w:lang w:bidi="ja-JP"/>
        </w:rPr>
        <w:br/>
      </w:r>
      <w:r w:rsidR="00F85287">
        <w:rPr>
          <w:rFonts w:hint="eastAsia"/>
          <w:lang w:bidi="ja-JP"/>
        </w:rPr>
        <w:t>と表示し、同じように数値を入力させる</w:t>
      </w:r>
    </w:p>
    <w:p w14:paraId="63F80344" w14:textId="77777777" w:rsidR="004A3648" w:rsidRDefault="004A3648" w:rsidP="0084353F">
      <w:pPr>
        <w:tabs>
          <w:tab w:val="left" w:pos="7380"/>
        </w:tabs>
        <w:spacing w:line="240" w:lineRule="auto"/>
        <w:ind w:leftChars="500" w:left="1400" w:right="280"/>
        <w:rPr>
          <w:lang w:bidi="ja-JP"/>
        </w:rPr>
      </w:pPr>
    </w:p>
    <w:p w14:paraId="2BD0A1F2" w14:textId="65DF1167" w:rsidR="00481B13" w:rsidRPr="00481B13" w:rsidRDefault="00481B13" w:rsidP="00557699">
      <w:pPr>
        <w:pStyle w:val="3"/>
        <w:rPr>
          <w:lang w:val="ja-JP"/>
        </w:rPr>
      </w:pPr>
      <w:bookmarkStart w:id="26" w:name="_Toc175310805"/>
      <w:r>
        <w:rPr>
          <w:rFonts w:hint="eastAsia"/>
        </w:rPr>
        <w:t>4.3.4</w:t>
      </w:r>
      <w:r w:rsidR="00C74479">
        <w:rPr>
          <w:rFonts w:hint="eastAsia"/>
        </w:rPr>
        <w:t xml:space="preserve"> </w:t>
      </w:r>
      <w:r w:rsidR="000B56B5">
        <w:rPr>
          <w:rFonts w:hint="eastAsia"/>
        </w:rPr>
        <w:t>不正な入力</w:t>
      </w:r>
      <w:r w:rsidR="0022463B">
        <w:rPr>
          <w:rFonts w:hint="eastAsia"/>
        </w:rPr>
        <w:t>等があった</w:t>
      </w:r>
      <w:r w:rsidR="0084198A">
        <w:rPr>
          <w:rFonts w:hint="eastAsia"/>
        </w:rPr>
        <w:t>場合</w:t>
      </w:r>
      <w:r w:rsidR="0022463B">
        <w:rPr>
          <w:rFonts w:hint="eastAsia"/>
        </w:rPr>
        <w:t>再入力を要求する</w:t>
      </w:r>
      <w:bookmarkEnd w:id="26"/>
    </w:p>
    <w:p w14:paraId="49AC37EA" w14:textId="317D1F1B" w:rsidR="00464CF3" w:rsidRDefault="00223415" w:rsidP="00C74479">
      <w:pPr>
        <w:ind w:leftChars="350" w:left="980"/>
        <w:rPr>
          <w:lang w:bidi="ja-JP"/>
        </w:rPr>
      </w:pPr>
      <w:r>
        <w:rPr>
          <w:rFonts w:hint="eastAsia"/>
          <w:lang w:bidi="ja-JP"/>
        </w:rPr>
        <w:t>・「</w:t>
      </w:r>
      <w:r w:rsidR="00481B13" w:rsidRPr="00481B13">
        <w:rPr>
          <w:rFonts w:hint="eastAsia"/>
          <w:lang w:bidi="ja-JP"/>
        </w:rPr>
        <w:t>4.3.3</w:t>
      </w:r>
      <w:r>
        <w:rPr>
          <w:rFonts w:hint="eastAsia"/>
          <w:lang w:bidi="ja-JP"/>
        </w:rPr>
        <w:t>」</w:t>
      </w:r>
      <w:r w:rsidR="00A1619A">
        <w:rPr>
          <w:rFonts w:hint="eastAsia"/>
          <w:lang w:bidi="ja-JP"/>
        </w:rPr>
        <w:t>の</w:t>
      </w:r>
      <w:r>
        <w:rPr>
          <w:rFonts w:hint="eastAsia"/>
          <w:lang w:bidi="ja-JP"/>
        </w:rPr>
        <w:t>入力</w:t>
      </w:r>
      <w:r w:rsidR="00464CF3">
        <w:rPr>
          <w:rFonts w:hint="eastAsia"/>
          <w:lang w:bidi="ja-JP"/>
        </w:rPr>
        <w:t>のいずれかに</w:t>
      </w:r>
      <w:r w:rsidR="00F85287">
        <w:rPr>
          <w:rFonts w:hint="eastAsia"/>
          <w:lang w:bidi="ja-JP"/>
        </w:rPr>
        <w:t>盤面の長さより</w:t>
      </w:r>
      <w:r w:rsidR="00464CF3">
        <w:rPr>
          <w:rFonts w:hint="eastAsia"/>
          <w:lang w:bidi="ja-JP"/>
        </w:rPr>
        <w:t>大きな数値や数字以外</w:t>
      </w:r>
      <w:r w:rsidR="00C74479">
        <w:rPr>
          <w:lang w:bidi="ja-JP"/>
        </w:rPr>
        <w:br/>
      </w:r>
      <w:r w:rsidR="00464CF3">
        <w:rPr>
          <w:rFonts w:hint="eastAsia"/>
          <w:lang w:bidi="ja-JP"/>
        </w:rPr>
        <w:t>の文字が入力された場合は“不正な数値です”と表示</w:t>
      </w:r>
    </w:p>
    <w:p w14:paraId="7EE4A493" w14:textId="4A9E910F" w:rsidR="00F31D86" w:rsidRDefault="00223415" w:rsidP="00C74479">
      <w:pPr>
        <w:ind w:leftChars="350" w:left="980"/>
        <w:rPr>
          <w:lang w:bidi="ja-JP"/>
        </w:rPr>
      </w:pPr>
      <w:r>
        <w:rPr>
          <w:rFonts w:hint="eastAsia"/>
          <w:lang w:bidi="ja-JP"/>
        </w:rPr>
        <w:t>・</w:t>
      </w:r>
      <w:r w:rsidR="00464CF3">
        <w:rPr>
          <w:rFonts w:hint="eastAsia"/>
          <w:lang w:bidi="ja-JP"/>
        </w:rPr>
        <w:t>指定されたマスがもう既に</w:t>
      </w:r>
      <w:r w:rsidR="000B56B5">
        <w:rPr>
          <w:rFonts w:hint="eastAsia"/>
          <w:lang w:bidi="ja-JP"/>
        </w:rPr>
        <w:t>入力されていた場合、</w:t>
      </w:r>
      <w:r w:rsidR="00C74479">
        <w:rPr>
          <w:lang w:bidi="ja-JP"/>
        </w:rPr>
        <w:br/>
      </w:r>
      <w:r w:rsidR="00582AA7">
        <w:rPr>
          <w:rFonts w:hint="eastAsia"/>
          <w:lang w:bidi="ja-JP"/>
        </w:rPr>
        <w:t>“もう既に入力されたマスです”と表示する</w:t>
      </w:r>
    </w:p>
    <w:p w14:paraId="5700CA6A" w14:textId="7F244868" w:rsidR="007C133D" w:rsidRDefault="00F31D86" w:rsidP="00C74479">
      <w:pPr>
        <w:ind w:leftChars="350" w:left="980"/>
        <w:rPr>
          <w:lang w:bidi="ja-JP"/>
        </w:rPr>
      </w:pPr>
      <w:r>
        <w:rPr>
          <w:rFonts w:hint="eastAsia"/>
          <w:lang w:bidi="ja-JP"/>
        </w:rPr>
        <w:t>・上記２つの表示をした後、</w:t>
      </w:r>
      <w:r w:rsidR="00374B83">
        <w:rPr>
          <w:rFonts w:hint="eastAsia"/>
          <w:lang w:bidi="ja-JP"/>
        </w:rPr>
        <w:t>「</w:t>
      </w:r>
      <w:r w:rsidR="00241313" w:rsidRPr="00241313">
        <w:rPr>
          <w:rFonts w:hint="eastAsia"/>
        </w:rPr>
        <w:t>4.3.3</w:t>
      </w:r>
      <w:r w:rsidR="00374B83">
        <w:rPr>
          <w:rFonts w:hint="eastAsia"/>
          <w:lang w:bidi="ja-JP"/>
        </w:rPr>
        <w:t>」の手順</w:t>
      </w:r>
      <w:r>
        <w:rPr>
          <w:rFonts w:hint="eastAsia"/>
          <w:lang w:bidi="ja-JP"/>
        </w:rPr>
        <w:t>に戻り</w:t>
      </w:r>
      <w:r w:rsidR="00374B83">
        <w:rPr>
          <w:rFonts w:hint="eastAsia"/>
          <w:lang w:bidi="ja-JP"/>
        </w:rPr>
        <w:t>再入力させる</w:t>
      </w:r>
    </w:p>
    <w:p w14:paraId="074B3572" w14:textId="00B4CBA6" w:rsidR="0022463B" w:rsidRPr="0022463B" w:rsidRDefault="0022463B" w:rsidP="00C74479">
      <w:pPr>
        <w:ind w:leftChars="350" w:left="980"/>
        <w:rPr>
          <w:color w:val="FF0000"/>
          <w:lang w:bidi="ja-JP"/>
        </w:rPr>
      </w:pPr>
      <w:r>
        <w:rPr>
          <w:rFonts w:hint="eastAsia"/>
          <w:lang w:bidi="ja-JP"/>
        </w:rPr>
        <w:t>・</w:t>
      </w:r>
      <w:r w:rsidR="00456F42">
        <w:rPr>
          <w:rFonts w:hint="eastAsia"/>
          <w:lang w:bidi="ja-JP"/>
        </w:rPr>
        <w:t>この</w:t>
      </w:r>
      <w:r w:rsidR="00C833F7">
        <w:rPr>
          <w:rFonts w:hint="eastAsia"/>
          <w:lang w:bidi="ja-JP"/>
        </w:rPr>
        <w:t>機能を使った画面イメージについては</w:t>
      </w:r>
      <w:r w:rsidR="00C833F7">
        <w:rPr>
          <w:lang w:bidi="ja-JP"/>
        </w:rPr>
        <w:br/>
      </w:r>
      <w:r w:rsidR="002906C4" w:rsidRPr="002906C4">
        <w:rPr>
          <w:rFonts w:hint="eastAsia"/>
          <w:color w:val="FF0000"/>
          <w:lang w:bidi="ja-JP"/>
        </w:rPr>
        <w:t>「</w:t>
      </w:r>
      <w:r w:rsidRPr="0022463B">
        <w:rPr>
          <w:rFonts w:hint="eastAsia"/>
          <w:color w:val="FF0000"/>
          <w:lang w:bidi="ja-JP"/>
        </w:rPr>
        <w:t>５.アプリケーションのイメージ画面</w:t>
      </w:r>
      <w:r w:rsidR="002906C4">
        <w:rPr>
          <w:rFonts w:hint="eastAsia"/>
          <w:color w:val="FF0000"/>
          <w:lang w:bidi="ja-JP"/>
        </w:rPr>
        <w:t>」</w:t>
      </w:r>
      <w:r w:rsidRPr="0022463B">
        <w:rPr>
          <w:rFonts w:hint="eastAsia"/>
          <w:color w:val="FF0000"/>
          <w:lang w:bidi="ja-JP"/>
        </w:rPr>
        <w:t>の図5を参照</w:t>
      </w:r>
    </w:p>
    <w:p w14:paraId="3117FE92" w14:textId="1CBCDFD1" w:rsidR="004A3648" w:rsidRPr="00241313" w:rsidRDefault="004A3648" w:rsidP="00481B13">
      <w:pPr>
        <w:ind w:leftChars="250" w:left="700"/>
        <w:rPr>
          <w:lang w:bidi="ja-JP"/>
        </w:rPr>
      </w:pPr>
    </w:p>
    <w:p w14:paraId="42776349" w14:textId="5DDAB139" w:rsidR="004A3648" w:rsidRDefault="00481B13" w:rsidP="00557699">
      <w:pPr>
        <w:pStyle w:val="3"/>
      </w:pPr>
      <w:bookmarkStart w:id="27" w:name="_Toc175310806"/>
      <w:r>
        <w:rPr>
          <w:rFonts w:hint="eastAsia"/>
        </w:rPr>
        <w:t>4.3.5</w:t>
      </w:r>
      <w:r w:rsidR="002906C4">
        <w:rPr>
          <w:rFonts w:hint="eastAsia"/>
        </w:rPr>
        <w:t xml:space="preserve"> </w:t>
      </w:r>
      <w:r w:rsidR="00084FFB">
        <w:rPr>
          <w:rFonts w:hint="eastAsia"/>
        </w:rPr>
        <w:t>盤面に</w:t>
      </w:r>
      <w:r w:rsidR="00557699">
        <w:rPr>
          <w:rFonts w:hint="eastAsia"/>
        </w:rPr>
        <w:t>入力結果を</w:t>
      </w:r>
      <w:r w:rsidR="00084FFB">
        <w:rPr>
          <w:rFonts w:hint="eastAsia"/>
        </w:rPr>
        <w:t>反映</w:t>
      </w:r>
      <w:bookmarkEnd w:id="27"/>
    </w:p>
    <w:p w14:paraId="47C71DEC" w14:textId="517D8D3B" w:rsidR="00557699" w:rsidRDefault="00557699" w:rsidP="00557699">
      <w:pPr>
        <w:ind w:leftChars="350" w:left="980"/>
      </w:pPr>
      <w:r>
        <w:rPr>
          <w:rFonts w:hint="eastAsia"/>
          <w:lang w:bidi="ja-JP"/>
        </w:rPr>
        <w:t>・</w:t>
      </w:r>
      <w:r>
        <w:rPr>
          <w:rFonts w:hint="eastAsia"/>
        </w:rPr>
        <w:t>「</w:t>
      </w:r>
      <w:r w:rsidRPr="00241313">
        <w:rPr>
          <w:rFonts w:hint="eastAsia"/>
        </w:rPr>
        <w:t>4.3.3</w:t>
      </w:r>
      <w:r>
        <w:rPr>
          <w:rFonts w:hint="eastAsia"/>
        </w:rPr>
        <w:t>」「</w:t>
      </w:r>
      <w:r w:rsidRPr="00241313">
        <w:rPr>
          <w:rFonts w:hint="eastAsia"/>
        </w:rPr>
        <w:t>4.3.</w:t>
      </w:r>
      <w:r>
        <w:rPr>
          <w:rFonts w:hint="eastAsia"/>
        </w:rPr>
        <w:t>4」を経て受け取った入力を盤面に反映</w:t>
      </w:r>
    </w:p>
    <w:p w14:paraId="654F9FE3" w14:textId="59549FAE" w:rsidR="004A3648" w:rsidRPr="00463743" w:rsidRDefault="004A3648" w:rsidP="00195A00">
      <w:pPr>
        <w:ind w:right="280"/>
        <w:rPr>
          <w:lang w:bidi="ja-JP"/>
        </w:rPr>
      </w:pPr>
    </w:p>
    <w:p w14:paraId="2DD92116" w14:textId="10A4A448" w:rsidR="00A850ED" w:rsidRDefault="00A850ED" w:rsidP="00A850ED">
      <w:pPr>
        <w:pStyle w:val="2"/>
      </w:pPr>
      <w:bookmarkStart w:id="28" w:name="_Toc175310807"/>
      <w:bookmarkStart w:id="29" w:name="_Hlk175149782"/>
      <w:r>
        <w:rPr>
          <w:rFonts w:hint="eastAsia"/>
        </w:rPr>
        <w:t>4.</w:t>
      </w:r>
      <w:r w:rsidR="00456F42">
        <w:rPr>
          <w:rFonts w:hint="eastAsia"/>
        </w:rPr>
        <w:t>4</w:t>
      </w:r>
      <w:r>
        <w:rPr>
          <w:rFonts w:hint="eastAsia"/>
        </w:rPr>
        <w:t xml:space="preserve"> </w:t>
      </w:r>
      <w:r w:rsidRPr="00A850ED">
        <w:rPr>
          <w:rFonts w:hint="eastAsia"/>
        </w:rPr>
        <w:t xml:space="preserve"> マークが揃っているか判定</w:t>
      </w:r>
      <w:bookmarkEnd w:id="28"/>
    </w:p>
    <w:p w14:paraId="5334D023" w14:textId="0F26FA8E" w:rsidR="00863432" w:rsidRPr="00863432" w:rsidRDefault="00863432" w:rsidP="00863432">
      <w:pPr>
        <w:pStyle w:val="3"/>
        <w:rPr>
          <w:lang w:val="ja-JP"/>
        </w:rPr>
      </w:pPr>
      <w:bookmarkStart w:id="30" w:name="_Toc175310808"/>
      <w:r>
        <w:rPr>
          <w:lang w:val="ja-JP"/>
        </w:rPr>
        <w:t>4.4.1列にマークが揃っているか調査</w:t>
      </w:r>
      <w:bookmarkEnd w:id="30"/>
    </w:p>
    <w:p w14:paraId="14776011" w14:textId="77777777" w:rsidR="00A850ED" w:rsidRDefault="00A850ED" w:rsidP="00A850ED">
      <w:pPr>
        <w:ind w:leftChars="350" w:left="980"/>
        <w:rPr>
          <w:lang w:bidi="ja-JP"/>
        </w:rPr>
      </w:pPr>
      <w:r>
        <w:rPr>
          <w:rFonts w:hint="eastAsia"/>
          <w:lang w:bidi="ja-JP"/>
        </w:rPr>
        <w:t>・各手番の終わりに</w:t>
      </w:r>
      <w:r>
        <w:rPr>
          <w:rFonts w:hint="eastAsia"/>
        </w:rPr>
        <w:t>縦、横、斜めいずれかの列にマークが</w:t>
      </w:r>
      <w:r>
        <w:br/>
      </w:r>
      <w:r>
        <w:rPr>
          <w:rFonts w:hint="eastAsia"/>
        </w:rPr>
        <w:t>3つそろっているか盤面を調査する</w:t>
      </w:r>
    </w:p>
    <w:p w14:paraId="42AD1F47" w14:textId="691E6AD3" w:rsidR="00A850ED" w:rsidRDefault="00A850ED" w:rsidP="00A850ED">
      <w:pPr>
        <w:ind w:leftChars="350" w:left="980"/>
        <w:rPr>
          <w:lang w:bidi="ja-JP"/>
        </w:rPr>
      </w:pPr>
      <w:r>
        <w:rPr>
          <w:rFonts w:hint="eastAsia"/>
          <w:lang w:bidi="ja-JP"/>
        </w:rPr>
        <w:t>・揃って</w:t>
      </w:r>
      <w:r w:rsidRPr="004A3648">
        <w:rPr>
          <w:rFonts w:hint="eastAsia"/>
          <w:lang w:bidi="ja-JP"/>
        </w:rPr>
        <w:t>なければ「</w:t>
      </w:r>
      <w:r w:rsidRPr="00DC4674">
        <w:rPr>
          <w:rFonts w:hint="eastAsia"/>
          <w:lang w:bidi="ja-JP"/>
        </w:rPr>
        <w:t>4.</w:t>
      </w:r>
      <w:r w:rsidR="00456F42">
        <w:rPr>
          <w:rFonts w:hint="eastAsia"/>
          <w:lang w:bidi="ja-JP"/>
        </w:rPr>
        <w:t>5</w:t>
      </w:r>
      <w:r w:rsidRPr="004A3648">
        <w:rPr>
          <w:rFonts w:hint="eastAsia"/>
          <w:lang w:bidi="ja-JP"/>
        </w:rPr>
        <w:t>」に</w:t>
      </w:r>
      <w:r w:rsidR="00456F42">
        <w:rPr>
          <w:rFonts w:hint="eastAsia"/>
          <w:lang w:bidi="ja-JP"/>
        </w:rPr>
        <w:t>移行</w:t>
      </w:r>
    </w:p>
    <w:p w14:paraId="0695BBFE" w14:textId="00E86E8A" w:rsidR="00A850ED" w:rsidRDefault="00A850ED" w:rsidP="00A850ED">
      <w:pPr>
        <w:ind w:leftChars="350" w:left="980"/>
        <w:rPr>
          <w:lang w:bidi="ja-JP"/>
        </w:rPr>
      </w:pPr>
      <w:r>
        <w:rPr>
          <w:rFonts w:hint="eastAsia"/>
          <w:lang w:bidi="ja-JP"/>
        </w:rPr>
        <w:t>・揃って</w:t>
      </w:r>
      <w:r w:rsidRPr="004A3648">
        <w:rPr>
          <w:rFonts w:hint="eastAsia"/>
          <w:lang w:bidi="ja-JP"/>
        </w:rPr>
        <w:t>いれば</w:t>
      </w:r>
      <w:r>
        <w:rPr>
          <w:rFonts w:hint="eastAsia"/>
          <w:lang w:bidi="ja-JP"/>
        </w:rPr>
        <w:t>「</w:t>
      </w:r>
      <w:r w:rsidR="00377497">
        <w:rPr>
          <w:rFonts w:hint="eastAsia"/>
          <w:lang w:bidi="ja-JP"/>
        </w:rPr>
        <w:t>4.6</w:t>
      </w:r>
      <w:r>
        <w:rPr>
          <w:rFonts w:hint="eastAsia"/>
          <w:lang w:bidi="ja-JP"/>
        </w:rPr>
        <w:t>」</w:t>
      </w:r>
      <w:r w:rsidRPr="004A3648">
        <w:rPr>
          <w:rFonts w:hint="eastAsia"/>
          <w:lang w:bidi="ja-JP"/>
        </w:rPr>
        <w:t>に移行する</w:t>
      </w:r>
    </w:p>
    <w:p w14:paraId="4CC99785" w14:textId="77777777" w:rsidR="00863432" w:rsidRDefault="00863432" w:rsidP="00A850ED">
      <w:pPr>
        <w:ind w:leftChars="350" w:left="980"/>
        <w:rPr>
          <w:lang w:bidi="ja-JP"/>
        </w:rPr>
      </w:pPr>
    </w:p>
    <w:p w14:paraId="64F48AA2" w14:textId="3E67C0AD" w:rsidR="00A850ED" w:rsidRDefault="00456F42" w:rsidP="00456F42">
      <w:pPr>
        <w:pStyle w:val="2"/>
      </w:pPr>
      <w:bookmarkStart w:id="31" w:name="_Toc175310809"/>
      <w:r>
        <w:rPr>
          <w:rFonts w:hint="eastAsia"/>
        </w:rPr>
        <w:t>4.5</w:t>
      </w:r>
      <w:r w:rsidR="00B03B92">
        <w:rPr>
          <w:rFonts w:hint="eastAsia"/>
        </w:rPr>
        <w:t xml:space="preserve"> 全てのマスが入力済みか判定</w:t>
      </w:r>
      <w:bookmarkEnd w:id="31"/>
    </w:p>
    <w:p w14:paraId="13FCAA32" w14:textId="14FA1FE9" w:rsidR="00456F42" w:rsidRDefault="00456F42" w:rsidP="00456F42">
      <w:pPr>
        <w:pStyle w:val="3"/>
        <w:rPr>
          <w:lang w:val="ja-JP"/>
        </w:rPr>
      </w:pPr>
      <w:bookmarkStart w:id="32" w:name="_Toc175310810"/>
      <w:r>
        <w:rPr>
          <w:rFonts w:hint="eastAsia"/>
          <w:lang w:val="ja-JP"/>
        </w:rPr>
        <w:t>4.5.1全てのマスが入力済みか調査</w:t>
      </w:r>
      <w:bookmarkEnd w:id="32"/>
    </w:p>
    <w:p w14:paraId="52EE47B4" w14:textId="4D86E006" w:rsidR="00456F42" w:rsidRDefault="00456F42" w:rsidP="00456F42">
      <w:pPr>
        <w:ind w:leftChars="350" w:left="980"/>
        <w:rPr>
          <w:lang w:val="ja-JP" w:bidi="ja-JP"/>
        </w:rPr>
      </w:pPr>
      <w:r>
        <w:rPr>
          <w:rFonts w:hint="eastAsia"/>
          <w:lang w:val="ja-JP" w:bidi="ja-JP"/>
        </w:rPr>
        <w:t>・全てのマスにマークが入力されていた場合「</w:t>
      </w:r>
      <w:r w:rsidR="00377497">
        <w:rPr>
          <w:rFonts w:hint="eastAsia"/>
          <w:lang w:val="ja-JP" w:bidi="ja-JP"/>
        </w:rPr>
        <w:t>4.6</w:t>
      </w:r>
      <w:r>
        <w:rPr>
          <w:rFonts w:hint="eastAsia"/>
          <w:lang w:val="ja-JP" w:bidi="ja-JP"/>
        </w:rPr>
        <w:t>」</w:t>
      </w:r>
      <w:r w:rsidR="00863432">
        <w:rPr>
          <w:rFonts w:hint="eastAsia"/>
          <w:lang w:val="ja-JP" w:bidi="ja-JP"/>
        </w:rPr>
        <w:t>に移行</w:t>
      </w:r>
    </w:p>
    <w:p w14:paraId="1C9619E3" w14:textId="7557EA07" w:rsidR="00863432" w:rsidRDefault="00863432" w:rsidP="00456F42">
      <w:pPr>
        <w:ind w:leftChars="350" w:left="980"/>
        <w:rPr>
          <w:lang w:val="ja-JP" w:bidi="ja-JP"/>
        </w:rPr>
      </w:pPr>
      <w:r>
        <w:rPr>
          <w:rFonts w:hint="eastAsia"/>
          <w:lang w:val="ja-JP" w:bidi="ja-JP"/>
        </w:rPr>
        <w:t>・まだ全て埋まりきっていなかった場合、手番を次のプレイヤーにして</w:t>
      </w:r>
      <w:r>
        <w:rPr>
          <w:lang w:val="ja-JP" w:bidi="ja-JP"/>
        </w:rPr>
        <w:br/>
      </w:r>
      <w:r>
        <w:rPr>
          <w:rFonts w:hint="eastAsia"/>
          <w:lang w:val="ja-JP" w:bidi="ja-JP"/>
        </w:rPr>
        <w:t>「4.3」へ戻る</w:t>
      </w:r>
    </w:p>
    <w:p w14:paraId="3C9944BE" w14:textId="0654D125" w:rsidR="00063040" w:rsidRDefault="00063040" w:rsidP="00456F42">
      <w:pPr>
        <w:ind w:leftChars="350" w:left="980"/>
        <w:rPr>
          <w:lang w:val="ja-JP" w:bidi="ja-JP"/>
        </w:rPr>
      </w:pPr>
      <w:r>
        <w:rPr>
          <w:rFonts w:hint="eastAsia"/>
          <w:lang w:val="ja-JP" w:bidi="ja-JP"/>
        </w:rPr>
        <w:t>・この機能を使った画面イメージは</w:t>
      </w:r>
      <w:r>
        <w:rPr>
          <w:lang w:val="ja-JP" w:bidi="ja-JP"/>
        </w:rPr>
        <w:br/>
      </w:r>
      <w:r w:rsidRPr="002906C4">
        <w:rPr>
          <w:rFonts w:hint="eastAsia"/>
          <w:color w:val="FF0000"/>
          <w:lang w:bidi="ja-JP"/>
        </w:rPr>
        <w:t>「</w:t>
      </w:r>
      <w:r w:rsidRPr="0022463B">
        <w:rPr>
          <w:rFonts w:hint="eastAsia"/>
          <w:color w:val="FF0000"/>
          <w:lang w:bidi="ja-JP"/>
        </w:rPr>
        <w:t>５.アプリケーションのイメージ画面</w:t>
      </w:r>
      <w:r>
        <w:rPr>
          <w:rFonts w:hint="eastAsia"/>
          <w:color w:val="FF0000"/>
          <w:lang w:bidi="ja-JP"/>
        </w:rPr>
        <w:t>」</w:t>
      </w:r>
      <w:r w:rsidRPr="0022463B">
        <w:rPr>
          <w:rFonts w:hint="eastAsia"/>
          <w:color w:val="FF0000"/>
          <w:lang w:bidi="ja-JP"/>
        </w:rPr>
        <w:t>の図5を参照</w:t>
      </w:r>
    </w:p>
    <w:p w14:paraId="15B25447" w14:textId="225C2396" w:rsidR="00863432" w:rsidRPr="00456F42" w:rsidRDefault="00863432" w:rsidP="00863432">
      <w:pPr>
        <w:spacing w:after="160"/>
        <w:rPr>
          <w:lang w:val="ja-JP" w:bidi="ja-JP"/>
        </w:rPr>
      </w:pPr>
      <w:r>
        <w:rPr>
          <w:lang w:val="ja-JP" w:bidi="ja-JP"/>
        </w:rPr>
        <w:br w:type="page"/>
      </w:r>
    </w:p>
    <w:p w14:paraId="1A7C58B8" w14:textId="4D2F0C95" w:rsidR="00A850ED" w:rsidRPr="00A850ED" w:rsidRDefault="00377497" w:rsidP="00A850ED">
      <w:pPr>
        <w:pStyle w:val="2"/>
      </w:pPr>
      <w:bookmarkStart w:id="33" w:name="_Toc175310811"/>
      <w:bookmarkEnd w:id="29"/>
      <w:r>
        <w:rPr>
          <w:rFonts w:hint="eastAsia"/>
        </w:rPr>
        <w:lastRenderedPageBreak/>
        <w:t>4.6</w:t>
      </w:r>
      <w:r w:rsidR="004A3648" w:rsidRPr="004A3648">
        <w:rPr>
          <w:rFonts w:hint="eastAsia"/>
        </w:rPr>
        <w:t>勝敗の判定</w:t>
      </w:r>
      <w:bookmarkEnd w:id="33"/>
    </w:p>
    <w:p w14:paraId="67C7711F" w14:textId="01599645" w:rsidR="004D6BEF" w:rsidRDefault="00377497" w:rsidP="00557699">
      <w:pPr>
        <w:pStyle w:val="3"/>
      </w:pPr>
      <w:bookmarkStart w:id="34" w:name="_Toc175310812"/>
      <w:bookmarkStart w:id="35" w:name="_Hlk175220318"/>
      <w:r>
        <w:rPr>
          <w:rFonts w:hint="eastAsia"/>
        </w:rPr>
        <w:t>4.6</w:t>
      </w:r>
      <w:r w:rsidR="00C74479">
        <w:rPr>
          <w:rFonts w:hint="eastAsia"/>
        </w:rPr>
        <w:t>.</w:t>
      </w:r>
      <w:r w:rsidR="00C74479" w:rsidRPr="00C74479">
        <w:rPr>
          <w:rFonts w:hint="eastAsia"/>
        </w:rPr>
        <w:t>1</w:t>
      </w:r>
      <w:r w:rsidR="00181DEE">
        <w:rPr>
          <w:rFonts w:hint="eastAsia"/>
        </w:rPr>
        <w:t>盤面を表示</w:t>
      </w:r>
      <w:bookmarkEnd w:id="34"/>
    </w:p>
    <w:p w14:paraId="5238120F" w14:textId="04C01AEA" w:rsidR="00A2573C" w:rsidRDefault="00A2573C" w:rsidP="00A2573C">
      <w:pPr>
        <w:ind w:leftChars="350" w:left="980"/>
      </w:pPr>
      <w:r>
        <w:rPr>
          <w:rFonts w:hint="eastAsia"/>
          <w:lang w:bidi="ja-JP"/>
        </w:rPr>
        <w:t>・</w:t>
      </w:r>
      <w:r w:rsidRPr="00C74479">
        <w:rPr>
          <w:rFonts w:hint="eastAsia"/>
        </w:rPr>
        <w:t>マーク</w:t>
      </w:r>
      <w:r>
        <w:rPr>
          <w:rFonts w:hint="eastAsia"/>
        </w:rPr>
        <w:t>が３つ揃ったまたは全てのマスが埋まった時点で盤面を表示</w:t>
      </w:r>
    </w:p>
    <w:p w14:paraId="59EEB47C" w14:textId="4F82AA23" w:rsidR="00C833F7" w:rsidRPr="00A2573C" w:rsidRDefault="00C833F7" w:rsidP="00A2573C">
      <w:pPr>
        <w:ind w:leftChars="350" w:left="980"/>
        <w:rPr>
          <w:lang w:bidi="ja-JP"/>
        </w:rPr>
      </w:pPr>
    </w:p>
    <w:p w14:paraId="383B4E31" w14:textId="79E072DF" w:rsidR="00E6505A" w:rsidRDefault="00377497" w:rsidP="00557699">
      <w:pPr>
        <w:pStyle w:val="3"/>
      </w:pPr>
      <w:bookmarkStart w:id="36" w:name="_Toc175310813"/>
      <w:bookmarkEnd w:id="35"/>
      <w:r>
        <w:rPr>
          <w:rFonts w:hint="eastAsia"/>
        </w:rPr>
        <w:t>4.6</w:t>
      </w:r>
      <w:r w:rsidR="00C74479">
        <w:rPr>
          <w:rFonts w:hint="eastAsia"/>
        </w:rPr>
        <w:t>.2</w:t>
      </w:r>
      <w:r w:rsidR="00E6505A">
        <w:rPr>
          <w:rFonts w:hint="eastAsia"/>
        </w:rPr>
        <w:t>勝敗の表示</w:t>
      </w:r>
      <w:bookmarkEnd w:id="36"/>
    </w:p>
    <w:p w14:paraId="307E3FC6" w14:textId="0222FD50" w:rsidR="004A3648" w:rsidRDefault="004A3648" w:rsidP="00C74479">
      <w:pPr>
        <w:ind w:leftChars="350" w:left="980"/>
        <w:rPr>
          <w:lang w:bidi="ja-JP"/>
        </w:rPr>
      </w:pPr>
      <w:r>
        <w:rPr>
          <w:rFonts w:hint="eastAsia"/>
          <w:lang w:bidi="ja-JP"/>
        </w:rPr>
        <w:t>・</w:t>
      </w:r>
      <w:r w:rsidR="002F2B9F">
        <w:rPr>
          <w:rFonts w:hint="eastAsia"/>
          <w:lang w:bidi="ja-JP"/>
        </w:rPr>
        <w:t>揃ったマークに応じて“○(×)の</w:t>
      </w:r>
      <w:r w:rsidR="00F8482E">
        <w:rPr>
          <w:rFonts w:hint="eastAsia"/>
          <w:lang w:bidi="ja-JP"/>
        </w:rPr>
        <w:t>プレイヤーの</w:t>
      </w:r>
      <w:r w:rsidR="002F2B9F">
        <w:rPr>
          <w:rFonts w:hint="eastAsia"/>
          <w:lang w:bidi="ja-JP"/>
        </w:rPr>
        <w:t>勝ち！”と表示</w:t>
      </w:r>
    </w:p>
    <w:p w14:paraId="472DB75A" w14:textId="7DEA9104" w:rsidR="00E6505A" w:rsidRDefault="00463743" w:rsidP="00C74479">
      <w:pPr>
        <w:ind w:leftChars="350" w:left="980"/>
        <w:rPr>
          <w:lang w:bidi="ja-JP"/>
        </w:rPr>
      </w:pPr>
      <w:r>
        <w:rPr>
          <w:rFonts w:hint="eastAsia"/>
          <w:lang w:bidi="ja-JP"/>
        </w:rPr>
        <w:t>・マークが揃わずに全て</w:t>
      </w:r>
      <w:r w:rsidR="00B53733">
        <w:rPr>
          <w:rFonts w:hint="eastAsia"/>
          <w:lang w:bidi="ja-JP"/>
        </w:rPr>
        <w:t>の</w:t>
      </w:r>
      <w:r>
        <w:rPr>
          <w:rFonts w:hint="eastAsia"/>
          <w:lang w:bidi="ja-JP"/>
        </w:rPr>
        <w:t>マスが埋まった場合は“引き分けです”と表示</w:t>
      </w:r>
    </w:p>
    <w:p w14:paraId="6637039E" w14:textId="77777777" w:rsidR="00C833F7" w:rsidRDefault="00C833F7" w:rsidP="00C74479">
      <w:pPr>
        <w:ind w:leftChars="350" w:left="980"/>
        <w:rPr>
          <w:lang w:bidi="ja-JP"/>
        </w:rPr>
      </w:pPr>
    </w:p>
    <w:p w14:paraId="0D19F884" w14:textId="0CF005FC" w:rsidR="00E6505A" w:rsidRDefault="00377497" w:rsidP="00557699">
      <w:pPr>
        <w:pStyle w:val="3"/>
      </w:pPr>
      <w:bookmarkStart w:id="37" w:name="_Toc175310814"/>
      <w:r>
        <w:rPr>
          <w:rFonts w:hint="eastAsia"/>
        </w:rPr>
        <w:t>4.6</w:t>
      </w:r>
      <w:r w:rsidR="00863432">
        <w:rPr>
          <w:rFonts w:hint="eastAsia"/>
        </w:rPr>
        <w:t>.</w:t>
      </w:r>
      <w:r w:rsidR="00C74479">
        <w:rPr>
          <w:rFonts w:hint="eastAsia"/>
        </w:rPr>
        <w:t>3</w:t>
      </w:r>
      <w:r w:rsidR="00E844C1">
        <w:rPr>
          <w:rFonts w:hint="eastAsia"/>
        </w:rPr>
        <w:t>アプリケーション</w:t>
      </w:r>
      <w:r w:rsidR="00863432">
        <w:rPr>
          <w:rFonts w:hint="eastAsia"/>
        </w:rPr>
        <w:t>の終了</w:t>
      </w:r>
      <w:bookmarkEnd w:id="37"/>
    </w:p>
    <w:p w14:paraId="42A5E669" w14:textId="37F09E61" w:rsidR="003F0169" w:rsidRDefault="002F2B9F" w:rsidP="002906C4">
      <w:pPr>
        <w:ind w:leftChars="350" w:left="980"/>
        <w:rPr>
          <w:lang w:bidi="ja-JP"/>
        </w:rPr>
      </w:pPr>
      <w:r>
        <w:rPr>
          <w:rFonts w:hint="eastAsia"/>
          <w:lang w:bidi="ja-JP"/>
        </w:rPr>
        <w:t>・“Enterを押してアプリを終了”と表示し、終了</w:t>
      </w:r>
    </w:p>
    <w:p w14:paraId="04207277" w14:textId="6BD403DD" w:rsidR="00B03B92" w:rsidRDefault="00B03B92">
      <w:pPr>
        <w:spacing w:after="160"/>
        <w:rPr>
          <w:lang w:bidi="ja-JP"/>
        </w:rPr>
      </w:pPr>
      <w:r>
        <w:rPr>
          <w:lang w:bidi="ja-JP"/>
        </w:rPr>
        <w:br w:type="page"/>
      </w:r>
    </w:p>
    <w:p w14:paraId="3FA51DCF" w14:textId="77777777" w:rsidR="00B03B92" w:rsidRPr="00541D52" w:rsidRDefault="00B03B92" w:rsidP="002906C4">
      <w:pPr>
        <w:ind w:leftChars="350" w:left="980"/>
        <w:rPr>
          <w:lang w:val="ja-JP" w:bidi="ja-JP"/>
        </w:rPr>
      </w:pPr>
    </w:p>
    <w:p w14:paraId="7ABEF517" w14:textId="41755CE5" w:rsidR="00241313" w:rsidRDefault="00241313" w:rsidP="00241313">
      <w:pPr>
        <w:pStyle w:val="1"/>
      </w:pPr>
      <w:bookmarkStart w:id="38" w:name="_Toc175310815"/>
      <w:r>
        <w:rPr>
          <w:rFonts w:hint="eastAsia"/>
        </w:rPr>
        <w:t>5.アプリケーションの画面イメージ</w:t>
      </w:r>
      <w:bookmarkEnd w:id="38"/>
    </w:p>
    <w:p w14:paraId="0ACD69E5" w14:textId="4E79917D" w:rsidR="00241313" w:rsidRDefault="00332C7B" w:rsidP="00241313">
      <w:pPr>
        <w:ind w:left="280" w:right="280"/>
        <w:rPr>
          <w:lang w:val="ja-JP" w:bidi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837691" wp14:editId="78BF644A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4156710" cy="314325"/>
                <wp:effectExtent l="0" t="0" r="0" b="9525"/>
                <wp:wrapNone/>
                <wp:docPr id="1357002625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71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C7CE7B" w14:textId="77777777" w:rsidR="00241313" w:rsidRPr="00081F89" w:rsidRDefault="00241313" w:rsidP="00241313">
                            <w:pPr>
                              <w:ind w:left="280" w:right="280"/>
                            </w:pPr>
                            <w:r>
                              <w:rPr>
                                <w:rFonts w:hint="eastAsia"/>
                              </w:rPr>
                              <w:t xml:space="preserve">図４　</w:t>
                            </w:r>
                            <w:r>
                              <w:rPr>
                                <w:rFonts w:hint="eastAsia"/>
                                <w:lang w:val="ja-JP" w:bidi="ja-JP"/>
                              </w:rPr>
                              <w:t>アプリケーションの画面イメージ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37691" id="_x0000_s1052" type="#_x0000_t202" style="position:absolute;left:0;text-align:left;margin-left:0;margin-top:.75pt;width:327.3pt;height:24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" fillcolor="white [3201]" stroked="f" strokeweight=".5pt">
                <v:textbox>
                  <w:txbxContent>
                    <w:p w14:paraId="68C7CE7B" w14:textId="77777777" w:rsidR="00241313" w:rsidRPr="00081F89" w:rsidRDefault="00241313" w:rsidP="00241313">
                      <w:pPr>
                        <w:ind w:left="280" w:right="280"/>
                      </w:pPr>
                      <w:r>
                        <w:rPr>
                          <w:rFonts w:hint="eastAsia"/>
                        </w:rPr>
                        <w:t xml:space="preserve">図４　</w:t>
                      </w:r>
                      <w:r>
                        <w:rPr>
                          <w:rFonts w:hint="eastAsia"/>
                          <w:lang w:val="ja-JP" w:bidi="ja-JP"/>
                        </w:rPr>
                        <w:t>アプリケーションの画面イメージ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31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5BCC12" wp14:editId="17657570">
                <wp:simplePos x="0" y="0"/>
                <wp:positionH relativeFrom="margin">
                  <wp:posOffset>-304800</wp:posOffset>
                </wp:positionH>
                <wp:positionV relativeFrom="paragraph">
                  <wp:posOffset>262889</wp:posOffset>
                </wp:positionV>
                <wp:extent cx="1628775" cy="342109"/>
                <wp:effectExtent l="0" t="0" r="0" b="1270"/>
                <wp:wrapNone/>
                <wp:docPr id="331480058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421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C3CE22" w14:textId="67C1A49E" w:rsidR="00241313" w:rsidRPr="000A2836" w:rsidRDefault="0033376E" w:rsidP="00241313">
                            <w:pPr>
                              <w:ind w:left="280" w:right="280"/>
                              <w:rPr>
                                <w:rStyle w:val="tyushaku"/>
                              </w:rPr>
                            </w:pPr>
                            <w:r w:rsidRPr="0033376E">
                              <w:rPr>
                                <w:rStyle w:val="tyushaku"/>
                                <w:rFonts w:hint="eastAsia"/>
                              </w:rPr>
                              <w:t>4.2.</w:t>
                            </w:r>
                            <w:r w:rsidR="00480EA6">
                              <w:rPr>
                                <w:rStyle w:val="tyushaku"/>
                                <w:rFonts w:hint="eastAsia"/>
                              </w:rPr>
                              <w:t>3</w:t>
                            </w:r>
                            <w:r w:rsidRPr="0033376E">
                              <w:rPr>
                                <w:rStyle w:val="tyushaku"/>
                                <w:rFonts w:hint="eastAsia"/>
                              </w:rPr>
                              <w:t>盤面を生成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BCC12" id="_x0000_t202" coordsize="21600,21600" o:spt="202" path="m,l,21600r21600,l21600,xe">
                <v:stroke joinstyle="miter"/>
                <v:path gradientshapeok="t" o:connecttype="rect"/>
              </v:shapetype>
              <v:shape id="_x0000_s1053" type="#_x0000_t202" style="position:absolute;left:0;text-align:left;margin-left:-24pt;margin-top:20.7pt;width:128.25pt;height:26.9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AGaHAIAADQ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" filled="f" stroked="f" strokeweight=".5pt">
                <v:textbox>
                  <w:txbxContent>
                    <w:p w14:paraId="6EC3CE22" w14:textId="67C1A49E" w:rsidR="00241313" w:rsidRPr="000A2836" w:rsidRDefault="0033376E" w:rsidP="00241313">
                      <w:pPr>
                        <w:ind w:left="280" w:right="280"/>
                        <w:rPr>
                          <w:rStyle w:val="tyushaku"/>
                        </w:rPr>
                      </w:pPr>
                      <w:r w:rsidRPr="0033376E">
                        <w:rPr>
                          <w:rStyle w:val="tyushaku"/>
                          <w:rFonts w:hint="eastAsia"/>
                        </w:rPr>
                        <w:t>4.2.</w:t>
                      </w:r>
                      <w:r w:rsidR="00480EA6">
                        <w:rPr>
                          <w:rStyle w:val="tyushaku"/>
                          <w:rFonts w:hint="eastAsia"/>
                        </w:rPr>
                        <w:t>3</w:t>
                      </w:r>
                      <w:r w:rsidRPr="0033376E">
                        <w:rPr>
                          <w:rStyle w:val="tyushaku"/>
                          <w:rFonts w:hint="eastAsia"/>
                        </w:rPr>
                        <w:t>盤面を生成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643775" w14:textId="3BB5110F" w:rsidR="00241313" w:rsidRDefault="00C36DE1" w:rsidP="00241313">
      <w:pPr>
        <w:ind w:left="280" w:right="280"/>
        <w:rPr>
          <w:lang w:val="ja-JP" w:bidi="ja-JP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70BC2EC" wp14:editId="61776C48">
                <wp:simplePos x="0" y="0"/>
                <wp:positionH relativeFrom="margin">
                  <wp:posOffset>544286</wp:posOffset>
                </wp:positionH>
                <wp:positionV relativeFrom="paragraph">
                  <wp:posOffset>15331</wp:posOffset>
                </wp:positionV>
                <wp:extent cx="6359434" cy="523602"/>
                <wp:effectExtent l="0" t="0" r="0" b="10160"/>
                <wp:wrapNone/>
                <wp:docPr id="1914418949" name="グループ化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9434" cy="523602"/>
                          <a:chOff x="-87684" y="-80308"/>
                          <a:chExt cx="6360612" cy="524655"/>
                        </a:xfrm>
                      </wpg:grpSpPr>
                      <wps:wsp>
                        <wps:cNvPr id="739288983" name="正方形/長方形 18"/>
                        <wps:cNvSpPr/>
                        <wps:spPr>
                          <a:xfrm>
                            <a:off x="-87684" y="262726"/>
                            <a:ext cx="2247652" cy="18162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164900" name="テキスト ボックス 19"/>
                        <wps:cNvSpPr txBox="1"/>
                        <wps:spPr>
                          <a:xfrm>
                            <a:off x="3167309" y="-80308"/>
                            <a:ext cx="3105619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4946AF" w14:textId="516EDA7E" w:rsidR="00241313" w:rsidRPr="00027752" w:rsidRDefault="00340BC9" w:rsidP="00241313">
                              <w:pPr>
                                <w:ind w:left="280" w:right="28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40BC9">
                                <w:rPr>
                                  <w:rStyle w:val="tyushaku"/>
                                  <w:rFonts w:hint="eastAsia"/>
                                </w:rPr>
                                <w:t xml:space="preserve">4.1.1 </w:t>
                              </w:r>
                              <w:r w:rsidRPr="00340BC9">
                                <w:rPr>
                                  <w:rStyle w:val="tyushaku"/>
                                  <w:rFonts w:hint="eastAsia"/>
                                </w:rPr>
                                <w:t>先攻と後攻をランダムで割り当てる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723887" name="直線矢印コネクタ 20"/>
                        <wps:cNvCnPr>
                          <a:endCxn id="739288983" idx="3"/>
                        </wps:cNvCnPr>
                        <wps:spPr>
                          <a:xfrm flipH="1">
                            <a:off x="2159968" y="129398"/>
                            <a:ext cx="1153126" cy="2241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0BC2EC" id="グループ化 22" o:spid="_x0000_s1054" style="position:absolute;left:0;text-align:left;margin-left:42.85pt;margin-top:1.2pt;width:500.75pt;height:41.25pt;z-index:251674624;mso-position-horizontal-relative:margin;mso-width-relative:margin;mso-height-relative:margin" coordorigin="-876,-803" coordsize="63606,5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">
                <v:rect id="正方形/長方形 18" o:spid="_x0000_s1055" style="position:absolute;left:-876;top:2627;width:22475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" filled="f" strokecolor="red" strokeweight="1pt"/>
                <v:shape id="_x0000_s1056" type="#_x0000_t202" style="position:absolute;left:31673;top:-803;width:31056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" filled="f" stroked="f" strokeweight=".5pt">
                  <v:textbox>
                    <w:txbxContent>
                      <w:p w14:paraId="544946AF" w14:textId="516EDA7E" w:rsidR="00241313" w:rsidRPr="00027752" w:rsidRDefault="00340BC9" w:rsidP="00241313">
                        <w:pPr>
                          <w:ind w:left="280" w:right="280"/>
                          <w:rPr>
                            <w:sz w:val="22"/>
                            <w:szCs w:val="22"/>
                          </w:rPr>
                        </w:pPr>
                        <w:r w:rsidRPr="00340BC9">
                          <w:rPr>
                            <w:rStyle w:val="tyushaku"/>
                            <w:rFonts w:hint="eastAsia"/>
                          </w:rPr>
                          <w:t>4.1.1 先攻と後攻をランダムで割り当てる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20" o:spid="_x0000_s1057" type="#_x0000_t32" style="position:absolute;left:21599;top:1293;width:11531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" strokecolor="red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24131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CFAEC0" wp14:editId="538E5BD2">
                <wp:simplePos x="0" y="0"/>
                <wp:positionH relativeFrom="margin">
                  <wp:posOffset>-47625</wp:posOffset>
                </wp:positionH>
                <wp:positionV relativeFrom="paragraph">
                  <wp:posOffset>283210</wp:posOffset>
                </wp:positionV>
                <wp:extent cx="609600" cy="742950"/>
                <wp:effectExtent l="304800" t="0" r="38100" b="95250"/>
                <wp:wrapNone/>
                <wp:docPr id="1745119201" name="コネクタ: カギ線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42950"/>
                        </a:xfrm>
                        <a:prstGeom prst="bentConnector3">
                          <a:avLst>
                            <a:gd name="adj1" fmla="val -49602"/>
                          </a:avLst>
                        </a:prstGeom>
                        <a:ln w="19050">
                          <a:solidFill>
                            <a:schemeClr val="accent4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660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27" o:spid="_x0000_s1026" type="#_x0000_t34" style="position:absolute;margin-left:-3.75pt;margin-top:22.3pt;width:48pt;height:58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" adj="-10714" strokecolor="#42ba97 [3207]" strokeweight="1.5pt">
                <v:stroke endarrow="block"/>
                <w10:wrap anchorx="margin"/>
              </v:shape>
            </w:pict>
          </mc:Fallback>
        </mc:AlternateContent>
      </w:r>
      <w:r w:rsidR="00241313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136176C" wp14:editId="44D349B4">
                <wp:simplePos x="0" y="0"/>
                <wp:positionH relativeFrom="column">
                  <wp:posOffset>3143250</wp:posOffset>
                </wp:positionH>
                <wp:positionV relativeFrom="paragraph">
                  <wp:posOffset>3509645</wp:posOffset>
                </wp:positionV>
                <wp:extent cx="219530" cy="450564"/>
                <wp:effectExtent l="19050" t="0" r="28575" b="45085"/>
                <wp:wrapNone/>
                <wp:docPr id="2113597690" name="矢印: 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30" cy="4505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B0E46" id="矢印: 下 8" o:spid="_x0000_s1026" type="#_x0000_t67" style="position:absolute;margin-left:247.5pt;margin-top:276.35pt;width:17.3pt;height:35.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" adj="16338" fillcolor="#1cade4 [3204]" strokecolor="#041921 [484]" strokeweight="1pt"/>
            </w:pict>
          </mc:Fallback>
        </mc:AlternateContent>
      </w:r>
    </w:p>
    <w:p w14:paraId="260000FE" w14:textId="2F624AFC" w:rsidR="0047289A" w:rsidRDefault="00377497" w:rsidP="00241313">
      <w:pPr>
        <w:ind w:left="280" w:right="280"/>
        <w:jc w:val="center"/>
        <w:rPr>
          <w:lang w:val="ja-JP" w:bidi="ja-JP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1446CF2" wp14:editId="6FD74F22">
                <wp:simplePos x="0" y="0"/>
                <wp:positionH relativeFrom="column">
                  <wp:posOffset>-342900</wp:posOffset>
                </wp:positionH>
                <wp:positionV relativeFrom="paragraph">
                  <wp:posOffset>2602230</wp:posOffset>
                </wp:positionV>
                <wp:extent cx="914400" cy="4143375"/>
                <wp:effectExtent l="0" t="76200" r="19050" b="28575"/>
                <wp:wrapNone/>
                <wp:docPr id="807121885" name="グループ化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914400" cy="4143375"/>
                          <a:chOff x="-19050" y="0"/>
                          <a:chExt cx="914400" cy="5905500"/>
                        </a:xfrm>
                      </wpg:grpSpPr>
                      <wps:wsp>
                        <wps:cNvPr id="1101528903" name="コネクタ: カギ線 27"/>
                        <wps:cNvCnPr/>
                        <wps:spPr>
                          <a:xfrm>
                            <a:off x="685800" y="0"/>
                            <a:ext cx="76200" cy="5905500"/>
                          </a:xfrm>
                          <a:prstGeom prst="bentConnector3">
                            <a:avLst>
                              <a:gd name="adj1" fmla="val -901269"/>
                            </a:avLst>
                          </a:prstGeom>
                          <a:ln w="19050">
                            <a:solidFill>
                              <a:schemeClr val="accent4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110143" name="直線コネクタ 28"/>
                        <wps:cNvCnPr/>
                        <wps:spPr>
                          <a:xfrm flipH="1" flipV="1">
                            <a:off x="-19050" y="2437058"/>
                            <a:ext cx="9144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4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A3FB40" id="グループ化 29" o:spid="_x0000_s1026" style="position:absolute;margin-left:-27pt;margin-top:204.9pt;width:1in;height:326.25pt;flip:y;z-index:251686912;mso-width-relative:margin;mso-height-relative:margin" coordorigin="-190" coordsize="9144,59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">
                <v:shape id="コネクタ: カギ線 27" o:spid="_x0000_s1027" type="#_x0000_t34" style="position:absolute;left:6858;width:762;height:590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" adj="-194674" strokecolor="#42ba97 [3207]" strokeweight="1.5pt">
                  <v:stroke endarrow="block"/>
                </v:shape>
                <v:line id="直線コネクタ 28" o:spid="_x0000_s1028" style="position:absolute;flip:x y;visibility:visible;mso-wrap-style:square" from="-190,24370" to="8953,24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" strokecolor="#42ba97 [3207]" strokeweight="1.5pt">
                  <v:stroke startarrow="block" joinstyle="miter"/>
                </v:line>
              </v:group>
            </w:pict>
          </mc:Fallback>
        </mc:AlternateContent>
      </w:r>
      <w:r w:rsidR="0033376E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995D6E5" wp14:editId="7758F029">
                <wp:simplePos x="0" y="0"/>
                <wp:positionH relativeFrom="margin">
                  <wp:posOffset>476250</wp:posOffset>
                </wp:positionH>
                <wp:positionV relativeFrom="paragraph">
                  <wp:posOffset>1651000</wp:posOffset>
                </wp:positionV>
                <wp:extent cx="5104129" cy="376227"/>
                <wp:effectExtent l="0" t="0" r="0" b="5080"/>
                <wp:wrapNone/>
                <wp:docPr id="470918534" name="グループ化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4129" cy="376227"/>
                          <a:chOff x="-142342" y="180491"/>
                          <a:chExt cx="5104565" cy="377408"/>
                        </a:xfrm>
                      </wpg:grpSpPr>
                      <wps:wsp>
                        <wps:cNvPr id="124634169" name="正方形/長方形 18"/>
                        <wps:cNvSpPr/>
                        <wps:spPr>
                          <a:xfrm>
                            <a:off x="-142342" y="180491"/>
                            <a:ext cx="2219079" cy="18152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1159491" name="テキスト ボックス 19"/>
                        <wps:cNvSpPr txBox="1"/>
                        <wps:spPr>
                          <a:xfrm>
                            <a:off x="2486782" y="271924"/>
                            <a:ext cx="2475441" cy="285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B407A" w14:textId="6A5EE5D5" w:rsidR="00241313" w:rsidRPr="000A2836" w:rsidRDefault="0033376E" w:rsidP="00241313">
                              <w:pPr>
                                <w:ind w:left="280" w:right="280"/>
                                <w:rPr>
                                  <w:rStyle w:val="tyushaku"/>
                                </w:rPr>
                              </w:pPr>
                              <w:r w:rsidRPr="0033376E">
                                <w:rPr>
                                  <w:rStyle w:val="tyushaku"/>
                                </w:rPr>
                                <w:t>4.3.2</w:t>
                              </w:r>
                              <w:r w:rsidR="00241313" w:rsidRPr="000A2836">
                                <w:rPr>
                                  <w:rStyle w:val="tyushaku"/>
                                  <w:rFonts w:hint="eastAsia"/>
                                  <w:lang w:bidi="ja-JP"/>
                                </w:rPr>
                                <w:t>プレイヤーの手番の表示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457520" name="直線矢印コネクタ 20"/>
                        <wps:cNvCnPr>
                          <a:stCxn id="2121159491" idx="1"/>
                          <a:endCxn id="124634169" idx="3"/>
                        </wps:cNvCnPr>
                        <wps:spPr>
                          <a:xfrm flipH="1" flipV="1">
                            <a:off x="2076737" y="271252"/>
                            <a:ext cx="410045" cy="1436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95D6E5" id="_x0000_s1058" style="position:absolute;left:0;text-align:left;margin-left:37.5pt;margin-top:130pt;width:401.9pt;height:29.6pt;z-index:251677696;mso-position-horizontal-relative:margin;mso-width-relative:margin;mso-height-relative:margin" coordorigin="-1423,1804" coordsize="51045,3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">
                <v:rect id="正方形/長方形 18" o:spid="_x0000_s1059" style="position:absolute;left:-1423;top:1804;width:22190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" filled="f" strokecolor="#1cade4 [3204]" strokeweight="1pt"/>
                <v:shape id="_x0000_s1060" type="#_x0000_t202" style="position:absolute;left:24867;top:2719;width:24755;height:2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" filled="f" stroked="f" strokeweight=".5pt">
                  <v:textbox>
                    <w:txbxContent>
                      <w:p w14:paraId="22AB407A" w14:textId="6A5EE5D5" w:rsidR="00241313" w:rsidRPr="000A2836" w:rsidRDefault="0033376E" w:rsidP="00241313">
                        <w:pPr>
                          <w:ind w:left="280" w:right="280"/>
                          <w:rPr>
                            <w:rStyle w:val="tyushaku"/>
                          </w:rPr>
                        </w:pPr>
                        <w:r w:rsidRPr="0033376E">
                          <w:rPr>
                            <w:rStyle w:val="tyushaku"/>
                          </w:rPr>
                          <w:t>4.3.2</w:t>
                        </w:r>
                        <w:r w:rsidR="00241313" w:rsidRPr="000A2836">
                          <w:rPr>
                            <w:rStyle w:val="tyushaku"/>
                            <w:rFonts w:hint="eastAsia"/>
                            <w:lang w:bidi="ja-JP"/>
                          </w:rPr>
                          <w:t>プレイヤーの手番の表示</w:t>
                        </w:r>
                      </w:p>
                    </w:txbxContent>
                  </v:textbox>
                </v:shape>
                <v:shape id="直線矢印コネクタ 20" o:spid="_x0000_s1061" type="#_x0000_t32" style="position:absolute;left:20767;top:2712;width:4100;height:14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" strokecolor="#1cade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9343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18C3974" wp14:editId="3E7A5D45">
                <wp:simplePos x="0" y="0"/>
                <wp:positionH relativeFrom="column">
                  <wp:posOffset>504825</wp:posOffset>
                </wp:positionH>
                <wp:positionV relativeFrom="paragraph">
                  <wp:posOffset>717550</wp:posOffset>
                </wp:positionV>
                <wp:extent cx="5619115" cy="914400"/>
                <wp:effectExtent l="0" t="0" r="0" b="19050"/>
                <wp:wrapNone/>
                <wp:docPr id="864098158" name="グループ化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115" cy="914400"/>
                          <a:chOff x="-152878" y="390501"/>
                          <a:chExt cx="5620107" cy="916737"/>
                        </a:xfrm>
                      </wpg:grpSpPr>
                      <wps:wsp>
                        <wps:cNvPr id="1885499862" name="正方形/長方形 18"/>
                        <wps:cNvSpPr/>
                        <wps:spPr>
                          <a:xfrm>
                            <a:off x="-152878" y="390501"/>
                            <a:ext cx="2190750" cy="91673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520823" name="テキスト ボックス 19"/>
                        <wps:cNvSpPr txBox="1"/>
                        <wps:spPr>
                          <a:xfrm>
                            <a:off x="2361610" y="982351"/>
                            <a:ext cx="3105619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959613" w14:textId="10803CB8" w:rsidR="00241313" w:rsidRPr="0033376E" w:rsidRDefault="0033376E" w:rsidP="00241313">
                              <w:pPr>
                                <w:ind w:left="280" w:right="280"/>
                                <w:rPr>
                                  <w:rStyle w:val="tyushaku"/>
                                </w:rPr>
                              </w:pPr>
                              <w:r w:rsidRPr="0033376E">
                                <w:rPr>
                                  <w:rStyle w:val="tyushaku"/>
                                  <w:rFonts w:hint="eastAsia"/>
                                </w:rPr>
                                <w:t xml:space="preserve">4.3.1 </w:t>
                              </w:r>
                              <w:r w:rsidRPr="0033376E">
                                <w:rPr>
                                  <w:rStyle w:val="tyushaku"/>
                                  <w:rFonts w:hint="eastAsia"/>
                                </w:rPr>
                                <w:t>現在の盤面を表示する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926513" name="直線矢印コネクタ 20"/>
                        <wps:cNvCnPr>
                          <a:endCxn id="1885499862" idx="3"/>
                        </wps:cNvCnPr>
                        <wps:spPr>
                          <a:xfrm flipH="1" flipV="1">
                            <a:off x="2037872" y="848870"/>
                            <a:ext cx="552935" cy="20735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8C3974" id="_x0000_s1062" style="position:absolute;left:0;text-align:left;margin-left:39.75pt;margin-top:56.5pt;width:442.45pt;height:1in;z-index:251676672;mso-width-relative:margin;mso-height-relative:margin" coordorigin="-1528,3905" coordsize="56201,9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">
                <v:rect id="正方形/長方形 18" o:spid="_x0000_s1063" style="position:absolute;left:-1528;top:3905;width:21906;height:9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" filled="f" strokecolor="red" strokeweight="1pt"/>
                <v:shape id="_x0000_s1064" type="#_x0000_t202" style="position:absolute;left:23616;top:9823;width:3105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" filled="f" stroked="f" strokeweight=".5pt">
                  <v:textbox>
                    <w:txbxContent>
                      <w:p w14:paraId="41959613" w14:textId="10803CB8" w:rsidR="00241313" w:rsidRPr="0033376E" w:rsidRDefault="0033376E" w:rsidP="00241313">
                        <w:pPr>
                          <w:ind w:left="280" w:right="280"/>
                          <w:rPr>
                            <w:rStyle w:val="tyushaku"/>
                          </w:rPr>
                        </w:pPr>
                        <w:r w:rsidRPr="0033376E">
                          <w:rPr>
                            <w:rStyle w:val="tyushaku"/>
                            <w:rFonts w:hint="eastAsia"/>
                          </w:rPr>
                          <w:t>4.3.1 現在の盤面を表示する</w:t>
                        </w:r>
                      </w:p>
                    </w:txbxContent>
                  </v:textbox>
                </v:shape>
                <v:shape id="直線矢印コネクタ 20" o:spid="_x0000_s1065" type="#_x0000_t32" style="position:absolute;left:20378;top:8488;width:5530;height:20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" strokecolor="red" strokeweight=".5pt">
                  <v:stroke endarrow="block" joinstyle="miter"/>
                </v:shape>
              </v:group>
            </w:pict>
          </mc:Fallback>
        </mc:AlternateContent>
      </w:r>
      <w:r w:rsidR="00662D5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333BFE" wp14:editId="2A56FD9D">
                <wp:simplePos x="0" y="0"/>
                <wp:positionH relativeFrom="column">
                  <wp:posOffset>3046814</wp:posOffset>
                </wp:positionH>
                <wp:positionV relativeFrom="paragraph">
                  <wp:posOffset>3831590</wp:posOffset>
                </wp:positionV>
                <wp:extent cx="223346" cy="474831"/>
                <wp:effectExtent l="0" t="0" r="0" b="0"/>
                <wp:wrapNone/>
                <wp:docPr id="318733060" name="矢印: 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46" cy="4748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CC60B" id="矢印: 下 8" o:spid="_x0000_s1026" type="#_x0000_t67" style="position:absolute;margin-left:239.9pt;margin-top:301.7pt;width:17.6pt;height:37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" adj="16520" fillcolor="#1cade4 [3204]" strokecolor="#041921 [484]" strokeweight="1pt"/>
            </w:pict>
          </mc:Fallback>
        </mc:AlternateContent>
      </w:r>
      <w:r w:rsidR="00662D5C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F3CE9F2" wp14:editId="2A025BC4">
                <wp:simplePos x="0" y="0"/>
                <wp:positionH relativeFrom="margin">
                  <wp:posOffset>499110</wp:posOffset>
                </wp:positionH>
                <wp:positionV relativeFrom="paragraph">
                  <wp:posOffset>1861820</wp:posOffset>
                </wp:positionV>
                <wp:extent cx="5571490" cy="733425"/>
                <wp:effectExtent l="0" t="0" r="0" b="28575"/>
                <wp:wrapNone/>
                <wp:docPr id="423900278" name="グループ化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1490" cy="733425"/>
                          <a:chOff x="4" y="400427"/>
                          <a:chExt cx="5572008" cy="735100"/>
                        </a:xfrm>
                      </wpg:grpSpPr>
                      <wps:wsp>
                        <wps:cNvPr id="379250451" name="正方形/長方形 18"/>
                        <wps:cNvSpPr/>
                        <wps:spPr>
                          <a:xfrm>
                            <a:off x="4" y="400427"/>
                            <a:ext cx="2190750" cy="735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909356" name="テキスト ボックス 19"/>
                        <wps:cNvSpPr txBox="1"/>
                        <wps:spPr>
                          <a:xfrm>
                            <a:off x="2466393" y="648205"/>
                            <a:ext cx="3105619" cy="3154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AD70E6" w14:textId="69323682" w:rsidR="00241313" w:rsidRPr="000A2836" w:rsidRDefault="0033376E" w:rsidP="00241313">
                              <w:pPr>
                                <w:ind w:left="280" w:right="280"/>
                                <w:rPr>
                                  <w:rStyle w:val="tyushaku"/>
                                </w:rPr>
                              </w:pPr>
                              <w:r w:rsidRPr="0033376E">
                                <w:rPr>
                                  <w:rStyle w:val="tyushaku"/>
                                  <w:rFonts w:hint="eastAsia"/>
                                </w:rPr>
                                <w:t xml:space="preserve">4.3.3 </w:t>
                              </w:r>
                              <w:r w:rsidRPr="0033376E">
                                <w:rPr>
                                  <w:rStyle w:val="tyushaku"/>
                                  <w:rFonts w:hint="eastAsia"/>
                                </w:rPr>
                                <w:t>マークを入力するマスを指定する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9813541" name="直線矢印コネクタ 20"/>
                        <wps:cNvCnPr>
                          <a:endCxn id="379250451" idx="3"/>
                        </wps:cNvCnPr>
                        <wps:spPr>
                          <a:xfrm flipH="1">
                            <a:off x="2190754" y="743910"/>
                            <a:ext cx="314557" cy="240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3CE9F2" id="_x0000_s1066" style="position:absolute;left:0;text-align:left;margin-left:39.3pt;margin-top:146.6pt;width:438.7pt;height:57.75pt;z-index:251678720;mso-position-horizontal-relative:margin;mso-width-relative:margin;mso-height-relative:margin" coordorigin=",4004" coordsize="55720,7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">
                <v:rect id="正方形/長方形 18" o:spid="_x0000_s1067" style="position:absolute;top:4004;width:21907;height:7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" filled="f" strokecolor="red" strokeweight="1pt"/>
                <v:shape id="_x0000_s1068" type="#_x0000_t202" style="position:absolute;left:24663;top:6482;width:31057;height:3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" filled="f" stroked="f" strokeweight=".5pt">
                  <v:textbox>
                    <w:txbxContent>
                      <w:p w14:paraId="73AD70E6" w14:textId="69323682" w:rsidR="00241313" w:rsidRPr="000A2836" w:rsidRDefault="0033376E" w:rsidP="00241313">
                        <w:pPr>
                          <w:ind w:left="280" w:right="280"/>
                          <w:rPr>
                            <w:rStyle w:val="tyushaku"/>
                          </w:rPr>
                        </w:pPr>
                        <w:r w:rsidRPr="0033376E">
                          <w:rPr>
                            <w:rStyle w:val="tyushaku"/>
                            <w:rFonts w:hint="eastAsia"/>
                          </w:rPr>
                          <w:t>4.3.3 マークを入力するマスを指定する</w:t>
                        </w:r>
                      </w:p>
                    </w:txbxContent>
                  </v:textbox>
                </v:shape>
                <v:shape id="直線矢印コネクタ 20" o:spid="_x0000_s1069" type="#_x0000_t32" style="position:absolute;left:21907;top:7439;width:3146;height:2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" strokecolor="red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241313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91F1AB4" wp14:editId="3D81FAAC">
                <wp:simplePos x="0" y="0"/>
                <wp:positionH relativeFrom="column">
                  <wp:posOffset>514350</wp:posOffset>
                </wp:positionH>
                <wp:positionV relativeFrom="paragraph">
                  <wp:posOffset>356870</wp:posOffset>
                </wp:positionV>
                <wp:extent cx="5734050" cy="762000"/>
                <wp:effectExtent l="0" t="0" r="0" b="0"/>
                <wp:wrapNone/>
                <wp:docPr id="920141914" name="グループ化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762000"/>
                          <a:chOff x="-85724" y="229160"/>
                          <a:chExt cx="5734051" cy="763722"/>
                        </a:xfrm>
                      </wpg:grpSpPr>
                      <wps:wsp>
                        <wps:cNvPr id="878866181" name="正方形/長方形 18"/>
                        <wps:cNvSpPr/>
                        <wps:spPr>
                          <a:xfrm>
                            <a:off x="-85724" y="229160"/>
                            <a:ext cx="5438141" cy="3150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0407685" name="テキスト ボックス 19"/>
                        <wps:cNvSpPr txBox="1"/>
                        <wps:spPr>
                          <a:xfrm>
                            <a:off x="2818609" y="705625"/>
                            <a:ext cx="2829718" cy="287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D111E0" w14:textId="45AA8E6A" w:rsidR="00241313" w:rsidRPr="000A2836" w:rsidRDefault="001D3B68" w:rsidP="00241313">
                              <w:pPr>
                                <w:ind w:left="280" w:right="280"/>
                                <w:rPr>
                                  <w:rStyle w:val="tyushaku"/>
                                </w:rPr>
                              </w:pPr>
                              <w:r w:rsidRPr="001D3B68">
                                <w:rPr>
                                  <w:rStyle w:val="tyushaku"/>
                                  <w:rFonts w:hint="eastAsia"/>
                                </w:rPr>
                                <w:t>4.2.</w:t>
                              </w:r>
                              <w:r w:rsidR="007067B9">
                                <w:rPr>
                                  <w:rStyle w:val="tyushaku"/>
                                  <w:rFonts w:hint="eastAsia"/>
                                </w:rPr>
                                <w:t>1</w:t>
                              </w:r>
                              <w:r w:rsidR="007067B9" w:rsidRPr="007067B9">
                                <w:rPr>
                                  <w:rStyle w:val="tyushaku"/>
                                  <w:rFonts w:hint="eastAsia"/>
                                </w:rPr>
                                <w:t>縦横の列の長さを入力させる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7815110" name="直線矢印コネクタ 20"/>
                        <wps:cNvCnPr/>
                        <wps:spPr>
                          <a:xfrm flipH="1" flipV="1">
                            <a:off x="2733346" y="601057"/>
                            <a:ext cx="381329" cy="18141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F1AB4" id="_x0000_s1070" style="position:absolute;left:0;text-align:left;margin-left:40.5pt;margin-top:28.1pt;width:451.5pt;height:60pt;z-index:251675648;mso-width-relative:margin;mso-height-relative:margin" coordorigin="-857,2291" coordsize="57340,7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">
                <v:rect id="正方形/長方形 18" o:spid="_x0000_s1071" style="position:absolute;left:-857;top:2291;width:54381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" filled="f" strokecolor="#1cade4 [3204]" strokeweight="1pt"/>
                <v:shape id="_x0000_s1072" type="#_x0000_t202" style="position:absolute;left:28186;top:7056;width:28297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" filled="f" stroked="f" strokeweight=".5pt">
                  <v:textbox>
                    <w:txbxContent>
                      <w:p w14:paraId="5FD111E0" w14:textId="45AA8E6A" w:rsidR="00241313" w:rsidRPr="000A2836" w:rsidRDefault="001D3B68" w:rsidP="00241313">
                        <w:pPr>
                          <w:ind w:left="280" w:right="280"/>
                          <w:rPr>
                            <w:rStyle w:val="tyushaku"/>
                          </w:rPr>
                        </w:pPr>
                        <w:r w:rsidRPr="001D3B68">
                          <w:rPr>
                            <w:rStyle w:val="tyushaku"/>
                            <w:rFonts w:hint="eastAsia"/>
                          </w:rPr>
                          <w:t>4.2.</w:t>
                        </w:r>
                        <w:r w:rsidR="007067B9">
                          <w:rPr>
                            <w:rStyle w:val="tyushaku"/>
                            <w:rFonts w:hint="eastAsia"/>
                          </w:rPr>
                          <w:t>1</w:t>
                        </w:r>
                        <w:r w:rsidR="007067B9" w:rsidRPr="007067B9">
                          <w:rPr>
                            <w:rStyle w:val="tyushaku"/>
                            <w:rFonts w:hint="eastAsia"/>
                          </w:rPr>
                          <w:t>縦横の列の長さを入力させる</w:t>
                        </w:r>
                      </w:p>
                    </w:txbxContent>
                  </v:textbox>
                </v:shape>
                <v:shape id="直線矢印コネクタ 20" o:spid="_x0000_s1073" type="#_x0000_t32" style="position:absolute;left:27333;top:6010;width:3813;height:18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" strokecolor="#1cade4 [3204]" strokeweight="1.5pt">
                  <v:stroke endarrow="block" joinstyle="miter"/>
                </v:shape>
              </v:group>
            </w:pict>
          </mc:Fallback>
        </mc:AlternateContent>
      </w:r>
      <w:r w:rsidR="00241313">
        <w:rPr>
          <w:rFonts w:hint="eastAsia"/>
          <w:noProof/>
          <w:lang w:val="ja-JP" w:bidi="ja-JP"/>
        </w:rPr>
        <w:drawing>
          <wp:inline distT="0" distB="0" distL="0" distR="0" wp14:anchorId="5A07D728" wp14:editId="4A99FF07">
            <wp:extent cx="5657215" cy="3752850"/>
            <wp:effectExtent l="76200" t="76200" r="133985" b="133350"/>
            <wp:docPr id="1250695308" name="図 2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95308" name="図 21" descr="テキスト, 手紙&#10;&#10;自動的に生成された説明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457" cy="37629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5B1A01" w14:textId="77777777" w:rsidR="00377497" w:rsidRDefault="00377497" w:rsidP="00241313">
      <w:pPr>
        <w:ind w:left="280" w:right="280"/>
        <w:jc w:val="center"/>
        <w:rPr>
          <w:lang w:val="ja-JP" w:bidi="ja-JP"/>
        </w:rPr>
      </w:pPr>
    </w:p>
    <w:p w14:paraId="5CEB1EA5" w14:textId="6D2F9E1F" w:rsidR="0047289A" w:rsidRDefault="00B03B92" w:rsidP="00241313">
      <w:pPr>
        <w:ind w:left="280" w:right="280"/>
        <w:jc w:val="center"/>
        <w:rPr>
          <w:lang w:val="ja-JP" w:bidi="ja-JP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4616842" wp14:editId="5B9EA2C5">
                <wp:simplePos x="0" y="0"/>
                <wp:positionH relativeFrom="margin">
                  <wp:posOffset>647700</wp:posOffset>
                </wp:positionH>
                <wp:positionV relativeFrom="paragraph">
                  <wp:posOffset>1849755</wp:posOffset>
                </wp:positionV>
                <wp:extent cx="5561965" cy="285750"/>
                <wp:effectExtent l="0" t="0" r="0" b="0"/>
                <wp:wrapNone/>
                <wp:docPr id="589195241" name="グループ化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1965" cy="285750"/>
                          <a:chOff x="-171542" y="1552173"/>
                          <a:chExt cx="5563267" cy="286523"/>
                        </a:xfrm>
                      </wpg:grpSpPr>
                      <wps:wsp>
                        <wps:cNvPr id="2755168" name="正方形/長方形 18"/>
                        <wps:cNvSpPr/>
                        <wps:spPr>
                          <a:xfrm>
                            <a:off x="-171542" y="1609478"/>
                            <a:ext cx="2572252" cy="2097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249830" name="テキスト ボックス 19"/>
                        <wps:cNvSpPr txBox="1"/>
                        <wps:spPr>
                          <a:xfrm>
                            <a:off x="2733864" y="1552173"/>
                            <a:ext cx="2657861" cy="2865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313A46" w14:textId="1B077D61" w:rsidR="00241313" w:rsidRPr="000A2836" w:rsidRDefault="00377497" w:rsidP="00241313">
                              <w:pPr>
                                <w:spacing w:line="240" w:lineRule="auto"/>
                                <w:rPr>
                                  <w:rStyle w:val="tyushaku"/>
                                </w:rPr>
                              </w:pPr>
                              <w:r>
                                <w:rPr>
                                  <w:rStyle w:val="tyushaku"/>
                                  <w:rFonts w:hint="eastAsia"/>
                                </w:rPr>
                                <w:t>4.6</w:t>
                              </w:r>
                              <w:r w:rsidR="0036764D" w:rsidRPr="0036764D">
                                <w:rPr>
                                  <w:rStyle w:val="tyushaku"/>
                                  <w:rFonts w:hint="eastAsia"/>
                                </w:rPr>
                                <w:t>.3</w:t>
                              </w:r>
                              <w:r w:rsidR="0036764D" w:rsidRPr="0036764D">
                                <w:rPr>
                                  <w:rStyle w:val="tyushaku"/>
                                  <w:rFonts w:hint="eastAsia"/>
                                </w:rPr>
                                <w:t>アプリケーション</w:t>
                              </w:r>
                              <w:r w:rsidR="00CC17DD">
                                <w:rPr>
                                  <w:rStyle w:val="tyushaku"/>
                                  <w:rFonts w:hint="eastAsia"/>
                                </w:rPr>
                                <w:t>の終了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8751203" name="直線矢印コネクタ 20"/>
                        <wps:cNvCnPr>
                          <a:stCxn id="268249830" idx="1"/>
                          <a:endCxn id="2755168" idx="3"/>
                        </wps:cNvCnPr>
                        <wps:spPr>
                          <a:xfrm flipH="1">
                            <a:off x="2400710" y="1695435"/>
                            <a:ext cx="333154" cy="189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616842" id="_x0000_s1074" style="position:absolute;left:0;text-align:left;margin-left:51pt;margin-top:145.65pt;width:437.95pt;height:22.5pt;z-index:251685888;mso-position-horizontal-relative:margin;mso-width-relative:margin;mso-height-relative:margin" coordorigin="-1715,15521" coordsize="55632,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">
                <v:rect id="正方形/長方形 18" o:spid="_x0000_s1075" style="position:absolute;left:-1715;top:16094;width:25722;height:2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" filled="f" strokecolor="red" strokeweight="1pt"/>
                <v:shape id="_x0000_s1076" type="#_x0000_t202" style="position:absolute;left:27338;top:15521;width:26579;height:2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" filled="f" stroked="f" strokeweight=".5pt">
                  <v:textbox>
                    <w:txbxContent>
                      <w:p w14:paraId="7E313A46" w14:textId="1B077D61" w:rsidR="00241313" w:rsidRPr="000A2836" w:rsidRDefault="00377497" w:rsidP="00241313">
                        <w:pPr>
                          <w:spacing w:line="240" w:lineRule="auto"/>
                          <w:rPr>
                            <w:rStyle w:val="tyushaku"/>
                          </w:rPr>
                        </w:pPr>
                        <w:r>
                          <w:rPr>
                            <w:rStyle w:val="tyushaku"/>
                            <w:rFonts w:hint="eastAsia"/>
                          </w:rPr>
                          <w:t>4.6</w:t>
                        </w:r>
                        <w:r w:rsidR="0036764D" w:rsidRPr="0036764D">
                          <w:rPr>
                            <w:rStyle w:val="tyushaku"/>
                            <w:rFonts w:hint="eastAsia"/>
                          </w:rPr>
                          <w:t>.3アプリケーション</w:t>
                        </w:r>
                        <w:r w:rsidR="00CC17DD">
                          <w:rPr>
                            <w:rStyle w:val="tyushaku"/>
                            <w:rFonts w:hint="eastAsia"/>
                          </w:rPr>
                          <w:t>の終了</w:t>
                        </w:r>
                      </w:p>
                    </w:txbxContent>
                  </v:textbox>
                </v:shape>
                <v:shape id="直線矢印コネクタ 20" o:spid="_x0000_s1077" type="#_x0000_t32" style="position:absolute;left:24007;top:16954;width:3331;height:1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" strokecolor="red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1504B64" wp14:editId="5510DEA3">
                <wp:simplePos x="0" y="0"/>
                <wp:positionH relativeFrom="column">
                  <wp:posOffset>628650</wp:posOffset>
                </wp:positionH>
                <wp:positionV relativeFrom="paragraph">
                  <wp:posOffset>726440</wp:posOffset>
                </wp:positionV>
                <wp:extent cx="3848100" cy="904524"/>
                <wp:effectExtent l="0" t="0" r="0" b="10160"/>
                <wp:wrapNone/>
                <wp:docPr id="299628462" name="グループ化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904524"/>
                          <a:chOff x="0" y="171450"/>
                          <a:chExt cx="3848100" cy="904524"/>
                        </a:xfrm>
                      </wpg:grpSpPr>
                      <wpg:grpSp>
                        <wpg:cNvPr id="426114537" name="グループ化 22"/>
                        <wpg:cNvGrpSpPr/>
                        <wpg:grpSpPr>
                          <a:xfrm>
                            <a:off x="0" y="295275"/>
                            <a:ext cx="2581275" cy="780699"/>
                            <a:chOff x="-124100" y="1908099"/>
                            <a:chExt cx="3405956" cy="783164"/>
                          </a:xfrm>
                        </wpg:grpSpPr>
                        <wps:wsp>
                          <wps:cNvPr id="64994683" name="正方形/長方形 18"/>
                          <wps:cNvSpPr/>
                          <wps:spPr>
                            <a:xfrm>
                              <a:off x="-124100" y="1908099"/>
                              <a:ext cx="2504488" cy="7831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8902487" name="直線矢印コネクタ 20"/>
                          <wps:cNvCnPr/>
                          <wps:spPr>
                            <a:xfrm flipH="1">
                              <a:off x="2380388" y="2027370"/>
                              <a:ext cx="901468" cy="27205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23691582" name="テキスト ボックス 50"/>
                        <wps:cNvSpPr txBox="1"/>
                        <wps:spPr>
                          <a:xfrm>
                            <a:off x="2571750" y="171450"/>
                            <a:ext cx="127635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8275A7" w14:textId="14651AFF" w:rsidR="00A2573C" w:rsidRPr="00A2573C" w:rsidRDefault="00377497">
                              <w:pPr>
                                <w:rPr>
                                  <w:rStyle w:val="tyushaku"/>
                                </w:rPr>
                              </w:pPr>
                              <w:r>
                                <w:rPr>
                                  <w:rStyle w:val="tyushaku"/>
                                </w:rPr>
                                <w:t>4.6</w:t>
                              </w:r>
                              <w:r w:rsidR="00CC17DD" w:rsidRPr="00CC17DD">
                                <w:rPr>
                                  <w:rStyle w:val="tyushaku"/>
                                </w:rPr>
                                <w:t>.1</w:t>
                              </w:r>
                              <w:r w:rsidR="00A2573C" w:rsidRPr="00A2573C">
                                <w:rPr>
                                  <w:rStyle w:val="tyushaku"/>
                                  <w:rFonts w:hint="eastAsia"/>
                                </w:rPr>
                                <w:t>盤面を表示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504B64" id="グループ化 52" o:spid="_x0000_s1078" style="position:absolute;left:0;text-align:left;margin-left:49.5pt;margin-top:57.2pt;width:303pt;height:71.2pt;z-index:251709440;mso-width-relative:margin;mso-height-relative:margin" coordorigin=",1714" coordsize="38481,9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">
                <v:group id="_x0000_s1079" style="position:absolute;top:2952;width:25812;height:7807" coordorigin="-1241,19080" coordsize="34059,7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">
                  <v:rect id="正方形/長方形 18" o:spid="_x0000_s1080" style="position:absolute;left:-1241;top:19080;width:25044;height:7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" filled="f" strokecolor="red" strokeweight="1pt"/>
                  <v:shape id="直線矢印コネクタ 20" o:spid="_x0000_s1081" type="#_x0000_t32" style="position:absolute;left:23803;top:20273;width:9015;height:27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" strokecolor="red" strokeweight="1pt">
                    <v:stroke endarrow="block" joinstyle="miter"/>
                  </v:shape>
                </v:group>
                <v:shape id="テキスト ボックス 50" o:spid="_x0000_s1082" type="#_x0000_t202" style="position:absolute;left:25717;top:1714;width:12764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" fillcolor="white [3201]" stroked="f" strokeweight=".5pt">
                  <v:textbox>
                    <w:txbxContent>
                      <w:p w14:paraId="6B8275A7" w14:textId="14651AFF" w:rsidR="00A2573C" w:rsidRPr="00A2573C" w:rsidRDefault="00377497">
                        <w:pPr>
                          <w:rPr>
                            <w:rStyle w:val="tyushaku"/>
                          </w:rPr>
                        </w:pPr>
                        <w:r>
                          <w:rPr>
                            <w:rStyle w:val="tyushaku"/>
                          </w:rPr>
                          <w:t>4.6</w:t>
                        </w:r>
                        <w:r w:rsidR="00CC17DD" w:rsidRPr="00CC17DD">
                          <w:rPr>
                            <w:rStyle w:val="tyushaku"/>
                          </w:rPr>
                          <w:t>.1</w:t>
                        </w:r>
                        <w:r w:rsidR="00A2573C" w:rsidRPr="00A2573C">
                          <w:rPr>
                            <w:rStyle w:val="tyushaku"/>
                            <w:rFonts w:hint="eastAsia"/>
                          </w:rPr>
                          <w:t>盤面を表示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CD11AE8" wp14:editId="3787463F">
                <wp:simplePos x="0" y="0"/>
                <wp:positionH relativeFrom="margin">
                  <wp:align>center</wp:align>
                </wp:positionH>
                <wp:positionV relativeFrom="paragraph">
                  <wp:posOffset>1564640</wp:posOffset>
                </wp:positionV>
                <wp:extent cx="5429185" cy="314325"/>
                <wp:effectExtent l="0" t="0" r="0" b="28575"/>
                <wp:wrapNone/>
                <wp:docPr id="604135673" name="グループ化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185" cy="314325"/>
                          <a:chOff x="0" y="0"/>
                          <a:chExt cx="5429185" cy="314325"/>
                        </a:xfrm>
                      </wpg:grpSpPr>
                      <wps:wsp>
                        <wps:cNvPr id="547176350" name="正方形/長方形 18"/>
                        <wps:cNvSpPr/>
                        <wps:spPr>
                          <a:xfrm>
                            <a:off x="0" y="142875"/>
                            <a:ext cx="2190547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338686" name="テキスト ボックス 19"/>
                        <wps:cNvSpPr txBox="1"/>
                        <wps:spPr>
                          <a:xfrm>
                            <a:off x="2771775" y="0"/>
                            <a:ext cx="265741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738139" w14:textId="0435D71A" w:rsidR="00241313" w:rsidRPr="000A2836" w:rsidRDefault="00377497" w:rsidP="00241313">
                              <w:pPr>
                                <w:spacing w:line="240" w:lineRule="auto"/>
                                <w:ind w:left="280" w:right="280"/>
                                <w:rPr>
                                  <w:rStyle w:val="tyushaku"/>
                                </w:rPr>
                              </w:pPr>
                              <w:r>
                                <w:rPr>
                                  <w:rStyle w:val="tyushaku"/>
                                  <w:rFonts w:hint="eastAsia"/>
                                </w:rPr>
                                <w:t>4.6</w:t>
                              </w:r>
                              <w:r w:rsidR="0036764D" w:rsidRPr="0036764D">
                                <w:rPr>
                                  <w:rStyle w:val="tyushaku"/>
                                  <w:rFonts w:hint="eastAsia"/>
                                </w:rPr>
                                <w:t>.2</w:t>
                              </w:r>
                              <w:r w:rsidR="0036764D" w:rsidRPr="0036764D">
                                <w:rPr>
                                  <w:rStyle w:val="tyushaku"/>
                                  <w:rFonts w:hint="eastAsia"/>
                                </w:rPr>
                                <w:t>勝敗の表示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109775" name="直線矢印コネクタ 20"/>
                        <wps:cNvCnPr/>
                        <wps:spPr>
                          <a:xfrm flipH="1">
                            <a:off x="2209800" y="142875"/>
                            <a:ext cx="561182" cy="457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D11AE8" id="グループ化 48" o:spid="_x0000_s1083" style="position:absolute;left:0;text-align:left;margin-left:0;margin-top:123.2pt;width:427.5pt;height:24.75pt;z-index:251684864;mso-position-horizontal:center;mso-position-horizontal-relative:margin" coordsize="54291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">
                <v:rect id="正方形/長方形 18" o:spid="_x0000_s1084" style="position:absolute;top:1428;width:21905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" filled="f" strokecolor="#1cade4 [3204]" strokeweight="1pt"/>
                <v:shape id="_x0000_s1085" type="#_x0000_t202" style="position:absolute;left:27717;width:26574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" filled="f" stroked="f" strokeweight=".5pt">
                  <v:textbox>
                    <w:txbxContent>
                      <w:p w14:paraId="24738139" w14:textId="0435D71A" w:rsidR="00241313" w:rsidRPr="000A2836" w:rsidRDefault="00377497" w:rsidP="00241313">
                        <w:pPr>
                          <w:spacing w:line="240" w:lineRule="auto"/>
                          <w:ind w:left="280" w:right="280"/>
                          <w:rPr>
                            <w:rStyle w:val="tyushaku"/>
                          </w:rPr>
                        </w:pPr>
                        <w:r>
                          <w:rPr>
                            <w:rStyle w:val="tyushaku"/>
                            <w:rFonts w:hint="eastAsia"/>
                          </w:rPr>
                          <w:t>4.6</w:t>
                        </w:r>
                        <w:r w:rsidR="0036764D" w:rsidRPr="0036764D">
                          <w:rPr>
                            <w:rStyle w:val="tyushaku"/>
                            <w:rFonts w:hint="eastAsia"/>
                          </w:rPr>
                          <w:t>.2勝敗の表示</w:t>
                        </w:r>
                      </w:p>
                    </w:txbxContent>
                  </v:textbox>
                </v:shape>
                <v:shape id="直線矢印コネクタ 20" o:spid="_x0000_s1086" type="#_x0000_t32" style="position:absolute;left:22098;top:1428;width:5611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" strokecolor="#1cade4 [3204]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863432">
        <w:rPr>
          <w:noProof/>
          <w:lang w:bidi="ja-JP"/>
        </w:rPr>
        <w:drawing>
          <wp:inline distT="0" distB="0" distL="0" distR="0" wp14:anchorId="2F1F32C1" wp14:editId="5AEACFE2">
            <wp:extent cx="5344795" cy="2104692"/>
            <wp:effectExtent l="76200" t="76200" r="141605" b="124460"/>
            <wp:docPr id="782474146" name="図 23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74146" name="図 23" descr="テキスト, 手紙&#10;&#10;自動的に生成された説明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99"/>
                    <a:stretch/>
                  </pic:blipFill>
                  <pic:spPr bwMode="auto">
                    <a:xfrm>
                      <a:off x="0" y="0"/>
                      <a:ext cx="5363137" cy="211191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9D8C1" w14:textId="6E52465D" w:rsidR="0047289A" w:rsidRDefault="00377497" w:rsidP="00241313">
      <w:pPr>
        <w:ind w:left="280" w:right="280"/>
        <w:jc w:val="center"/>
        <w:rPr>
          <w:lang w:val="ja-JP" w:bidi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A4001B" wp14:editId="3203B6F3">
                <wp:simplePos x="0" y="0"/>
                <wp:positionH relativeFrom="column">
                  <wp:posOffset>409575</wp:posOffset>
                </wp:positionH>
                <wp:positionV relativeFrom="paragraph">
                  <wp:posOffset>13335</wp:posOffset>
                </wp:positionV>
                <wp:extent cx="2724150" cy="314325"/>
                <wp:effectExtent l="0" t="0" r="0" b="0"/>
                <wp:wrapNone/>
                <wp:docPr id="938419801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55F8A" w14:textId="1005051B" w:rsidR="00241313" w:rsidRPr="000A2836" w:rsidRDefault="0036764D" w:rsidP="00241313">
                            <w:pPr>
                              <w:spacing w:line="240" w:lineRule="auto"/>
                              <w:rPr>
                                <w:rStyle w:val="tyushaku"/>
                              </w:rPr>
                            </w:pPr>
                            <w:r w:rsidRPr="0036764D">
                              <w:rPr>
                                <w:rStyle w:val="tyushaku"/>
                                <w:rFonts w:hint="eastAsia"/>
                              </w:rPr>
                              <w:t>4.</w:t>
                            </w:r>
                            <w:r w:rsidR="00377497">
                              <w:rPr>
                                <w:rStyle w:val="tyushaku"/>
                                <w:rFonts w:hint="eastAsia"/>
                              </w:rPr>
                              <w:t>4</w:t>
                            </w:r>
                            <w:r w:rsidRPr="0036764D">
                              <w:rPr>
                                <w:rStyle w:val="tyushaku"/>
                                <w:rFonts w:hint="eastAsia"/>
                              </w:rPr>
                              <w:t>.</w:t>
                            </w:r>
                            <w:r w:rsidR="00377497">
                              <w:rPr>
                                <w:rStyle w:val="tyushaku"/>
                                <w:rFonts w:hint="eastAsia"/>
                              </w:rPr>
                              <w:t>1</w:t>
                            </w:r>
                            <w:r w:rsidR="00377497" w:rsidRPr="00377497">
                              <w:rPr>
                                <w:rStyle w:val="tyushaku"/>
                                <w:rFonts w:hint="eastAsia"/>
                              </w:rPr>
                              <w:t>列にマークが揃っているか調査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4001B" id="_x0000_s1087" type="#_x0000_t202" style="position:absolute;left:0;text-align:left;margin-left:32.25pt;margin-top:1.05pt;width:214.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" filled="f" stroked="f" strokeweight=".5pt">
                <v:textbox>
                  <w:txbxContent>
                    <w:p w14:paraId="1ED55F8A" w14:textId="1005051B" w:rsidR="00241313" w:rsidRPr="000A2836" w:rsidRDefault="0036764D" w:rsidP="00241313">
                      <w:pPr>
                        <w:spacing w:line="240" w:lineRule="auto"/>
                        <w:rPr>
                          <w:rStyle w:val="tyushaku"/>
                        </w:rPr>
                      </w:pPr>
                      <w:r w:rsidRPr="0036764D">
                        <w:rPr>
                          <w:rStyle w:val="tyushaku"/>
                          <w:rFonts w:hint="eastAsia"/>
                        </w:rPr>
                        <w:t>4.</w:t>
                      </w:r>
                      <w:r w:rsidR="00377497">
                        <w:rPr>
                          <w:rStyle w:val="tyushaku"/>
                          <w:rFonts w:hint="eastAsia"/>
                        </w:rPr>
                        <w:t>4</w:t>
                      </w:r>
                      <w:r w:rsidRPr="0036764D">
                        <w:rPr>
                          <w:rStyle w:val="tyushaku"/>
                          <w:rFonts w:hint="eastAsia"/>
                        </w:rPr>
                        <w:t>.</w:t>
                      </w:r>
                      <w:r w:rsidR="00377497">
                        <w:rPr>
                          <w:rStyle w:val="tyushaku"/>
                          <w:rFonts w:hint="eastAsia"/>
                        </w:rPr>
                        <w:t>1</w:t>
                      </w:r>
                      <w:r w:rsidR="00377497" w:rsidRPr="00377497">
                        <w:rPr>
                          <w:rStyle w:val="tyushaku"/>
                          <w:rFonts w:hint="eastAsia"/>
                        </w:rPr>
                        <w:t>列にマークが揃っているか調査</w:t>
                      </w:r>
                    </w:p>
                  </w:txbxContent>
                </v:textbox>
              </v:shape>
            </w:pict>
          </mc:Fallback>
        </mc:AlternateContent>
      </w:r>
    </w:p>
    <w:p w14:paraId="7596FF49" w14:textId="66A0D267" w:rsidR="00CE7251" w:rsidRDefault="00CE7251" w:rsidP="00CE7251">
      <w:pPr>
        <w:ind w:left="280" w:right="280"/>
        <w:jc w:val="center"/>
        <w:rPr>
          <w:lang w:val="ja-JP" w:bidi="ja-JP"/>
        </w:rPr>
      </w:pPr>
    </w:p>
    <w:p w14:paraId="3AE61D2A" w14:textId="374D1AA8" w:rsidR="0047289A" w:rsidRDefault="00241313" w:rsidP="00376EFA">
      <w:pPr>
        <w:spacing w:after="160"/>
        <w:rPr>
          <w:lang w:val="ja-JP" w:bidi="ja-JP"/>
        </w:rPr>
      </w:pPr>
      <w:r>
        <w:rPr>
          <w:lang w:val="ja-JP" w:bidi="ja-JP"/>
        </w:rPr>
        <w:br w:type="page"/>
      </w:r>
      <w:r w:rsidR="0037749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086B45" wp14:editId="18C2BF96">
                <wp:simplePos x="0" y="0"/>
                <wp:positionH relativeFrom="column">
                  <wp:posOffset>2066924</wp:posOffset>
                </wp:positionH>
                <wp:positionV relativeFrom="paragraph">
                  <wp:posOffset>2257425</wp:posOffset>
                </wp:positionV>
                <wp:extent cx="2324100" cy="45719"/>
                <wp:effectExtent l="38100" t="38100" r="19050" b="88265"/>
                <wp:wrapNone/>
                <wp:docPr id="908561689" name="直線矢印コネク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8928E" id="直線矢印コネクタ 65" o:spid="_x0000_s1026" type="#_x0000_t32" style="position:absolute;margin-left:162.75pt;margin-top:177.75pt;width:183pt;height:3.6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" strokecolor="#00b050" strokeweight="1.5pt">
                <v:stroke endarrow="block" joinstyle="miter"/>
              </v:shape>
            </w:pict>
          </mc:Fallback>
        </mc:AlternateContent>
      </w:r>
      <w:r w:rsidR="0037749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505F4E" wp14:editId="2C0C8051">
                <wp:simplePos x="0" y="0"/>
                <wp:positionH relativeFrom="column">
                  <wp:posOffset>4524375</wp:posOffset>
                </wp:positionH>
                <wp:positionV relativeFrom="paragraph">
                  <wp:posOffset>2103755</wp:posOffset>
                </wp:positionV>
                <wp:extent cx="2724150" cy="314325"/>
                <wp:effectExtent l="0" t="0" r="0" b="0"/>
                <wp:wrapNone/>
                <wp:docPr id="1919206130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1E564" w14:textId="33D803D5" w:rsidR="00377497" w:rsidRPr="000A2836" w:rsidRDefault="00377497" w:rsidP="00377497">
                            <w:pPr>
                              <w:spacing w:line="240" w:lineRule="auto"/>
                              <w:rPr>
                                <w:rStyle w:val="tyushaku"/>
                              </w:rPr>
                            </w:pPr>
                            <w:r w:rsidRPr="0036764D">
                              <w:rPr>
                                <w:rStyle w:val="tyushaku"/>
                                <w:rFonts w:hint="eastAsia"/>
                              </w:rPr>
                              <w:t>4.</w:t>
                            </w:r>
                            <w:r w:rsidR="007067B9">
                              <w:rPr>
                                <w:rStyle w:val="tyushaku"/>
                                <w:rFonts w:hint="eastAsia"/>
                              </w:rPr>
                              <w:t>5</w:t>
                            </w:r>
                            <w:r w:rsidRPr="0036764D">
                              <w:rPr>
                                <w:rStyle w:val="tyushaku"/>
                                <w:rFonts w:hint="eastAsia"/>
                              </w:rPr>
                              <w:t>.</w:t>
                            </w:r>
                            <w:r>
                              <w:rPr>
                                <w:rStyle w:val="tyushaku"/>
                                <w:rFonts w:hint="eastAsia"/>
                              </w:rPr>
                              <w:t>1</w:t>
                            </w:r>
                            <w:r w:rsidR="007067B9">
                              <w:rPr>
                                <w:rStyle w:val="tyushaku"/>
                                <w:rFonts w:hint="eastAsia"/>
                              </w:rPr>
                              <w:t>全てのマスが入力済みか</w:t>
                            </w:r>
                            <w:r w:rsidRPr="00377497">
                              <w:rPr>
                                <w:rStyle w:val="tyushaku"/>
                                <w:rFonts w:hint="eastAsia"/>
                              </w:rPr>
                              <w:t>調査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05F4E" id="_x0000_s1088" type="#_x0000_t202" style="position:absolute;margin-left:356.25pt;margin-top:165.65pt;width:214.5pt;height:24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" filled="f" stroked="f" strokeweight=".5pt">
                <v:textbox>
                  <w:txbxContent>
                    <w:p w14:paraId="2191E564" w14:textId="33D803D5" w:rsidR="00377497" w:rsidRPr="000A2836" w:rsidRDefault="00377497" w:rsidP="00377497">
                      <w:pPr>
                        <w:spacing w:line="240" w:lineRule="auto"/>
                        <w:rPr>
                          <w:rStyle w:val="tyushaku"/>
                        </w:rPr>
                      </w:pPr>
                      <w:r w:rsidRPr="0036764D">
                        <w:rPr>
                          <w:rStyle w:val="tyushaku"/>
                          <w:rFonts w:hint="eastAsia"/>
                        </w:rPr>
                        <w:t>4.</w:t>
                      </w:r>
                      <w:r w:rsidR="007067B9">
                        <w:rPr>
                          <w:rStyle w:val="tyushaku"/>
                          <w:rFonts w:hint="eastAsia"/>
                        </w:rPr>
                        <w:t>5</w:t>
                      </w:r>
                      <w:r w:rsidRPr="0036764D">
                        <w:rPr>
                          <w:rStyle w:val="tyushaku"/>
                          <w:rFonts w:hint="eastAsia"/>
                        </w:rPr>
                        <w:t>.</w:t>
                      </w:r>
                      <w:r>
                        <w:rPr>
                          <w:rStyle w:val="tyushaku"/>
                          <w:rFonts w:hint="eastAsia"/>
                        </w:rPr>
                        <w:t>1</w:t>
                      </w:r>
                      <w:r w:rsidR="007067B9">
                        <w:rPr>
                          <w:rStyle w:val="tyushaku"/>
                          <w:rFonts w:hint="eastAsia"/>
                        </w:rPr>
                        <w:t>全てのマスが入力済みか</w:t>
                      </w:r>
                      <w:r w:rsidRPr="00377497">
                        <w:rPr>
                          <w:rStyle w:val="tyushaku"/>
                          <w:rFonts w:hint="eastAsia"/>
                        </w:rPr>
                        <w:t>調査</w:t>
                      </w:r>
                    </w:p>
                  </w:txbxContent>
                </v:textbox>
              </v:shape>
            </w:pict>
          </mc:Fallback>
        </mc:AlternateContent>
      </w:r>
      <w:r w:rsidR="00CC17DD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B4D903E" wp14:editId="664C4527">
                <wp:simplePos x="0" y="0"/>
                <wp:positionH relativeFrom="margin">
                  <wp:posOffset>152400</wp:posOffset>
                </wp:positionH>
                <wp:positionV relativeFrom="paragraph">
                  <wp:posOffset>209550</wp:posOffset>
                </wp:positionV>
                <wp:extent cx="6504940" cy="1581150"/>
                <wp:effectExtent l="0" t="0" r="0" b="19050"/>
                <wp:wrapNone/>
                <wp:docPr id="1825279019" name="グループ化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4940" cy="1581150"/>
                          <a:chOff x="-2352511" y="4155533"/>
                          <a:chExt cx="6736732" cy="1586383"/>
                        </a:xfrm>
                      </wpg:grpSpPr>
                      <wps:wsp>
                        <wps:cNvPr id="1874584784" name="正方形/長方形 18"/>
                        <wps:cNvSpPr/>
                        <wps:spPr>
                          <a:xfrm>
                            <a:off x="-2352511" y="4212872"/>
                            <a:ext cx="2436271" cy="15290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472699" name="テキスト ボックス 19"/>
                        <wps:cNvSpPr txBox="1"/>
                        <wps:spPr>
                          <a:xfrm>
                            <a:off x="1542649" y="4155533"/>
                            <a:ext cx="2841572" cy="6497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5C37F3" w14:textId="77777777" w:rsidR="00CC17DD" w:rsidRDefault="00CC17DD" w:rsidP="00CE7251">
                              <w:pPr>
                                <w:spacing w:line="240" w:lineRule="auto"/>
                                <w:jc w:val="center"/>
                                <w:rPr>
                                  <w:rStyle w:val="tyushaku"/>
                                </w:rPr>
                              </w:pPr>
                              <w:r w:rsidRPr="00CC17DD">
                                <w:rPr>
                                  <w:rStyle w:val="tyushaku"/>
                                  <w:rFonts w:hint="eastAsia"/>
                                </w:rPr>
                                <w:t xml:space="preserve">4.3.4 </w:t>
                              </w:r>
                              <w:r w:rsidRPr="00CC17DD">
                                <w:rPr>
                                  <w:rStyle w:val="tyushaku"/>
                                  <w:rFonts w:hint="eastAsia"/>
                                </w:rPr>
                                <w:t>不正な入力等があった場合</w:t>
                              </w:r>
                            </w:p>
                            <w:p w14:paraId="52686BA2" w14:textId="73244AF3" w:rsidR="00376EFA" w:rsidRPr="00CC17DD" w:rsidRDefault="00CC17DD" w:rsidP="00CE7251">
                              <w:pPr>
                                <w:spacing w:line="240" w:lineRule="auto"/>
                                <w:jc w:val="center"/>
                                <w:rPr>
                                  <w:rStyle w:val="tyushaku"/>
                                </w:rPr>
                              </w:pPr>
                              <w:r w:rsidRPr="00CC17DD">
                                <w:rPr>
                                  <w:rStyle w:val="tyushaku"/>
                                  <w:rFonts w:hint="eastAsia"/>
                                </w:rPr>
                                <w:t>再入力を要求する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905960" name="直線矢印コネクタ 20"/>
                        <wps:cNvCnPr>
                          <a:endCxn id="1874584784" idx="3"/>
                        </wps:cNvCnPr>
                        <wps:spPr>
                          <a:xfrm flipH="1">
                            <a:off x="83523" y="4365777"/>
                            <a:ext cx="1755932" cy="61161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4D903E" id="_x0000_s1089" style="position:absolute;margin-left:12pt;margin-top:16.5pt;width:512.2pt;height:124.5pt;z-index:251705344;mso-position-horizontal-relative:margin;mso-width-relative:margin;mso-height-relative:margin" coordorigin="-23525,41555" coordsize="67367,15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">
                <v:rect id="正方形/長方形 18" o:spid="_x0000_s1090" style="position:absolute;left:-23525;top:42128;width:24362;height:15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" filled="f" strokecolor="#1cade4 [3204]" strokeweight="1pt"/>
                <v:shape id="_x0000_s1091" type="#_x0000_t202" style="position:absolute;left:15426;top:41555;width:28416;height:6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" filled="f" stroked="f" strokeweight=".5pt">
                  <v:textbox>
                    <w:txbxContent>
                      <w:p w14:paraId="525C37F3" w14:textId="77777777" w:rsidR="00CC17DD" w:rsidRDefault="00CC17DD" w:rsidP="00CE7251">
                        <w:pPr>
                          <w:spacing w:line="240" w:lineRule="auto"/>
                          <w:jc w:val="center"/>
                          <w:rPr>
                            <w:rStyle w:val="tyushaku"/>
                          </w:rPr>
                        </w:pPr>
                        <w:r w:rsidRPr="00CC17DD">
                          <w:rPr>
                            <w:rStyle w:val="tyushaku"/>
                            <w:rFonts w:hint="eastAsia"/>
                          </w:rPr>
                          <w:t>4.3.4 不正な入力等があった場合</w:t>
                        </w:r>
                      </w:p>
                      <w:p w14:paraId="52686BA2" w14:textId="73244AF3" w:rsidR="00376EFA" w:rsidRPr="00CC17DD" w:rsidRDefault="00CC17DD" w:rsidP="00CE7251">
                        <w:pPr>
                          <w:spacing w:line="240" w:lineRule="auto"/>
                          <w:jc w:val="center"/>
                          <w:rPr>
                            <w:rStyle w:val="tyushaku"/>
                          </w:rPr>
                        </w:pPr>
                        <w:r w:rsidRPr="00CC17DD">
                          <w:rPr>
                            <w:rStyle w:val="tyushaku"/>
                            <w:rFonts w:hint="eastAsia"/>
                          </w:rPr>
                          <w:t>再入力を要求する</w:t>
                        </w:r>
                      </w:p>
                    </w:txbxContent>
                  </v:textbox>
                </v:shape>
                <v:shape id="直線矢印コネクタ 20" o:spid="_x0000_s1092" type="#_x0000_t32" style="position:absolute;left:835;top:43657;width:17559;height:61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" strokecolor="#1cade4 [3204]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A32D3D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EBA63C6" wp14:editId="0339F034">
                <wp:simplePos x="0" y="0"/>
                <wp:positionH relativeFrom="column">
                  <wp:posOffset>142875</wp:posOffset>
                </wp:positionH>
                <wp:positionV relativeFrom="paragraph">
                  <wp:posOffset>2247900</wp:posOffset>
                </wp:positionV>
                <wp:extent cx="4133850" cy="904525"/>
                <wp:effectExtent l="0" t="0" r="0" b="10160"/>
                <wp:wrapNone/>
                <wp:docPr id="1112227746" name="グループ化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3850" cy="904525"/>
                          <a:chOff x="0" y="171449"/>
                          <a:chExt cx="4133850" cy="904525"/>
                        </a:xfrm>
                      </wpg:grpSpPr>
                      <wpg:grpSp>
                        <wpg:cNvPr id="1589152917" name="グループ化 22"/>
                        <wpg:cNvGrpSpPr/>
                        <wpg:grpSpPr>
                          <a:xfrm>
                            <a:off x="0" y="295275"/>
                            <a:ext cx="2581275" cy="780699"/>
                            <a:chOff x="-124100" y="1908099"/>
                            <a:chExt cx="3405956" cy="783164"/>
                          </a:xfrm>
                        </wpg:grpSpPr>
                        <wps:wsp>
                          <wps:cNvPr id="1774255781" name="正方形/長方形 18"/>
                          <wps:cNvSpPr/>
                          <wps:spPr>
                            <a:xfrm>
                              <a:off x="-124100" y="1908099"/>
                              <a:ext cx="2504488" cy="7831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31375" name="直線矢印コネクタ 20"/>
                          <wps:cNvCnPr/>
                          <wps:spPr>
                            <a:xfrm flipH="1">
                              <a:off x="2380388" y="2027370"/>
                              <a:ext cx="901468" cy="27205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84376867" name="テキスト ボックス 50"/>
                        <wps:cNvSpPr txBox="1"/>
                        <wps:spPr>
                          <a:xfrm>
                            <a:off x="2457450" y="171449"/>
                            <a:ext cx="1676400" cy="476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1507DA" w14:textId="2C5CFC27" w:rsidR="00A32D3D" w:rsidRDefault="00377497" w:rsidP="00A32D3D">
                              <w:pPr>
                                <w:rPr>
                                  <w:rStyle w:val="tyushaku"/>
                                </w:rPr>
                              </w:pPr>
                              <w:r w:rsidRPr="00377497">
                                <w:rPr>
                                  <w:rStyle w:val="tyushaku"/>
                                </w:rPr>
                                <w:t>4.6</w:t>
                              </w:r>
                              <w:r w:rsidR="00A32D3D" w:rsidRPr="00A2573C">
                                <w:rPr>
                                  <w:rStyle w:val="tyushaku"/>
                                  <w:rFonts w:hint="eastAsia"/>
                                </w:rPr>
                                <w:t>.1</w:t>
                              </w:r>
                              <w:r w:rsidR="00A32D3D" w:rsidRPr="00A2573C">
                                <w:rPr>
                                  <w:rStyle w:val="tyushaku"/>
                                  <w:rFonts w:hint="eastAsia"/>
                                </w:rPr>
                                <w:t>盤面を表示</w:t>
                              </w:r>
                            </w:p>
                            <w:p w14:paraId="4E74D30B" w14:textId="4AFF9DD4" w:rsidR="00A32D3D" w:rsidRPr="00A32D3D" w:rsidRDefault="00377497" w:rsidP="00A32D3D">
                              <w:pPr>
                                <w:rPr>
                                  <w:rStyle w:val="tyushaku"/>
                                </w:rPr>
                              </w:pPr>
                              <w:r w:rsidRPr="00377497">
                                <w:rPr>
                                  <w:rStyle w:val="tyushaku"/>
                                </w:rPr>
                                <w:t>4.6</w:t>
                              </w:r>
                              <w:r w:rsidR="00A32D3D" w:rsidRPr="0036764D">
                                <w:rPr>
                                  <w:rStyle w:val="tyushaku"/>
                                  <w:rFonts w:hint="eastAsia"/>
                                </w:rPr>
                                <w:t>.2勝敗の表示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BA63C6" id="_x0000_s1093" style="position:absolute;margin-left:11.25pt;margin-top:177pt;width:325.5pt;height:71.2pt;z-index:251711488;mso-width-relative:margin;mso-height-relative:margin" coordorigin=",1714" coordsize="41338,9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">
                <v:group id="_x0000_s1094" style="position:absolute;top:2952;width:25812;height:7807" coordorigin="-1241,19080" coordsize="34059,7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">
                  <v:rect id="正方形/長方形 18" o:spid="_x0000_s1095" style="position:absolute;left:-1241;top:19080;width:25044;height:7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" filled="f" strokecolor="red" strokeweight="1pt"/>
                  <v:shape id="直線矢印コネクタ 20" o:spid="_x0000_s1096" type="#_x0000_t32" style="position:absolute;left:23803;top:20273;width:9015;height:27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" strokecolor="red" strokeweight="1pt">
                    <v:stroke endarrow="block" joinstyle="miter"/>
                  </v:shape>
                </v:group>
                <v:shape id="テキスト ボックス 50" o:spid="_x0000_s1097" type="#_x0000_t202" style="position:absolute;left:24574;top:1714;width:16764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" filled="f" stroked="f" strokeweight=".5pt">
                  <v:textbox>
                    <w:txbxContent>
                      <w:p w14:paraId="761507DA" w14:textId="2C5CFC27" w:rsidR="00A32D3D" w:rsidRDefault="00377497" w:rsidP="00A32D3D">
                        <w:pPr>
                          <w:rPr>
                            <w:rStyle w:val="tyushaku"/>
                          </w:rPr>
                        </w:pPr>
                        <w:r w:rsidRPr="00377497">
                          <w:rPr>
                            <w:rStyle w:val="tyushaku"/>
                          </w:rPr>
                          <w:t>4.6</w:t>
                        </w:r>
                        <w:r w:rsidR="00A32D3D" w:rsidRPr="00A2573C">
                          <w:rPr>
                            <w:rStyle w:val="tyushaku"/>
                            <w:rFonts w:hint="eastAsia"/>
                          </w:rPr>
                          <w:t>.1盤面を表示</w:t>
                        </w:r>
                      </w:p>
                      <w:p w14:paraId="4E74D30B" w14:textId="4AFF9DD4" w:rsidR="00A32D3D" w:rsidRPr="00A32D3D" w:rsidRDefault="00377497" w:rsidP="00A32D3D">
                        <w:pPr>
                          <w:rPr>
                            <w:rStyle w:val="tyushaku"/>
                          </w:rPr>
                        </w:pPr>
                        <w:r w:rsidRPr="00377497">
                          <w:rPr>
                            <w:rStyle w:val="tyushaku"/>
                          </w:rPr>
                          <w:t>4.6</w:t>
                        </w:r>
                        <w:r w:rsidR="00A32D3D" w:rsidRPr="0036764D">
                          <w:rPr>
                            <w:rStyle w:val="tyushaku"/>
                            <w:rFonts w:hint="eastAsia"/>
                          </w:rPr>
                          <w:t>.2勝敗の表示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2D3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B3590B" wp14:editId="1705D032">
                <wp:simplePos x="0" y="0"/>
                <wp:positionH relativeFrom="margin">
                  <wp:align>left</wp:align>
                </wp:positionH>
                <wp:positionV relativeFrom="paragraph">
                  <wp:posOffset>-283210</wp:posOffset>
                </wp:positionV>
                <wp:extent cx="5324475" cy="295275"/>
                <wp:effectExtent l="0" t="0" r="9525" b="9525"/>
                <wp:wrapNone/>
                <wp:docPr id="1812785591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053825" w14:textId="2983B0C2" w:rsidR="00CE7251" w:rsidRPr="00081F89" w:rsidRDefault="00CE7251" w:rsidP="00CE7251">
                            <w:pPr>
                              <w:ind w:left="280" w:right="280"/>
                            </w:pPr>
                            <w:r>
                              <w:rPr>
                                <w:rFonts w:hint="eastAsia"/>
                              </w:rPr>
                              <w:t xml:space="preserve">図5　</w:t>
                            </w:r>
                            <w:r>
                              <w:rPr>
                                <w:rFonts w:hint="eastAsia"/>
                                <w:lang w:val="ja-JP" w:bidi="ja-JP"/>
                              </w:rPr>
                              <w:t>不正な入力をした場合</w:t>
                            </w:r>
                            <w:r w:rsidR="00A32D3D">
                              <w:rPr>
                                <w:rFonts w:hint="eastAsia"/>
                                <w:lang w:val="ja-JP" w:bidi="ja-JP"/>
                              </w:rPr>
                              <w:t>と引き分け</w:t>
                            </w:r>
                            <w:r>
                              <w:rPr>
                                <w:rFonts w:hint="eastAsia"/>
                                <w:lang w:val="ja-JP" w:bidi="ja-JP"/>
                              </w:rPr>
                              <w:t>の</w:t>
                            </w:r>
                            <w:r w:rsidR="0036764D">
                              <w:rPr>
                                <w:rFonts w:hint="eastAsia"/>
                                <w:lang w:val="ja-JP" w:bidi="ja-JP"/>
                              </w:rPr>
                              <w:t>画面</w:t>
                            </w:r>
                            <w:r>
                              <w:rPr>
                                <w:rFonts w:hint="eastAsia"/>
                                <w:lang w:val="ja-JP" w:bidi="ja-JP"/>
                              </w:rPr>
                              <w:t>イメージ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3590B" id="_x0000_s1098" type="#_x0000_t202" style="position:absolute;margin-left:0;margin-top:-22.3pt;width:419.25pt;height:23.2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" fillcolor="white [3201]" stroked="f" strokeweight=".5pt">
                <v:textbox>
                  <w:txbxContent>
                    <w:p w14:paraId="7C053825" w14:textId="2983B0C2" w:rsidR="00CE7251" w:rsidRPr="00081F89" w:rsidRDefault="00CE7251" w:rsidP="00CE7251">
                      <w:pPr>
                        <w:ind w:left="280" w:right="280"/>
                      </w:pPr>
                      <w:r>
                        <w:rPr>
                          <w:rFonts w:hint="eastAsia"/>
                        </w:rPr>
                        <w:t xml:space="preserve">図5　</w:t>
                      </w:r>
                      <w:r>
                        <w:rPr>
                          <w:rFonts w:hint="eastAsia"/>
                          <w:lang w:val="ja-JP" w:bidi="ja-JP"/>
                        </w:rPr>
                        <w:t>不正な入力をした場合</w:t>
                      </w:r>
                      <w:r w:rsidR="00A32D3D">
                        <w:rPr>
                          <w:rFonts w:hint="eastAsia"/>
                          <w:lang w:val="ja-JP" w:bidi="ja-JP"/>
                        </w:rPr>
                        <w:t>と引き分け</w:t>
                      </w:r>
                      <w:r>
                        <w:rPr>
                          <w:rFonts w:hint="eastAsia"/>
                          <w:lang w:val="ja-JP" w:bidi="ja-JP"/>
                        </w:rPr>
                        <w:t>の</w:t>
                      </w:r>
                      <w:r w:rsidR="0036764D">
                        <w:rPr>
                          <w:rFonts w:hint="eastAsia"/>
                          <w:lang w:val="ja-JP" w:bidi="ja-JP"/>
                        </w:rPr>
                        <w:t>画面</w:t>
                      </w:r>
                      <w:r>
                        <w:rPr>
                          <w:rFonts w:hint="eastAsia"/>
                          <w:lang w:val="ja-JP" w:bidi="ja-JP"/>
                        </w:rPr>
                        <w:t>イメージ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2D3D">
        <w:rPr>
          <w:noProof/>
          <w:lang w:val="ja-JP" w:bidi="ja-JP"/>
        </w:rPr>
        <w:drawing>
          <wp:inline distT="0" distB="0" distL="0" distR="0" wp14:anchorId="69C0A7F0" wp14:editId="02FB79CC">
            <wp:extent cx="3762375" cy="3257550"/>
            <wp:effectExtent l="76200" t="76200" r="142875" b="133350"/>
            <wp:docPr id="1164092657" name="図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79" t="-585" r="19415" b="585"/>
                    <a:stretch/>
                  </pic:blipFill>
                  <pic:spPr bwMode="auto">
                    <a:xfrm>
                      <a:off x="0" y="0"/>
                      <a:ext cx="3762375" cy="32575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93345" w14:textId="77777777" w:rsidR="00CE7251" w:rsidRDefault="00CE7251" w:rsidP="00376EFA">
      <w:pPr>
        <w:spacing w:after="160"/>
        <w:rPr>
          <w:lang w:val="ja-JP" w:bidi="ja-JP"/>
        </w:rPr>
      </w:pPr>
    </w:p>
    <w:p w14:paraId="1A6F3E15" w14:textId="3B679999" w:rsidR="00D043B8" w:rsidRDefault="001E5D4D" w:rsidP="00D043B8">
      <w:pPr>
        <w:pStyle w:val="1"/>
        <w:ind w:left="280" w:right="280"/>
      </w:pPr>
      <w:bookmarkStart w:id="39" w:name="_Toc175310816"/>
      <w:r>
        <w:rPr>
          <w:rFonts w:hint="eastAsia"/>
        </w:rPr>
        <w:t>6</w:t>
      </w:r>
      <w:r w:rsidR="00DB69CB">
        <w:rPr>
          <w:rFonts w:hint="eastAsia"/>
        </w:rPr>
        <w:t>.</w:t>
      </w:r>
      <w:r w:rsidR="00D043B8">
        <w:rPr>
          <w:rFonts w:hint="eastAsia"/>
        </w:rPr>
        <w:t>仕様</w:t>
      </w:r>
      <w:bookmarkEnd w:id="39"/>
    </w:p>
    <w:p w14:paraId="63803A5C" w14:textId="6AC4C6D0" w:rsidR="00D043B8" w:rsidRDefault="00D043B8" w:rsidP="00936096">
      <w:pPr>
        <w:rPr>
          <w:lang w:val="ja-JP" w:bidi="ja-JP"/>
        </w:rPr>
      </w:pPr>
      <w:r>
        <w:rPr>
          <w:rFonts w:hint="eastAsia"/>
          <w:lang w:val="ja-JP" w:bidi="ja-JP"/>
        </w:rPr>
        <w:t>・開発に使用するプログラミング言語：C言語</w:t>
      </w:r>
    </w:p>
    <w:p w14:paraId="610D1B98" w14:textId="770267AF" w:rsidR="00D043B8" w:rsidRDefault="00D043B8" w:rsidP="00936096">
      <w:pPr>
        <w:rPr>
          <w:lang w:val="ja-JP" w:bidi="ja-JP"/>
        </w:rPr>
      </w:pPr>
      <w:r>
        <w:rPr>
          <w:rFonts w:hint="eastAsia"/>
          <w:lang w:val="ja-JP" w:bidi="ja-JP"/>
        </w:rPr>
        <w:t>・開発に使うアプリケーション：VisualStudio２０２２</w:t>
      </w:r>
    </w:p>
    <w:p w14:paraId="3E429D30" w14:textId="5688380C" w:rsidR="00D043B8" w:rsidRDefault="00D043B8" w:rsidP="00936096">
      <w:pPr>
        <w:rPr>
          <w:lang w:val="ja-JP" w:bidi="ja-JP"/>
        </w:rPr>
      </w:pPr>
      <w:r>
        <w:rPr>
          <w:rFonts w:hint="eastAsia"/>
          <w:lang w:val="ja-JP" w:bidi="ja-JP"/>
        </w:rPr>
        <w:t>・OS：Windows１０</w:t>
      </w:r>
    </w:p>
    <w:p w14:paraId="18676E96" w14:textId="67BB83B4" w:rsidR="00123F66" w:rsidRPr="004A3648" w:rsidRDefault="00123F66" w:rsidP="005B3C8F">
      <w:pPr>
        <w:spacing w:after="160"/>
        <w:rPr>
          <w:lang w:bidi="ja-JP"/>
        </w:rPr>
      </w:pPr>
    </w:p>
    <w:sectPr w:rsidR="00123F66" w:rsidRPr="004A3648" w:rsidSect="003B2C33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0C31B" w14:textId="77777777" w:rsidR="00E72916" w:rsidRDefault="00E72916">
      <w:pPr>
        <w:spacing w:line="240" w:lineRule="auto"/>
        <w:ind w:left="280" w:right="280"/>
      </w:pPr>
      <w:r>
        <w:separator/>
      </w:r>
    </w:p>
  </w:endnote>
  <w:endnote w:type="continuationSeparator" w:id="0">
    <w:p w14:paraId="41A4A6CA" w14:textId="77777777" w:rsidR="00E72916" w:rsidRDefault="00E72916">
      <w:pPr>
        <w:spacing w:line="240" w:lineRule="auto"/>
        <w:ind w:left="280" w:right="2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FBCF6" w14:textId="77777777" w:rsidR="00E72916" w:rsidRDefault="00E72916">
      <w:pPr>
        <w:spacing w:line="240" w:lineRule="auto"/>
        <w:ind w:left="280" w:right="280"/>
      </w:pPr>
      <w:r>
        <w:separator/>
      </w:r>
    </w:p>
  </w:footnote>
  <w:footnote w:type="continuationSeparator" w:id="0">
    <w:p w14:paraId="1F589173" w14:textId="77777777" w:rsidR="00E72916" w:rsidRDefault="00E72916">
      <w:pPr>
        <w:spacing w:line="240" w:lineRule="auto"/>
        <w:ind w:left="280" w:right="2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A43DCC"/>
    <w:multiLevelType w:val="hybridMultilevel"/>
    <w:tmpl w:val="12D0361E"/>
    <w:lvl w:ilvl="0" w:tplc="0409000F">
      <w:start w:val="1"/>
      <w:numFmt w:val="decimal"/>
      <w:lvlText w:val="%1."/>
      <w:lvlJc w:val="left"/>
      <w:pPr>
        <w:ind w:left="1430" w:hanging="440"/>
      </w:pPr>
    </w:lvl>
    <w:lvl w:ilvl="1" w:tplc="04090017" w:tentative="1">
      <w:start w:val="1"/>
      <w:numFmt w:val="aiueoFullWidth"/>
      <w:lvlText w:val="(%2)"/>
      <w:lvlJc w:val="left"/>
      <w:pPr>
        <w:ind w:left="1870" w:hanging="44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40"/>
      </w:pPr>
    </w:lvl>
    <w:lvl w:ilvl="3" w:tplc="0409000F" w:tentative="1">
      <w:start w:val="1"/>
      <w:numFmt w:val="decimal"/>
      <w:lvlText w:val="%4."/>
      <w:lvlJc w:val="left"/>
      <w:pPr>
        <w:ind w:left="2750" w:hanging="440"/>
      </w:pPr>
    </w:lvl>
    <w:lvl w:ilvl="4" w:tplc="04090017" w:tentative="1">
      <w:start w:val="1"/>
      <w:numFmt w:val="aiueoFullWidth"/>
      <w:lvlText w:val="(%5)"/>
      <w:lvlJc w:val="left"/>
      <w:pPr>
        <w:ind w:left="3190" w:hanging="440"/>
      </w:pPr>
    </w:lvl>
    <w:lvl w:ilvl="5" w:tplc="04090011" w:tentative="1">
      <w:start w:val="1"/>
      <w:numFmt w:val="decimalEnclosedCircle"/>
      <w:lvlText w:val="%6"/>
      <w:lvlJc w:val="left"/>
      <w:pPr>
        <w:ind w:left="3630" w:hanging="440"/>
      </w:pPr>
    </w:lvl>
    <w:lvl w:ilvl="6" w:tplc="0409000F" w:tentative="1">
      <w:start w:val="1"/>
      <w:numFmt w:val="decimal"/>
      <w:lvlText w:val="%7."/>
      <w:lvlJc w:val="left"/>
      <w:pPr>
        <w:ind w:left="4070" w:hanging="440"/>
      </w:pPr>
    </w:lvl>
    <w:lvl w:ilvl="7" w:tplc="04090017" w:tentative="1">
      <w:start w:val="1"/>
      <w:numFmt w:val="aiueoFullWidth"/>
      <w:lvlText w:val="(%8)"/>
      <w:lvlJc w:val="left"/>
      <w:pPr>
        <w:ind w:left="4510" w:hanging="440"/>
      </w:pPr>
    </w:lvl>
    <w:lvl w:ilvl="8" w:tplc="04090011" w:tentative="1">
      <w:start w:val="1"/>
      <w:numFmt w:val="decimalEnclosedCircle"/>
      <w:lvlText w:val="%9"/>
      <w:lvlJc w:val="left"/>
      <w:pPr>
        <w:ind w:left="4950" w:hanging="440"/>
      </w:pPr>
    </w:lvl>
  </w:abstractNum>
  <w:abstractNum w:abstractNumId="1" w15:restartNumberingAfterBreak="0">
    <w:nsid w:val="469A52F2"/>
    <w:multiLevelType w:val="multilevel"/>
    <w:tmpl w:val="D6E23C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363291">
    <w:abstractNumId w:val="2"/>
  </w:num>
  <w:num w:numId="2" w16cid:durableId="1825393922">
    <w:abstractNumId w:val="1"/>
  </w:num>
  <w:num w:numId="3" w16cid:durableId="1081174970">
    <w:abstractNumId w:val="1"/>
  </w:num>
  <w:num w:numId="4" w16cid:durableId="852495061">
    <w:abstractNumId w:val="1"/>
  </w:num>
  <w:num w:numId="5" w16cid:durableId="1801992869">
    <w:abstractNumId w:val="1"/>
  </w:num>
  <w:num w:numId="6" w16cid:durableId="1764912946">
    <w:abstractNumId w:val="1"/>
  </w:num>
  <w:num w:numId="7" w16cid:durableId="1900087625">
    <w:abstractNumId w:val="1"/>
  </w:num>
  <w:num w:numId="8" w16cid:durableId="2067489016">
    <w:abstractNumId w:val="1"/>
  </w:num>
  <w:num w:numId="9" w16cid:durableId="572813279">
    <w:abstractNumId w:val="1"/>
  </w:num>
  <w:num w:numId="10" w16cid:durableId="391537532">
    <w:abstractNumId w:val="1"/>
  </w:num>
  <w:num w:numId="11" w16cid:durableId="2079858373">
    <w:abstractNumId w:val="1"/>
  </w:num>
  <w:num w:numId="12" w16cid:durableId="1021978840">
    <w:abstractNumId w:val="1"/>
  </w:num>
  <w:num w:numId="13" w16cid:durableId="1232086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26"/>
    <w:rsid w:val="00000DA4"/>
    <w:rsid w:val="00006CDA"/>
    <w:rsid w:val="000119FC"/>
    <w:rsid w:val="000214FD"/>
    <w:rsid w:val="00027752"/>
    <w:rsid w:val="00037979"/>
    <w:rsid w:val="00046691"/>
    <w:rsid w:val="00063040"/>
    <w:rsid w:val="00081F89"/>
    <w:rsid w:val="00083E6D"/>
    <w:rsid w:val="00084FFB"/>
    <w:rsid w:val="00086CD4"/>
    <w:rsid w:val="000A2836"/>
    <w:rsid w:val="000B56B5"/>
    <w:rsid w:val="000D09C9"/>
    <w:rsid w:val="000D2A3B"/>
    <w:rsid w:val="000D764A"/>
    <w:rsid w:val="000F54A6"/>
    <w:rsid w:val="001015DA"/>
    <w:rsid w:val="00122A36"/>
    <w:rsid w:val="00123F66"/>
    <w:rsid w:val="00127029"/>
    <w:rsid w:val="00141603"/>
    <w:rsid w:val="001470D6"/>
    <w:rsid w:val="00164080"/>
    <w:rsid w:val="00177FBF"/>
    <w:rsid w:val="00181DEE"/>
    <w:rsid w:val="00195A00"/>
    <w:rsid w:val="00197C1B"/>
    <w:rsid w:val="001A1DD5"/>
    <w:rsid w:val="001A5804"/>
    <w:rsid w:val="001D3B68"/>
    <w:rsid w:val="001E06F9"/>
    <w:rsid w:val="001E5D4D"/>
    <w:rsid w:val="00205788"/>
    <w:rsid w:val="00223415"/>
    <w:rsid w:val="0022463B"/>
    <w:rsid w:val="0023789F"/>
    <w:rsid w:val="00241313"/>
    <w:rsid w:val="00252520"/>
    <w:rsid w:val="00270E17"/>
    <w:rsid w:val="00284F9E"/>
    <w:rsid w:val="002906C4"/>
    <w:rsid w:val="002F2B9F"/>
    <w:rsid w:val="00303786"/>
    <w:rsid w:val="00322F3A"/>
    <w:rsid w:val="003321AF"/>
    <w:rsid w:val="00332C7B"/>
    <w:rsid w:val="0033376E"/>
    <w:rsid w:val="00340BC9"/>
    <w:rsid w:val="003574CE"/>
    <w:rsid w:val="00363F8A"/>
    <w:rsid w:val="0036764D"/>
    <w:rsid w:val="00374B83"/>
    <w:rsid w:val="00376EFA"/>
    <w:rsid w:val="00377497"/>
    <w:rsid w:val="003A5949"/>
    <w:rsid w:val="003B2C33"/>
    <w:rsid w:val="003B78F3"/>
    <w:rsid w:val="003C2407"/>
    <w:rsid w:val="003C2A95"/>
    <w:rsid w:val="003D0991"/>
    <w:rsid w:val="003E6CFF"/>
    <w:rsid w:val="003F0169"/>
    <w:rsid w:val="004005A5"/>
    <w:rsid w:val="00412CE0"/>
    <w:rsid w:val="004358EC"/>
    <w:rsid w:val="00435E41"/>
    <w:rsid w:val="00452D6D"/>
    <w:rsid w:val="00456F42"/>
    <w:rsid w:val="00463743"/>
    <w:rsid w:val="00464CF3"/>
    <w:rsid w:val="0046558A"/>
    <w:rsid w:val="0047289A"/>
    <w:rsid w:val="00475B9D"/>
    <w:rsid w:val="00480EA6"/>
    <w:rsid w:val="00481B13"/>
    <w:rsid w:val="00483460"/>
    <w:rsid w:val="004A3648"/>
    <w:rsid w:val="004B292F"/>
    <w:rsid w:val="004D6BEF"/>
    <w:rsid w:val="004E1634"/>
    <w:rsid w:val="005078B8"/>
    <w:rsid w:val="0051175D"/>
    <w:rsid w:val="00525BDF"/>
    <w:rsid w:val="00536EED"/>
    <w:rsid w:val="00541D52"/>
    <w:rsid w:val="00545148"/>
    <w:rsid w:val="00557699"/>
    <w:rsid w:val="0057106C"/>
    <w:rsid w:val="005811AB"/>
    <w:rsid w:val="00582AA7"/>
    <w:rsid w:val="0059568D"/>
    <w:rsid w:val="005B2172"/>
    <w:rsid w:val="005B3C8F"/>
    <w:rsid w:val="005F64A1"/>
    <w:rsid w:val="0060452A"/>
    <w:rsid w:val="006155A0"/>
    <w:rsid w:val="0062375C"/>
    <w:rsid w:val="00626164"/>
    <w:rsid w:val="006268FF"/>
    <w:rsid w:val="00631CEF"/>
    <w:rsid w:val="00632E4C"/>
    <w:rsid w:val="00644791"/>
    <w:rsid w:val="00662D5C"/>
    <w:rsid w:val="00662D85"/>
    <w:rsid w:val="00665730"/>
    <w:rsid w:val="00695E95"/>
    <w:rsid w:val="006B1026"/>
    <w:rsid w:val="006B24BB"/>
    <w:rsid w:val="006C510D"/>
    <w:rsid w:val="006E0B55"/>
    <w:rsid w:val="006F270E"/>
    <w:rsid w:val="007067B9"/>
    <w:rsid w:val="00725765"/>
    <w:rsid w:val="00774941"/>
    <w:rsid w:val="00797693"/>
    <w:rsid w:val="007976F9"/>
    <w:rsid w:val="00797C6F"/>
    <w:rsid w:val="007B0886"/>
    <w:rsid w:val="007B4D70"/>
    <w:rsid w:val="007C133D"/>
    <w:rsid w:val="007D5BC7"/>
    <w:rsid w:val="008015DA"/>
    <w:rsid w:val="00813B9F"/>
    <w:rsid w:val="0083499C"/>
    <w:rsid w:val="0084049B"/>
    <w:rsid w:val="0084198A"/>
    <w:rsid w:val="0084353F"/>
    <w:rsid w:val="00863432"/>
    <w:rsid w:val="00870753"/>
    <w:rsid w:val="008721E8"/>
    <w:rsid w:val="00881362"/>
    <w:rsid w:val="00882CB2"/>
    <w:rsid w:val="008875E7"/>
    <w:rsid w:val="00893100"/>
    <w:rsid w:val="00894276"/>
    <w:rsid w:val="0089433E"/>
    <w:rsid w:val="008A2210"/>
    <w:rsid w:val="008A27D3"/>
    <w:rsid w:val="008A76A1"/>
    <w:rsid w:val="008D2C07"/>
    <w:rsid w:val="008D754B"/>
    <w:rsid w:val="008F5CB0"/>
    <w:rsid w:val="00904B28"/>
    <w:rsid w:val="00927AA4"/>
    <w:rsid w:val="00934370"/>
    <w:rsid w:val="00935297"/>
    <w:rsid w:val="00936096"/>
    <w:rsid w:val="00962C9F"/>
    <w:rsid w:val="00966E39"/>
    <w:rsid w:val="009819C7"/>
    <w:rsid w:val="00995FF5"/>
    <w:rsid w:val="009B3A0B"/>
    <w:rsid w:val="009D013F"/>
    <w:rsid w:val="009F0246"/>
    <w:rsid w:val="00A122C6"/>
    <w:rsid w:val="00A1619A"/>
    <w:rsid w:val="00A2573C"/>
    <w:rsid w:val="00A26491"/>
    <w:rsid w:val="00A27440"/>
    <w:rsid w:val="00A32D3D"/>
    <w:rsid w:val="00A422FF"/>
    <w:rsid w:val="00A67D6E"/>
    <w:rsid w:val="00A74B66"/>
    <w:rsid w:val="00A850ED"/>
    <w:rsid w:val="00A970EF"/>
    <w:rsid w:val="00A972D7"/>
    <w:rsid w:val="00AA3202"/>
    <w:rsid w:val="00AD7452"/>
    <w:rsid w:val="00B006B0"/>
    <w:rsid w:val="00B03B92"/>
    <w:rsid w:val="00B24CAC"/>
    <w:rsid w:val="00B42BF9"/>
    <w:rsid w:val="00B508CF"/>
    <w:rsid w:val="00B53733"/>
    <w:rsid w:val="00B577D1"/>
    <w:rsid w:val="00BF2D94"/>
    <w:rsid w:val="00C01D4F"/>
    <w:rsid w:val="00C216BF"/>
    <w:rsid w:val="00C36DE1"/>
    <w:rsid w:val="00C50300"/>
    <w:rsid w:val="00C5135C"/>
    <w:rsid w:val="00C70FF8"/>
    <w:rsid w:val="00C737EE"/>
    <w:rsid w:val="00C74479"/>
    <w:rsid w:val="00C760A4"/>
    <w:rsid w:val="00C76EED"/>
    <w:rsid w:val="00C833F7"/>
    <w:rsid w:val="00C95A83"/>
    <w:rsid w:val="00CA01F2"/>
    <w:rsid w:val="00CC17DD"/>
    <w:rsid w:val="00CD3E71"/>
    <w:rsid w:val="00CE7251"/>
    <w:rsid w:val="00CF60ED"/>
    <w:rsid w:val="00D043B8"/>
    <w:rsid w:val="00D30F01"/>
    <w:rsid w:val="00D64E32"/>
    <w:rsid w:val="00D827F9"/>
    <w:rsid w:val="00D937FE"/>
    <w:rsid w:val="00D9762A"/>
    <w:rsid w:val="00DB69CB"/>
    <w:rsid w:val="00DC1253"/>
    <w:rsid w:val="00DC4674"/>
    <w:rsid w:val="00DE3E97"/>
    <w:rsid w:val="00E30265"/>
    <w:rsid w:val="00E3106C"/>
    <w:rsid w:val="00E332E7"/>
    <w:rsid w:val="00E41A3C"/>
    <w:rsid w:val="00E5768D"/>
    <w:rsid w:val="00E62E34"/>
    <w:rsid w:val="00E6505A"/>
    <w:rsid w:val="00E70EB6"/>
    <w:rsid w:val="00E726CB"/>
    <w:rsid w:val="00E72916"/>
    <w:rsid w:val="00E844C1"/>
    <w:rsid w:val="00E866DD"/>
    <w:rsid w:val="00EA5DA7"/>
    <w:rsid w:val="00ED584E"/>
    <w:rsid w:val="00F00B62"/>
    <w:rsid w:val="00F22DC1"/>
    <w:rsid w:val="00F31D86"/>
    <w:rsid w:val="00F4341B"/>
    <w:rsid w:val="00F8482E"/>
    <w:rsid w:val="00F85287"/>
    <w:rsid w:val="00FA238D"/>
    <w:rsid w:val="00FB3A9D"/>
    <w:rsid w:val="00FB4753"/>
    <w:rsid w:val="00FB6E0F"/>
    <w:rsid w:val="00FC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688F5DC"/>
  <w15:chartTrackingRefBased/>
  <w15:docId w15:val="{CBBAFF8D-DFE2-47F4-88CA-9978BD19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GｺﾞｼｯｸM" w:eastAsia="HGｺﾞｼｯｸM" w:hAnsiTheme="majorHAnsi" w:cstheme="majorBidi"/>
        <w:bCs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693"/>
    <w:pPr>
      <w:spacing w:after="0"/>
    </w:pPr>
  </w:style>
  <w:style w:type="paragraph" w:styleId="1">
    <w:name w:val="heading 1"/>
    <w:basedOn w:val="a"/>
    <w:next w:val="a"/>
    <w:link w:val="10"/>
    <w:autoRedefine/>
    <w:uiPriority w:val="9"/>
    <w:qFormat/>
    <w:rsid w:val="00DC1253"/>
    <w:pPr>
      <w:keepNext/>
      <w:keepLines/>
      <w:spacing w:before="240"/>
      <w:outlineLvl w:val="0"/>
    </w:pPr>
    <w:rPr>
      <w:rFonts w:ascii="BIZ UDP明朝 Medium" w:eastAsia="BIZ UDP明朝 Medium" w:hAnsi="BIZ UDP明朝 Medium"/>
      <w:b/>
      <w:bCs w:val="0"/>
      <w:sz w:val="40"/>
      <w:szCs w:val="40"/>
      <w:lang w:val="ja-JP" w:bidi="ja-JP"/>
    </w:rPr>
  </w:style>
  <w:style w:type="paragraph" w:styleId="2">
    <w:name w:val="heading 2"/>
    <w:basedOn w:val="a"/>
    <w:next w:val="3"/>
    <w:link w:val="20"/>
    <w:autoRedefine/>
    <w:uiPriority w:val="9"/>
    <w:unhideWhenUsed/>
    <w:qFormat/>
    <w:rsid w:val="00936096"/>
    <w:pPr>
      <w:keepNext/>
      <w:keepLines/>
      <w:spacing w:before="40" w:after="40"/>
      <w:ind w:leftChars="100" w:left="280" w:rightChars="100" w:right="280" w:firstLineChars="100" w:firstLine="300"/>
      <w:outlineLvl w:val="1"/>
    </w:pPr>
    <w:rPr>
      <w:rFonts w:hAnsi="BIZ UDP明朝 Medium"/>
      <w:bCs w:val="0"/>
      <w:sz w:val="30"/>
      <w:lang w:val="ja-JP" w:bidi="ja-JP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57699"/>
    <w:pPr>
      <w:keepNext/>
      <w:keepLines/>
      <w:spacing w:before="40" w:after="40"/>
      <w:ind w:leftChars="300" w:left="840" w:rightChars="100" w:right="280"/>
      <w:outlineLvl w:val="2"/>
    </w:pPr>
    <w:rPr>
      <w:bCs w:val="0"/>
      <w:lang w:bidi="ja-JP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/>
      <w:b/>
      <w:bCs w:val="0"/>
      <w:i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/>
      <w:sz w:val="20"/>
      <w:szCs w:val="20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/>
      <w:i/>
      <w:iCs/>
      <w:sz w:val="20"/>
      <w:szCs w:val="20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/>
      <w:caps/>
      <w:color w:val="272727" w:themeColor="text1" w:themeTint="D8"/>
      <w:sz w:val="18"/>
      <w:szCs w:val="18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/>
      <w:i/>
      <w:iCs/>
      <w:cap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C1253"/>
    <w:rPr>
      <w:rFonts w:ascii="BIZ UDP明朝 Medium" w:eastAsia="BIZ UDP明朝 Medium" w:hAnsi="BIZ UDP明朝 Medium" w:cstheme="majorBidi"/>
      <w:b/>
      <w:bCs w:val="0"/>
      <w:sz w:val="40"/>
      <w:szCs w:val="40"/>
      <w:lang w:val="ja-JP" w:bidi="ja-JP"/>
    </w:rPr>
  </w:style>
  <w:style w:type="character" w:customStyle="1" w:styleId="20">
    <w:name w:val="見出し 2 (文字)"/>
    <w:basedOn w:val="a0"/>
    <w:link w:val="2"/>
    <w:uiPriority w:val="9"/>
    <w:rsid w:val="00936096"/>
    <w:rPr>
      <w:rFonts w:hAnsi="BIZ UDP明朝 Medium"/>
      <w:bCs w:val="0"/>
      <w:sz w:val="30"/>
      <w:lang w:val="ja-JP" w:bidi="ja-JP"/>
    </w:rPr>
  </w:style>
  <w:style w:type="character" w:customStyle="1" w:styleId="30">
    <w:name w:val="見出し 3 (文字)"/>
    <w:basedOn w:val="a0"/>
    <w:link w:val="3"/>
    <w:uiPriority w:val="9"/>
    <w:rsid w:val="00557699"/>
    <w:rPr>
      <w:bCs w:val="0"/>
      <w:lang w:bidi="ja-JP"/>
    </w:rPr>
  </w:style>
  <w:style w:type="character" w:customStyle="1" w:styleId="40">
    <w:name w:val="見出し 4 (文字)"/>
    <w:basedOn w:val="a0"/>
    <w:link w:val="4"/>
    <w:uiPriority w:val="9"/>
    <w:rPr>
      <w:rFonts w:asciiTheme="majorHAnsi" w:eastAsiaTheme="majorEastAsia" w:hAnsiTheme="majorHAnsi" w:cstheme="majorBidi"/>
      <w:b/>
      <w:bCs w:val="0"/>
      <w:i/>
      <w:iCs/>
    </w:rPr>
  </w:style>
  <w:style w:type="character" w:customStyle="1" w:styleId="50">
    <w:name w:val="見出し 5 (文字)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70">
    <w:name w:val="見出し 7 (文字)"/>
    <w:basedOn w:val="a0"/>
    <w:link w:val="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80">
    <w:name w:val="見出し 8 (文字)"/>
    <w:basedOn w:val="a0"/>
    <w:link w:val="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90">
    <w:name w:val="見出し 9 (文字)"/>
    <w:basedOn w:val="a0"/>
    <w:link w:val="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pPr>
      <w:spacing w:line="240" w:lineRule="auto"/>
      <w:contextualSpacing/>
    </w:pPr>
    <w:rPr>
      <w:rFonts w:asciiTheme="majorHAnsi" w:eastAsiaTheme="majorEastAsia"/>
      <w:spacing w:val="-10"/>
      <w:kern w:val="28"/>
      <w:sz w:val="72"/>
      <w:szCs w:val="72"/>
    </w:rPr>
  </w:style>
  <w:style w:type="character" w:customStyle="1" w:styleId="a4">
    <w:name w:val="表題 (文字)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a6">
    <w:name w:val="副題 (文字)"/>
    <w:basedOn w:val="a0"/>
    <w:link w:val="a5"/>
    <w:uiPriority w:val="11"/>
    <w:rPr>
      <w:i/>
      <w:iCs/>
      <w:color w:val="5A5A5A" w:themeColor="text1" w:themeTint="A5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styleId="a8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9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Pr>
      <w:i/>
      <w:iCs/>
    </w:rPr>
  </w:style>
  <w:style w:type="paragraph" w:styleId="ab">
    <w:name w:val="Quote"/>
    <w:basedOn w:val="a"/>
    <w:next w:val="a"/>
    <w:link w:val="ac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ac">
    <w:name w:val="引用文 (文字)"/>
    <w:basedOn w:val="a0"/>
    <w:link w:val="ab"/>
    <w:uiPriority w:val="29"/>
    <w:rPr>
      <w:i/>
      <w:iCs/>
      <w:shd w:val="clear" w:color="auto" w:fill="F2F2F2" w:themeFill="background1" w:themeFillShade="F2"/>
    </w:rPr>
  </w:style>
  <w:style w:type="character" w:styleId="21">
    <w:name w:val="Intense Emphasis"/>
    <w:basedOn w:val="a0"/>
    <w:uiPriority w:val="21"/>
    <w:qFormat/>
    <w:rPr>
      <w:i/>
      <w:iCs/>
      <w:color w:val="1CADE4" w:themeColor="accent1"/>
    </w:rPr>
  </w:style>
  <w:style w:type="paragraph" w:styleId="22">
    <w:name w:val="Intense Quote"/>
    <w:basedOn w:val="a"/>
    <w:next w:val="a"/>
    <w:link w:val="23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23">
    <w:name w:val="引用文 2 (文字)"/>
    <w:basedOn w:val="a0"/>
    <w:link w:val="22"/>
    <w:uiPriority w:val="30"/>
    <w:rPr>
      <w:i/>
      <w:iCs/>
      <w:shd w:val="clear" w:color="auto" w:fill="D1EEF9" w:themeFill="accent1" w:themeFillTint="33"/>
    </w:rPr>
  </w:style>
  <w:style w:type="paragraph" w:styleId="ad">
    <w:name w:val="No Spacing"/>
    <w:link w:val="ae"/>
    <w:uiPriority w:val="1"/>
    <w:qFormat/>
    <w:pPr>
      <w:spacing w:after="0" w:line="240" w:lineRule="auto"/>
    </w:pPr>
  </w:style>
  <w:style w:type="character" w:styleId="af">
    <w:name w:val="Book Title"/>
    <w:basedOn w:val="a0"/>
    <w:uiPriority w:val="33"/>
    <w:qFormat/>
    <w:rPr>
      <w:b/>
      <w:bCs w:val="0"/>
      <w:i/>
      <w:iC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24">
    <w:name w:val="Intense Reference"/>
    <w:basedOn w:val="a0"/>
    <w:uiPriority w:val="32"/>
    <w:qFormat/>
    <w:rPr>
      <w:b/>
      <w:bCs w:val="0"/>
      <w:smallCaps/>
      <w:color w:val="1CADE4" w:themeColor="accent1"/>
      <w:spacing w:val="5"/>
    </w:rPr>
  </w:style>
  <w:style w:type="character" w:customStyle="1" w:styleId="ae">
    <w:name w:val="行間詰め (文字)"/>
    <w:basedOn w:val="a0"/>
    <w:link w:val="ad"/>
    <w:uiPriority w:val="1"/>
  </w:style>
  <w:style w:type="character" w:styleId="af1">
    <w:name w:val="Strong"/>
    <w:basedOn w:val="a0"/>
    <w:uiPriority w:val="22"/>
    <w:qFormat/>
    <w:rPr>
      <w:b/>
      <w:bCs w:val="0"/>
    </w:rPr>
  </w:style>
  <w:style w:type="paragraph" w:styleId="af2">
    <w:name w:val="TOC Heading"/>
    <w:basedOn w:val="1"/>
    <w:next w:val="a"/>
    <w:uiPriority w:val="39"/>
    <w:unhideWhenUsed/>
    <w:qFormat/>
    <w:rsid w:val="00481B13"/>
    <w:pPr>
      <w:outlineLvl w:val="9"/>
    </w:pPr>
    <w:rPr>
      <w:rFonts w:eastAsia="HGｺﾞｼｯｸM"/>
    </w:rPr>
  </w:style>
  <w:style w:type="character" w:styleId="af3">
    <w:name w:val="Placeholder Text"/>
    <w:basedOn w:val="a0"/>
    <w:uiPriority w:val="99"/>
    <w:semiHidden/>
    <w:rsid w:val="00270E17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84049B"/>
  </w:style>
  <w:style w:type="character" w:styleId="af4">
    <w:name w:val="Hyperlink"/>
    <w:basedOn w:val="a0"/>
    <w:uiPriority w:val="99"/>
    <w:unhideWhenUsed/>
    <w:rsid w:val="0084049B"/>
    <w:rPr>
      <w:color w:val="6EAC1C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89433E"/>
    <w:pPr>
      <w:ind w:leftChars="100" w:left="220"/>
    </w:pPr>
  </w:style>
  <w:style w:type="character" w:styleId="af5">
    <w:name w:val="Unresolved Mention"/>
    <w:basedOn w:val="a0"/>
    <w:uiPriority w:val="99"/>
    <w:semiHidden/>
    <w:unhideWhenUsed/>
    <w:rsid w:val="003B78F3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3B78F3"/>
    <w:rPr>
      <w:color w:val="B26B02" w:themeColor="followedHyperlink"/>
      <w:u w:val="single"/>
    </w:rPr>
  </w:style>
  <w:style w:type="paragraph" w:customStyle="1" w:styleId="tejun">
    <w:name w:val="tejun"/>
    <w:basedOn w:val="2"/>
    <w:link w:val="tejun0"/>
    <w:qFormat/>
    <w:rsid w:val="00F22DC1"/>
    <w:pPr>
      <w:ind w:leftChars="350" w:left="770"/>
    </w:pPr>
    <w:rPr>
      <w:color w:val="000000" w:themeColor="text1"/>
      <w:sz w:val="28"/>
    </w:rPr>
  </w:style>
  <w:style w:type="character" w:customStyle="1" w:styleId="tejun0">
    <w:name w:val="tejun (文字)"/>
    <w:basedOn w:val="20"/>
    <w:link w:val="tejun"/>
    <w:rsid w:val="00F22DC1"/>
    <w:rPr>
      <w:rFonts w:ascii="HGｺﾞｼｯｸM" w:eastAsia="HGｺﾞｼｯｸM" w:hAnsi="BIZ UDP明朝 Medium" w:cstheme="majorBidi"/>
      <w:bCs w:val="0"/>
      <w:color w:val="000000" w:themeColor="text1"/>
      <w:sz w:val="28"/>
      <w:szCs w:val="28"/>
      <w:lang w:val="ja-JP" w:bidi="ja-JP"/>
    </w:rPr>
  </w:style>
  <w:style w:type="paragraph" w:styleId="31">
    <w:name w:val="toc 3"/>
    <w:basedOn w:val="a"/>
    <w:next w:val="a"/>
    <w:autoRedefine/>
    <w:uiPriority w:val="39"/>
    <w:unhideWhenUsed/>
    <w:rsid w:val="00412CE0"/>
    <w:pPr>
      <w:ind w:leftChars="200" w:left="440"/>
    </w:pPr>
  </w:style>
  <w:style w:type="character" w:customStyle="1" w:styleId="tyushaku">
    <w:name w:val="tyushaku"/>
    <w:basedOn w:val="a0"/>
    <w:uiPriority w:val="1"/>
    <w:qFormat/>
    <w:rsid w:val="000A2836"/>
    <w:rPr>
      <w:rFonts w:eastAsia="HGｺﾞｼｯｸM"/>
      <w:sz w:val="21"/>
    </w:rPr>
  </w:style>
  <w:style w:type="paragraph" w:styleId="af7">
    <w:name w:val="header"/>
    <w:basedOn w:val="a"/>
    <w:link w:val="af8"/>
    <w:uiPriority w:val="99"/>
    <w:unhideWhenUsed/>
    <w:rsid w:val="00CE7251"/>
    <w:pPr>
      <w:tabs>
        <w:tab w:val="center" w:pos="4252"/>
        <w:tab w:val="right" w:pos="8504"/>
      </w:tabs>
      <w:snapToGrid w:val="0"/>
    </w:pPr>
  </w:style>
  <w:style w:type="character" w:customStyle="1" w:styleId="af8">
    <w:name w:val="ヘッダー (文字)"/>
    <w:basedOn w:val="a0"/>
    <w:link w:val="af7"/>
    <w:uiPriority w:val="99"/>
    <w:rsid w:val="00CE7251"/>
  </w:style>
  <w:style w:type="paragraph" w:styleId="af9">
    <w:name w:val="footer"/>
    <w:basedOn w:val="a"/>
    <w:link w:val="afa"/>
    <w:uiPriority w:val="99"/>
    <w:unhideWhenUsed/>
    <w:rsid w:val="00CE7251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フッター (文字)"/>
    <w:basedOn w:val="a0"/>
    <w:link w:val="af9"/>
    <w:uiPriority w:val="99"/>
    <w:rsid w:val="00CE7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0.emf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_numao\AppData\Roaming\Microsoft\Templates\&#20181;&#27096;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873149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2012-12-20T17:50:00+00:00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1665779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false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TP103985946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A6000-F78C-4662-95D9-281D2908650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13900BEF-7413-4B43-8747-8646FCCDC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E497D0-EEC6-48CC-917A-920CBA67D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仕様デザイン (空白).dotx</Template>
  <TotalTime>2274</TotalTime>
  <Pages>10</Pages>
  <Words>727</Words>
  <Characters>4144</Characters>
  <Application>Microsoft Office Word</Application>
  <DocSecurity>0</DocSecurity>
  <Lines>34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y_numao</dc:creator>
  <cp:keywords/>
  <dc:description/>
  <cp:lastModifiedBy>研修用 003</cp:lastModifiedBy>
  <cp:revision>62</cp:revision>
  <cp:lastPrinted>2024-08-21T00:52:00Z</cp:lastPrinted>
  <dcterms:created xsi:type="dcterms:W3CDTF">2024-08-09T04:57:00Z</dcterms:created>
  <dcterms:modified xsi:type="dcterms:W3CDTF">2024-08-23T06:26:00Z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